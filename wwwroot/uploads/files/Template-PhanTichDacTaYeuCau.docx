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67" w:type="dxa"/>
        <w:tblLook w:val="04A0" w:firstRow="1" w:lastRow="0" w:firstColumn="1" w:lastColumn="0" w:noHBand="0" w:noVBand="1"/>
      </w:tblPr>
      <w:tblGrid>
        <w:gridCol w:w="4604"/>
        <w:gridCol w:w="5163"/>
      </w:tblGrid>
      <w:tr w:rsidR="007C606A" w:rsidRPr="00E83986" w14:paraId="61E754D6" w14:textId="77777777" w:rsidTr="004E5236">
        <w:tc>
          <w:tcPr>
            <w:tcW w:w="9767" w:type="dxa"/>
            <w:gridSpan w:val="2"/>
          </w:tcPr>
          <w:p w14:paraId="7033BAA4" w14:textId="21554A92" w:rsidR="00575D7A" w:rsidRDefault="00D46974" w:rsidP="00054376">
            <w:pPr>
              <w:pStyle w:val="Caption"/>
              <w:rPr>
                <w:lang w:val="de-DE"/>
              </w:rPr>
            </w:pPr>
            <w:r>
              <w:rPr>
                <w:lang w:val="de-DE"/>
              </w:rPr>
              <w:t>DỰ ÁN</w:t>
            </w:r>
          </w:p>
          <w:p w14:paraId="179B5D8C" w14:textId="052EE31C" w:rsidR="00575D7A" w:rsidRDefault="00D46974" w:rsidP="002A36F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XÂY DỰ</w:t>
            </w:r>
            <w:r w:rsidR="002A36F6">
              <w:rPr>
                <w:b/>
                <w:lang w:val="de-DE"/>
              </w:rPr>
              <w:t xml:space="preserve">NG QUY TRÌNH </w:t>
            </w:r>
            <w:r w:rsidR="00725649">
              <w:rPr>
                <w:b/>
                <w:lang w:val="de-DE"/>
              </w:rPr>
              <w:t>QUẢN</w:t>
            </w:r>
            <w:r w:rsidR="00725649">
              <w:rPr>
                <w:b/>
                <w:lang w:val="vi-VN"/>
              </w:rPr>
              <w:t xml:space="preserve"> LÝ ĐÀO TẠO</w:t>
            </w:r>
          </w:p>
          <w:p w14:paraId="7BC02BEB" w14:textId="0140393B" w:rsidR="002A36F6" w:rsidRPr="002A36F6" w:rsidRDefault="00725649" w:rsidP="002A36F6">
            <w:pPr>
              <w:jc w:val="center"/>
              <w:rPr>
                <w:b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6BB652CA" wp14:editId="009423C2">
                  <wp:extent cx="1567550" cy="1416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699" cy="142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61AAEE" w14:textId="77777777" w:rsidR="004E5236" w:rsidRPr="00E83986" w:rsidRDefault="004E5236" w:rsidP="00622994"/>
        </w:tc>
      </w:tr>
      <w:tr w:rsidR="007C606A" w:rsidRPr="00E83986" w14:paraId="6A2FF455" w14:textId="77777777" w:rsidTr="004E5236">
        <w:tc>
          <w:tcPr>
            <w:tcW w:w="4604" w:type="dxa"/>
            <w:vAlign w:val="center"/>
          </w:tcPr>
          <w:p w14:paraId="02AE70A2" w14:textId="77777777" w:rsidR="007C606A" w:rsidRPr="00E83986" w:rsidRDefault="007C606A" w:rsidP="00676B2F">
            <w:pPr>
              <w:jc w:val="center"/>
            </w:pPr>
          </w:p>
        </w:tc>
        <w:tc>
          <w:tcPr>
            <w:tcW w:w="5163" w:type="dxa"/>
            <w:vAlign w:val="center"/>
          </w:tcPr>
          <w:p w14:paraId="7923B6FD" w14:textId="4924265E" w:rsidR="007C606A" w:rsidRPr="00E83986" w:rsidRDefault="007C606A" w:rsidP="00676B2F">
            <w:pPr>
              <w:jc w:val="center"/>
            </w:pPr>
          </w:p>
        </w:tc>
      </w:tr>
      <w:tr w:rsidR="000A3642" w:rsidRPr="00E83986" w14:paraId="4799E681" w14:textId="77777777" w:rsidTr="004E5236">
        <w:trPr>
          <w:trHeight w:val="4192"/>
        </w:trPr>
        <w:tc>
          <w:tcPr>
            <w:tcW w:w="9767" w:type="dxa"/>
            <w:gridSpan w:val="2"/>
          </w:tcPr>
          <w:p w14:paraId="4CBD4B5A" w14:textId="77777777" w:rsidR="007C606A" w:rsidRDefault="007C606A" w:rsidP="00622994"/>
          <w:p w14:paraId="150099CF" w14:textId="4E594F1A" w:rsidR="00FB1EF8" w:rsidRDefault="00FB1EF8" w:rsidP="00622994"/>
          <w:p w14:paraId="533C8371" w14:textId="77777777" w:rsidR="002A36F6" w:rsidRDefault="002A36F6" w:rsidP="00622994"/>
          <w:p w14:paraId="65221BC5" w14:textId="77777777" w:rsidR="00774BBA" w:rsidRDefault="00C34AD4" w:rsidP="002A36F6">
            <w:pPr>
              <w:jc w:val="center"/>
              <w:rPr>
                <w:b/>
              </w:rPr>
            </w:pPr>
            <w:r w:rsidRPr="009246BE">
              <w:rPr>
                <w:b/>
              </w:rPr>
              <w:t xml:space="preserve">TÀI LIỆU </w:t>
            </w:r>
            <w:r w:rsidR="00774BBA">
              <w:rPr>
                <w:b/>
              </w:rPr>
              <w:t>PHÂN TÍCH ĐẶC TẢ YÊU CẦU</w:t>
            </w:r>
          </w:p>
          <w:p w14:paraId="5E95B3FB" w14:textId="0476C41D" w:rsidR="007F6BB1" w:rsidRDefault="00D46974" w:rsidP="002A36F6">
            <w:pPr>
              <w:jc w:val="center"/>
              <w:rPr>
                <w:b/>
              </w:rPr>
            </w:pPr>
            <w:r>
              <w:rPr>
                <w:b/>
              </w:rPr>
              <w:t xml:space="preserve">QUY TRÌNH </w:t>
            </w:r>
            <w:r w:rsidR="00725649">
              <w:rPr>
                <w:b/>
                <w:lang w:val="de-DE"/>
              </w:rPr>
              <w:t>QUẢN</w:t>
            </w:r>
            <w:r w:rsidR="00725649">
              <w:rPr>
                <w:b/>
                <w:lang w:val="vi-VN"/>
              </w:rPr>
              <w:t xml:space="preserve"> LÝ ĐÀO TẠO</w:t>
            </w:r>
          </w:p>
          <w:p w14:paraId="683D4D05" w14:textId="77777777" w:rsidR="002A36F6" w:rsidRPr="009246BE" w:rsidRDefault="002A36F6" w:rsidP="002A36F6">
            <w:pPr>
              <w:jc w:val="center"/>
              <w:rPr>
                <w:b/>
              </w:rPr>
            </w:pPr>
          </w:p>
          <w:p w14:paraId="1BEC0AD6" w14:textId="77777777" w:rsidR="00FB1EF8" w:rsidRDefault="008479BF" w:rsidP="009246BE">
            <w:pPr>
              <w:jc w:val="center"/>
              <w:rPr>
                <w:b/>
              </w:rPr>
            </w:pPr>
            <w:r w:rsidRPr="009246BE">
              <w:rPr>
                <w:b/>
              </w:rPr>
              <w:t>==========================================</w:t>
            </w:r>
          </w:p>
          <w:p w14:paraId="49687694" w14:textId="77777777" w:rsidR="008479BF" w:rsidRPr="00E83986" w:rsidRDefault="008479BF" w:rsidP="00622994"/>
        </w:tc>
      </w:tr>
      <w:tr w:rsidR="00FB1EF8" w:rsidRPr="00E83986" w14:paraId="00755B74" w14:textId="77777777" w:rsidTr="004E5236">
        <w:trPr>
          <w:trHeight w:val="6151"/>
        </w:trPr>
        <w:tc>
          <w:tcPr>
            <w:tcW w:w="9767" w:type="dxa"/>
            <w:gridSpan w:val="2"/>
          </w:tcPr>
          <w:p w14:paraId="762CBB6D" w14:textId="77777777" w:rsidR="00FB1EF8" w:rsidRDefault="00FB1EF8" w:rsidP="00622994"/>
          <w:p w14:paraId="2D1F3943" w14:textId="77777777" w:rsidR="00FB1EF8" w:rsidRDefault="00FB1EF8" w:rsidP="00622994"/>
          <w:p w14:paraId="21E49223" w14:textId="77777777" w:rsidR="00FB1EF8" w:rsidRDefault="00FB1EF8" w:rsidP="00622994"/>
          <w:p w14:paraId="58C7178A" w14:textId="77777777" w:rsidR="008479BF" w:rsidRDefault="008479BF" w:rsidP="00622994"/>
          <w:p w14:paraId="6347CA91" w14:textId="77777777" w:rsidR="008479BF" w:rsidRPr="00725649" w:rsidRDefault="008479BF" w:rsidP="00622994">
            <w:pPr>
              <w:rPr>
                <w:lang w:val="vi-VN"/>
              </w:rPr>
            </w:pPr>
          </w:p>
          <w:p w14:paraId="42A32FEA" w14:textId="77777777" w:rsidR="00722C23" w:rsidRDefault="00722C23" w:rsidP="00722C23">
            <w:pPr>
              <w:jc w:val="center"/>
              <w:rPr>
                <w:b/>
              </w:rPr>
            </w:pPr>
            <w:r>
              <w:rPr>
                <w:b/>
              </w:rPr>
              <w:t xml:space="preserve">PHIÊN BẢN : </w:t>
            </w:r>
          </w:p>
          <w:p w14:paraId="12347169" w14:textId="77777777" w:rsidR="008479BF" w:rsidRDefault="008479BF" w:rsidP="00622994"/>
          <w:p w14:paraId="00EF895D" w14:textId="306A6284" w:rsidR="00FB1EF8" w:rsidRPr="009246BE" w:rsidRDefault="00FB1EF8" w:rsidP="004E5236">
            <w:pPr>
              <w:jc w:val="center"/>
              <w:rPr>
                <w:b/>
              </w:rPr>
            </w:pPr>
            <w:r w:rsidRPr="009246BE">
              <w:rPr>
                <w:b/>
              </w:rPr>
              <w:t xml:space="preserve">HÀ NỘI - </w:t>
            </w:r>
            <w:r w:rsidR="00BD4AF8">
              <w:rPr>
                <w:b/>
              </w:rPr>
              <w:t>&lt;</w:t>
            </w:r>
            <w:r w:rsidR="00725649">
              <w:rPr>
                <w:b/>
              </w:rPr>
              <w:t>2025</w:t>
            </w:r>
            <w:r w:rsidR="004E5236">
              <w:rPr>
                <w:b/>
              </w:rPr>
              <w:t>&gt;</w:t>
            </w:r>
          </w:p>
        </w:tc>
      </w:tr>
    </w:tbl>
    <w:p w14:paraId="31421A21" w14:textId="77777777" w:rsidR="0012536E" w:rsidRDefault="0012536E" w:rsidP="004A0523">
      <w:pPr>
        <w:pStyle w:val="TOCHeading"/>
      </w:pPr>
      <w:bookmarkStart w:id="0" w:name="_Ref279605475"/>
      <w:bookmarkStart w:id="1" w:name="_Ref279605477"/>
      <w:bookmarkStart w:id="2" w:name="_Ref279605491"/>
      <w:r>
        <w:lastRenderedPageBreak/>
        <w:t>THÔNG TIN TÀI LIỆU</w:t>
      </w:r>
    </w:p>
    <w:tbl>
      <w:tblPr>
        <w:tblStyle w:val="TableGrid10"/>
        <w:tblW w:w="0" w:type="auto"/>
        <w:tblInd w:w="108" w:type="dxa"/>
        <w:tblLook w:val="04A0" w:firstRow="1" w:lastRow="0" w:firstColumn="1" w:lastColumn="0" w:noHBand="0" w:noVBand="1"/>
      </w:tblPr>
      <w:tblGrid>
        <w:gridCol w:w="1253"/>
        <w:gridCol w:w="1310"/>
        <w:gridCol w:w="1642"/>
        <w:gridCol w:w="1657"/>
        <w:gridCol w:w="3654"/>
      </w:tblGrid>
      <w:tr w:rsidR="0012536E" w14:paraId="691B6997" w14:textId="77777777" w:rsidTr="00FC4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F130AD" w14:textId="77777777" w:rsidR="0012536E" w:rsidRPr="006B07A1" w:rsidRDefault="0012536E" w:rsidP="00FC4166">
            <w:pPr>
              <w:rPr>
                <w:rFonts w:eastAsiaTheme="majorEastAsia" w:cs="Times New Roman"/>
                <w:b w:val="0"/>
                <w:bCs/>
                <w:color w:val="17365D" w:themeColor="text2" w:themeShade="BF"/>
                <w:szCs w:val="24"/>
                <w:lang w:eastAsia="ja-JP"/>
              </w:rPr>
            </w:pPr>
            <w:r w:rsidRPr="006B07A1">
              <w:rPr>
                <w:rFonts w:eastAsiaTheme="majorEastAsia" w:cs="Times New Roman"/>
                <w:b w:val="0"/>
                <w:bCs/>
                <w:color w:val="17365D" w:themeColor="text2" w:themeShade="BF"/>
                <w:szCs w:val="24"/>
                <w:lang w:eastAsia="ja-JP"/>
              </w:rPr>
              <w:t>Phiên bản</w:t>
            </w:r>
          </w:p>
        </w:tc>
        <w:tc>
          <w:tcPr>
            <w:tcW w:w="1310" w:type="dxa"/>
          </w:tcPr>
          <w:p w14:paraId="72E52F61" w14:textId="77777777" w:rsidR="0012536E" w:rsidRPr="006B07A1" w:rsidRDefault="0012536E" w:rsidP="00FC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 w:val="0"/>
                <w:bCs/>
                <w:color w:val="17365D" w:themeColor="text2" w:themeShade="BF"/>
                <w:szCs w:val="24"/>
                <w:lang w:eastAsia="ja-JP"/>
              </w:rPr>
            </w:pPr>
            <w:r w:rsidRPr="006B07A1">
              <w:rPr>
                <w:rFonts w:eastAsiaTheme="majorEastAsia" w:cs="Times New Roman"/>
                <w:b w:val="0"/>
                <w:bCs/>
                <w:color w:val="17365D" w:themeColor="text2" w:themeShade="BF"/>
                <w:szCs w:val="24"/>
                <w:lang w:eastAsia="ja-JP"/>
              </w:rPr>
              <w:t>Ngày</w:t>
            </w:r>
          </w:p>
        </w:tc>
        <w:tc>
          <w:tcPr>
            <w:tcW w:w="1667" w:type="dxa"/>
          </w:tcPr>
          <w:p w14:paraId="5D578C2E" w14:textId="77777777" w:rsidR="0012536E" w:rsidRPr="006B07A1" w:rsidRDefault="0012536E" w:rsidP="00FC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 w:val="0"/>
                <w:bCs/>
                <w:color w:val="17365D" w:themeColor="text2" w:themeShade="BF"/>
                <w:szCs w:val="24"/>
                <w:lang w:eastAsia="ja-JP"/>
              </w:rPr>
            </w:pPr>
            <w:r w:rsidRPr="006B07A1">
              <w:rPr>
                <w:rFonts w:eastAsiaTheme="majorEastAsia" w:cs="Times New Roman"/>
                <w:b w:val="0"/>
                <w:bCs/>
                <w:color w:val="17365D" w:themeColor="text2" w:themeShade="BF"/>
                <w:szCs w:val="24"/>
                <w:lang w:eastAsia="ja-JP"/>
              </w:rPr>
              <w:t>Thực hiện</w:t>
            </w:r>
          </w:p>
        </w:tc>
        <w:tc>
          <w:tcPr>
            <w:tcW w:w="1701" w:type="dxa"/>
          </w:tcPr>
          <w:p w14:paraId="02A9A8F1" w14:textId="77777777" w:rsidR="0012536E" w:rsidRPr="006B07A1" w:rsidRDefault="0012536E" w:rsidP="00FC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 w:val="0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 w:val="0"/>
                <w:bCs/>
                <w:color w:val="17365D" w:themeColor="text2" w:themeShade="BF"/>
                <w:szCs w:val="24"/>
                <w:lang w:eastAsia="ja-JP"/>
              </w:rPr>
              <w:t>Đánh giá</w:t>
            </w:r>
          </w:p>
        </w:tc>
        <w:tc>
          <w:tcPr>
            <w:tcW w:w="3794" w:type="dxa"/>
          </w:tcPr>
          <w:p w14:paraId="41C2CC10" w14:textId="77777777" w:rsidR="0012536E" w:rsidRPr="006B07A1" w:rsidRDefault="0012536E" w:rsidP="00FC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 w:val="0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 w:val="0"/>
                <w:bCs/>
                <w:color w:val="17365D" w:themeColor="text2" w:themeShade="BF"/>
                <w:szCs w:val="24"/>
                <w:lang w:eastAsia="ja-JP"/>
              </w:rPr>
              <w:t>Tóm tắt thay đổi</w:t>
            </w:r>
          </w:p>
        </w:tc>
      </w:tr>
      <w:tr w:rsidR="0012536E" w14:paraId="1B6F8490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BAEA649" w14:textId="77777777" w:rsidR="0012536E" w:rsidRPr="006B07A1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0.1</w:t>
            </w:r>
          </w:p>
        </w:tc>
        <w:tc>
          <w:tcPr>
            <w:tcW w:w="1310" w:type="dxa"/>
            <w:vAlign w:val="center"/>
          </w:tcPr>
          <w:p w14:paraId="562E35F4" w14:textId="73978DA1" w:rsidR="0012536E" w:rsidRPr="00725649" w:rsidRDefault="00725649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val="vi-VN"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14</w:t>
            </w: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val="vi-VN" w:eastAsia="ja-JP"/>
              </w:rPr>
              <w:t>/04/2025</w:t>
            </w:r>
          </w:p>
        </w:tc>
        <w:tc>
          <w:tcPr>
            <w:tcW w:w="1667" w:type="dxa"/>
            <w:vAlign w:val="center"/>
          </w:tcPr>
          <w:p w14:paraId="45D8C003" w14:textId="531E052C" w:rsidR="0012536E" w:rsidRPr="00725649" w:rsidRDefault="00725649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val="vi-VN"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val="vi-VN" w:eastAsia="ja-JP"/>
              </w:rPr>
              <w:t>HoaNTK</w:t>
            </w:r>
          </w:p>
        </w:tc>
        <w:tc>
          <w:tcPr>
            <w:tcW w:w="1701" w:type="dxa"/>
            <w:vAlign w:val="center"/>
          </w:tcPr>
          <w:p w14:paraId="274AFBEC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02AF557E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Khởi tạo tài liệu</w:t>
            </w:r>
          </w:p>
        </w:tc>
      </w:tr>
      <w:tr w:rsidR="0012536E" w14:paraId="7CF40C35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03D4E3A" w14:textId="77777777" w:rsidR="0012536E" w:rsidRPr="006B07A1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0.2</w:t>
            </w:r>
          </w:p>
        </w:tc>
        <w:tc>
          <w:tcPr>
            <w:tcW w:w="1310" w:type="dxa"/>
            <w:vAlign w:val="center"/>
          </w:tcPr>
          <w:p w14:paraId="6AEEBD3E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63DED9E0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77594502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36B94760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621E311F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9854165" w14:textId="77777777" w:rsidR="0012536E" w:rsidRPr="006B07A1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0.3</w:t>
            </w:r>
          </w:p>
        </w:tc>
        <w:tc>
          <w:tcPr>
            <w:tcW w:w="1310" w:type="dxa"/>
            <w:vAlign w:val="center"/>
          </w:tcPr>
          <w:p w14:paraId="482A8826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22B5E615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37488A06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74E3CC36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76BC5EFD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B4F55B1" w14:textId="77777777" w:rsidR="0012536E" w:rsidRPr="006B07A1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0.4</w:t>
            </w:r>
          </w:p>
        </w:tc>
        <w:tc>
          <w:tcPr>
            <w:tcW w:w="1310" w:type="dxa"/>
            <w:vAlign w:val="center"/>
          </w:tcPr>
          <w:p w14:paraId="6D974290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5EE1714B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9C42224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445E7507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36DD3209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394FAC2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0.5</w:t>
            </w:r>
          </w:p>
        </w:tc>
        <w:tc>
          <w:tcPr>
            <w:tcW w:w="1310" w:type="dxa"/>
            <w:vAlign w:val="center"/>
          </w:tcPr>
          <w:p w14:paraId="7564BF36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3508798C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12BBE50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2630BD5C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11D634BB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ED56546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0.6</w:t>
            </w:r>
          </w:p>
        </w:tc>
        <w:tc>
          <w:tcPr>
            <w:tcW w:w="1310" w:type="dxa"/>
            <w:vAlign w:val="center"/>
          </w:tcPr>
          <w:p w14:paraId="3B9B1EBF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48F769F1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56A8133F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08F749C8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24377BFC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1B1B0D0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0.7</w:t>
            </w:r>
          </w:p>
        </w:tc>
        <w:tc>
          <w:tcPr>
            <w:tcW w:w="1310" w:type="dxa"/>
            <w:vAlign w:val="center"/>
          </w:tcPr>
          <w:p w14:paraId="78D91551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3B13CAFF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15F7B2C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4704F4FE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3548D063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9C2AF7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0.8</w:t>
            </w:r>
          </w:p>
        </w:tc>
        <w:tc>
          <w:tcPr>
            <w:tcW w:w="1310" w:type="dxa"/>
            <w:vAlign w:val="center"/>
          </w:tcPr>
          <w:p w14:paraId="25293D51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3A22225F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A8D5719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2B5349F4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0AC9DB3C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6F2907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0.9</w:t>
            </w:r>
          </w:p>
        </w:tc>
        <w:tc>
          <w:tcPr>
            <w:tcW w:w="1310" w:type="dxa"/>
            <w:vAlign w:val="center"/>
          </w:tcPr>
          <w:p w14:paraId="5485BAD2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295CFCDB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6F5D2CFB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649387B3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7ECEF607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CEC5446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1.0</w:t>
            </w:r>
          </w:p>
        </w:tc>
        <w:tc>
          <w:tcPr>
            <w:tcW w:w="1310" w:type="dxa"/>
            <w:vAlign w:val="center"/>
          </w:tcPr>
          <w:p w14:paraId="116A0C93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2C7122B8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B4DB2FB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3ED7FB42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6CA02305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4C16FB0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1.1</w:t>
            </w:r>
          </w:p>
        </w:tc>
        <w:tc>
          <w:tcPr>
            <w:tcW w:w="1310" w:type="dxa"/>
            <w:vAlign w:val="center"/>
          </w:tcPr>
          <w:p w14:paraId="6BE6AA98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0B2B8C7F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0B9A09B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0C532431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3ED04DE7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66C71FF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1.2</w:t>
            </w:r>
          </w:p>
        </w:tc>
        <w:tc>
          <w:tcPr>
            <w:tcW w:w="1310" w:type="dxa"/>
            <w:vAlign w:val="center"/>
          </w:tcPr>
          <w:p w14:paraId="195E3528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4E29FA20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3B6D791D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71CC1F0E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7C7050B8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96D76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1.3</w:t>
            </w:r>
          </w:p>
        </w:tc>
        <w:tc>
          <w:tcPr>
            <w:tcW w:w="1310" w:type="dxa"/>
            <w:vAlign w:val="center"/>
          </w:tcPr>
          <w:p w14:paraId="13F919D7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56611C01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667C3677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464266D8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65269300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BD5A464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1.4</w:t>
            </w:r>
          </w:p>
        </w:tc>
        <w:tc>
          <w:tcPr>
            <w:tcW w:w="1310" w:type="dxa"/>
            <w:vAlign w:val="center"/>
          </w:tcPr>
          <w:p w14:paraId="4E1092C7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6CDBBF45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545B83F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1EBA1E3B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4D864F2B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3E2517A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1.5</w:t>
            </w:r>
          </w:p>
        </w:tc>
        <w:tc>
          <w:tcPr>
            <w:tcW w:w="1310" w:type="dxa"/>
            <w:vAlign w:val="center"/>
          </w:tcPr>
          <w:p w14:paraId="6C5C6D11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30D10469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5DA304E3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51FF6303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65EFA1A8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497FFBC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1.6</w:t>
            </w:r>
          </w:p>
        </w:tc>
        <w:tc>
          <w:tcPr>
            <w:tcW w:w="1310" w:type="dxa"/>
            <w:vAlign w:val="center"/>
          </w:tcPr>
          <w:p w14:paraId="463AA457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52BF7DAA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1744B75B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423AD44F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7E30A2CC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5198465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1.7</w:t>
            </w:r>
          </w:p>
        </w:tc>
        <w:tc>
          <w:tcPr>
            <w:tcW w:w="1310" w:type="dxa"/>
            <w:vAlign w:val="center"/>
          </w:tcPr>
          <w:p w14:paraId="2EF8F2C8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1F869F33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A963861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3FFD9457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0DD378CE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AE25A1B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1.8</w:t>
            </w:r>
          </w:p>
        </w:tc>
        <w:tc>
          <w:tcPr>
            <w:tcW w:w="1310" w:type="dxa"/>
            <w:vAlign w:val="center"/>
          </w:tcPr>
          <w:p w14:paraId="48A78A29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5E6C2441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75B7B7E3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24167D59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62C87AD1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4CE3687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1.9</w:t>
            </w:r>
          </w:p>
        </w:tc>
        <w:tc>
          <w:tcPr>
            <w:tcW w:w="1310" w:type="dxa"/>
            <w:vAlign w:val="center"/>
          </w:tcPr>
          <w:p w14:paraId="760E9BA7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297641DE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38C9A037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2A142B29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087967A2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1C833C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2.0</w:t>
            </w:r>
          </w:p>
        </w:tc>
        <w:tc>
          <w:tcPr>
            <w:tcW w:w="1310" w:type="dxa"/>
            <w:vAlign w:val="center"/>
          </w:tcPr>
          <w:p w14:paraId="20E37070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505D31C8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24BAF3B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4C8E41A6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1E88BCFE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4895BAA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2.1</w:t>
            </w:r>
          </w:p>
        </w:tc>
        <w:tc>
          <w:tcPr>
            <w:tcW w:w="1310" w:type="dxa"/>
            <w:vAlign w:val="center"/>
          </w:tcPr>
          <w:p w14:paraId="148E49E0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31B4C3EF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7ECD6C15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29B84DAD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4DBE0B26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EC71943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2.2</w:t>
            </w:r>
          </w:p>
        </w:tc>
        <w:tc>
          <w:tcPr>
            <w:tcW w:w="1310" w:type="dxa"/>
            <w:vAlign w:val="center"/>
          </w:tcPr>
          <w:p w14:paraId="37211A00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0BEF32D1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727D33F8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483FAC33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4BCDDDE5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EBE9CDB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2.3</w:t>
            </w:r>
          </w:p>
        </w:tc>
        <w:tc>
          <w:tcPr>
            <w:tcW w:w="1310" w:type="dxa"/>
            <w:vAlign w:val="center"/>
          </w:tcPr>
          <w:p w14:paraId="41942E30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6CBCBCDA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1FA5FA19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3D785125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72BF6937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3C671C9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2.4</w:t>
            </w:r>
          </w:p>
        </w:tc>
        <w:tc>
          <w:tcPr>
            <w:tcW w:w="1310" w:type="dxa"/>
            <w:vAlign w:val="center"/>
          </w:tcPr>
          <w:p w14:paraId="5F07EC75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4E07266F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35A59AD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3C2F0429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  <w:tr w:rsidR="0012536E" w14:paraId="50BF805B" w14:textId="77777777" w:rsidTr="00FC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4345865" w14:textId="77777777" w:rsidR="0012536E" w:rsidRDefault="0012536E" w:rsidP="00FC4166">
            <w:pPr>
              <w:jc w:val="left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  <w:r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  <w:t>2.5</w:t>
            </w:r>
          </w:p>
        </w:tc>
        <w:tc>
          <w:tcPr>
            <w:tcW w:w="1310" w:type="dxa"/>
            <w:vAlign w:val="center"/>
          </w:tcPr>
          <w:p w14:paraId="572FE671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667" w:type="dxa"/>
            <w:vAlign w:val="center"/>
          </w:tcPr>
          <w:p w14:paraId="63A86F64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FC63036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  <w:tc>
          <w:tcPr>
            <w:tcW w:w="3794" w:type="dxa"/>
            <w:vAlign w:val="center"/>
          </w:tcPr>
          <w:p w14:paraId="01345C24" w14:textId="77777777" w:rsidR="0012536E" w:rsidRPr="006B07A1" w:rsidRDefault="0012536E" w:rsidP="00FC4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Cs/>
                <w:color w:val="17365D" w:themeColor="text2" w:themeShade="BF"/>
                <w:szCs w:val="24"/>
                <w:lang w:eastAsia="ja-JP"/>
              </w:rPr>
            </w:pPr>
          </w:p>
        </w:tc>
      </w:tr>
    </w:tbl>
    <w:p w14:paraId="5DAC1480" w14:textId="77777777" w:rsidR="0012536E" w:rsidRPr="0012536E" w:rsidRDefault="0012536E" w:rsidP="0012536E">
      <w:pPr>
        <w:rPr>
          <w:lang w:eastAsia="ja-JP"/>
        </w:rPr>
      </w:pPr>
    </w:p>
    <w:p w14:paraId="05A28F03" w14:textId="77777777" w:rsidR="005819F3" w:rsidRDefault="00016F26" w:rsidP="0012536E">
      <w:pPr>
        <w:pStyle w:val="TOCHeading"/>
        <w:spacing w:line="360" w:lineRule="auto"/>
        <w:rPr>
          <w:noProof/>
        </w:rPr>
      </w:pPr>
      <w:r>
        <w:lastRenderedPageBreak/>
        <w:t>MỤC LỤC</w:t>
      </w:r>
      <w:r w:rsidR="007D435E">
        <w:fldChar w:fldCharType="begin"/>
      </w:r>
      <w:r w:rsidR="007D435E">
        <w:instrText xml:space="preserve"> TOC \o "1-4" \h \z \u </w:instrText>
      </w:r>
      <w:r w:rsidR="007D435E">
        <w:fldChar w:fldCharType="separate"/>
      </w:r>
    </w:p>
    <w:p w14:paraId="4855166B" w14:textId="0B328F6B" w:rsidR="005819F3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183" w:history="1">
        <w:r w:rsidR="005819F3" w:rsidRPr="00862944">
          <w:rPr>
            <w:rStyle w:val="Hyperlink"/>
          </w:rPr>
          <w:t>I.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GIỚI THIỆU CHUNG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_Toc87949183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7</w:t>
        </w:r>
        <w:r w:rsidR="005819F3">
          <w:rPr>
            <w:webHidden/>
          </w:rPr>
          <w:fldChar w:fldCharType="end"/>
        </w:r>
      </w:hyperlink>
    </w:p>
    <w:p w14:paraId="0349E6C9" w14:textId="68E25EC5" w:rsidR="005819F3" w:rsidRDefault="0000000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184" w:history="1">
        <w:r w:rsidR="005819F3" w:rsidRPr="00862944">
          <w:rPr>
            <w:rStyle w:val="Hyperlink"/>
          </w:rPr>
          <w:t>I.1.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Giới thiệu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_Toc87949184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7</w:t>
        </w:r>
        <w:r w:rsidR="005819F3">
          <w:rPr>
            <w:webHidden/>
          </w:rPr>
          <w:fldChar w:fldCharType="end"/>
        </w:r>
      </w:hyperlink>
    </w:p>
    <w:p w14:paraId="45274D50" w14:textId="25538003" w:rsidR="005819F3" w:rsidRDefault="0000000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185" w:history="1">
        <w:r w:rsidR="005819F3" w:rsidRPr="00862944">
          <w:rPr>
            <w:rStyle w:val="Hyperlink"/>
          </w:rPr>
          <w:t>I.2.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Mục đích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_Toc87949185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8</w:t>
        </w:r>
        <w:r w:rsidR="005819F3">
          <w:rPr>
            <w:webHidden/>
          </w:rPr>
          <w:fldChar w:fldCharType="end"/>
        </w:r>
      </w:hyperlink>
    </w:p>
    <w:p w14:paraId="0FCDDAEC" w14:textId="5B28ED06" w:rsidR="005819F3" w:rsidRDefault="0000000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186" w:history="1">
        <w:r w:rsidR="005819F3" w:rsidRPr="00862944">
          <w:rPr>
            <w:rStyle w:val="Hyperlink"/>
          </w:rPr>
          <w:t>I.3.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Phạm vi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_Toc87949186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8</w:t>
        </w:r>
        <w:r w:rsidR="005819F3">
          <w:rPr>
            <w:webHidden/>
          </w:rPr>
          <w:fldChar w:fldCharType="end"/>
        </w:r>
      </w:hyperlink>
    </w:p>
    <w:p w14:paraId="67544694" w14:textId="16FA6A97" w:rsidR="005819F3" w:rsidRDefault="0000000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187" w:history="1">
        <w:r w:rsidR="005819F3" w:rsidRPr="00862944">
          <w:rPr>
            <w:rStyle w:val="Hyperlink"/>
          </w:rPr>
          <w:t>I.4.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Tham chiếu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_Toc87949187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8</w:t>
        </w:r>
        <w:r w:rsidR="005819F3">
          <w:rPr>
            <w:webHidden/>
          </w:rPr>
          <w:fldChar w:fldCharType="end"/>
        </w:r>
      </w:hyperlink>
    </w:p>
    <w:p w14:paraId="27249A79" w14:textId="5F08D354" w:rsidR="005819F3" w:rsidRDefault="0000000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188" w:history="1">
        <w:r w:rsidR="005819F3" w:rsidRPr="00862944">
          <w:rPr>
            <w:rStyle w:val="Hyperlink"/>
          </w:rPr>
          <w:t>I.5.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Các khái niệm, thuật ngữ và viết tắt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_Toc87949188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8</w:t>
        </w:r>
        <w:r w:rsidR="005819F3">
          <w:rPr>
            <w:webHidden/>
          </w:rPr>
          <w:fldChar w:fldCharType="end"/>
        </w:r>
      </w:hyperlink>
    </w:p>
    <w:p w14:paraId="4246CD5A" w14:textId="1F80F600" w:rsidR="005819F3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189" w:history="1">
        <w:r w:rsidR="005819F3" w:rsidRPr="00862944">
          <w:rPr>
            <w:rStyle w:val="Hyperlink"/>
          </w:rPr>
          <w:t>II.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tổng quan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_Toc87949189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8</w:t>
        </w:r>
        <w:r w:rsidR="005819F3">
          <w:rPr>
            <w:webHidden/>
          </w:rPr>
          <w:fldChar w:fldCharType="end"/>
        </w:r>
      </w:hyperlink>
    </w:p>
    <w:p w14:paraId="3140D4C8" w14:textId="214E65FB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190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_Toc87949190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8</w:t>
        </w:r>
        <w:r w:rsidR="005819F3">
          <w:rPr>
            <w:webHidden/>
          </w:rPr>
          <w:fldChar w:fldCharType="end"/>
        </w:r>
      </w:hyperlink>
    </w:p>
    <w:p w14:paraId="1F2FC364" w14:textId="3388EEB5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191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_Toc87949191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8</w:t>
        </w:r>
        <w:r w:rsidR="005819F3">
          <w:rPr>
            <w:webHidden/>
          </w:rPr>
          <w:fldChar w:fldCharType="end"/>
        </w:r>
      </w:hyperlink>
    </w:p>
    <w:p w14:paraId="066798CA" w14:textId="251C6033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192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_Toc87949192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8</w:t>
        </w:r>
        <w:r w:rsidR="005819F3">
          <w:rPr>
            <w:webHidden/>
          </w:rPr>
          <w:fldChar w:fldCharType="end"/>
        </w:r>
      </w:hyperlink>
    </w:p>
    <w:p w14:paraId="4F5D3F78" w14:textId="078FF0A3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193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_Toc87949193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9</w:t>
        </w:r>
        <w:r w:rsidR="005819F3">
          <w:rPr>
            <w:webHidden/>
          </w:rPr>
          <w:fldChar w:fldCharType="end"/>
        </w:r>
      </w:hyperlink>
    </w:p>
    <w:p w14:paraId="4758C060" w14:textId="39BFD7A0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194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_Toc87949194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9</w:t>
        </w:r>
        <w:r w:rsidR="005819F3">
          <w:rPr>
            <w:webHidden/>
          </w:rPr>
          <w:fldChar w:fldCharType="end"/>
        </w:r>
      </w:hyperlink>
    </w:p>
    <w:p w14:paraId="32D8FE4A" w14:textId="4BBB23D7" w:rsidR="005819F3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195" w:history="1">
        <w:r w:rsidR="005819F3" w:rsidRPr="00862944">
          <w:rPr>
            <w:rStyle w:val="Hyperlink"/>
          </w:rPr>
          <w:t>III.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TÁI TỤC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_Toc87949195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9</w:t>
        </w:r>
        <w:r w:rsidR="005819F3">
          <w:rPr>
            <w:webHidden/>
          </w:rPr>
          <w:fldChar w:fldCharType="end"/>
        </w:r>
      </w:hyperlink>
    </w:p>
    <w:p w14:paraId="49A02770" w14:textId="1B486CC0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196" w:history="1">
        <w:r w:rsidR="005819F3" w:rsidRPr="00862944">
          <w:rPr>
            <w:rStyle w:val="Hyperlink"/>
          </w:rPr>
          <w:t>III.1.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PRC001 - Quy trình 1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_Toc87949196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9</w:t>
        </w:r>
        <w:r w:rsidR="005819F3">
          <w:rPr>
            <w:webHidden/>
          </w:rPr>
          <w:fldChar w:fldCharType="end"/>
        </w:r>
      </w:hyperlink>
    </w:p>
    <w:p w14:paraId="2015C343" w14:textId="17F83CE2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197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_Toc87949197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9</w:t>
        </w:r>
        <w:r w:rsidR="005819F3">
          <w:rPr>
            <w:webHidden/>
          </w:rPr>
          <w:fldChar w:fldCharType="end"/>
        </w:r>
      </w:hyperlink>
    </w:p>
    <w:p w14:paraId="7DF0B76E" w14:textId="03FAECC2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198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_Toc87949198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9</w:t>
        </w:r>
        <w:r w:rsidR="005819F3">
          <w:rPr>
            <w:webHidden/>
          </w:rPr>
          <w:fldChar w:fldCharType="end"/>
        </w:r>
      </w:hyperlink>
    </w:p>
    <w:p w14:paraId="16B9EBDA" w14:textId="77FF97A1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199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_Toc87949199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9</w:t>
        </w:r>
        <w:r w:rsidR="005819F3">
          <w:rPr>
            <w:webHidden/>
          </w:rPr>
          <w:fldChar w:fldCharType="end"/>
        </w:r>
      </w:hyperlink>
    </w:p>
    <w:p w14:paraId="7599CB74" w14:textId="555A9935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00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_Toc87949200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9</w:t>
        </w:r>
        <w:r w:rsidR="005819F3">
          <w:rPr>
            <w:webHidden/>
          </w:rPr>
          <w:fldChar w:fldCharType="end"/>
        </w:r>
      </w:hyperlink>
    </w:p>
    <w:p w14:paraId="281F295D" w14:textId="7CE70D4E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01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_Toc87949201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9</w:t>
        </w:r>
        <w:r w:rsidR="005819F3">
          <w:rPr>
            <w:webHidden/>
          </w:rPr>
          <w:fldChar w:fldCharType="end"/>
        </w:r>
      </w:hyperlink>
    </w:p>
    <w:p w14:paraId="4E8290F4" w14:textId="1DF419F8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02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_Toc87949202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9</w:t>
        </w:r>
        <w:r w:rsidR="005819F3">
          <w:rPr>
            <w:webHidden/>
          </w:rPr>
          <w:fldChar w:fldCharType="end"/>
        </w:r>
      </w:hyperlink>
    </w:p>
    <w:p w14:paraId="01FFB504" w14:textId="45B1066E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03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_Toc87949203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10</w:t>
        </w:r>
        <w:r w:rsidR="005819F3">
          <w:rPr>
            <w:webHidden/>
          </w:rPr>
          <w:fldChar w:fldCharType="end"/>
        </w:r>
      </w:hyperlink>
    </w:p>
    <w:p w14:paraId="49CFFBCC" w14:textId="6614CDFF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04" w:history="1">
        <w:r w:rsidR="005819F3" w:rsidRPr="00862944">
          <w:rPr>
            <w:rStyle w:val="Hyperlink"/>
          </w:rPr>
          <w:t>III.2.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PRC002 - Quy trình 2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_Toc87949204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10</w:t>
        </w:r>
        <w:r w:rsidR="005819F3">
          <w:rPr>
            <w:webHidden/>
          </w:rPr>
          <w:fldChar w:fldCharType="end"/>
        </w:r>
      </w:hyperlink>
    </w:p>
    <w:p w14:paraId="4AFB946E" w14:textId="6CECB67A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05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_Toc87949205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10</w:t>
        </w:r>
        <w:r w:rsidR="005819F3">
          <w:rPr>
            <w:webHidden/>
          </w:rPr>
          <w:fldChar w:fldCharType="end"/>
        </w:r>
      </w:hyperlink>
    </w:p>
    <w:p w14:paraId="307A3034" w14:textId="2F2F3E3E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06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_Toc87949206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10</w:t>
        </w:r>
        <w:r w:rsidR="005819F3">
          <w:rPr>
            <w:webHidden/>
          </w:rPr>
          <w:fldChar w:fldCharType="end"/>
        </w:r>
      </w:hyperlink>
    </w:p>
    <w:p w14:paraId="5A98187A" w14:textId="4852E3D1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07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_Toc87949207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10</w:t>
        </w:r>
        <w:r w:rsidR="005819F3">
          <w:rPr>
            <w:webHidden/>
          </w:rPr>
          <w:fldChar w:fldCharType="end"/>
        </w:r>
      </w:hyperlink>
    </w:p>
    <w:p w14:paraId="17EFD524" w14:textId="1F052CE0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08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_Toc87949208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10</w:t>
        </w:r>
        <w:r w:rsidR="005819F3">
          <w:rPr>
            <w:webHidden/>
          </w:rPr>
          <w:fldChar w:fldCharType="end"/>
        </w:r>
      </w:hyperlink>
    </w:p>
    <w:p w14:paraId="66D0913B" w14:textId="2D261812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09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_Toc87949209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10</w:t>
        </w:r>
        <w:r w:rsidR="005819F3">
          <w:rPr>
            <w:webHidden/>
          </w:rPr>
          <w:fldChar w:fldCharType="end"/>
        </w:r>
      </w:hyperlink>
    </w:p>
    <w:p w14:paraId="6A606563" w14:textId="7962F290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10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_Toc87949210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10</w:t>
        </w:r>
        <w:r w:rsidR="005819F3">
          <w:rPr>
            <w:webHidden/>
          </w:rPr>
          <w:fldChar w:fldCharType="end"/>
        </w:r>
      </w:hyperlink>
    </w:p>
    <w:p w14:paraId="0F1E88D2" w14:textId="54DD75E6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11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_Toc87949211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11</w:t>
        </w:r>
        <w:r w:rsidR="005819F3">
          <w:rPr>
            <w:webHidden/>
          </w:rPr>
          <w:fldChar w:fldCharType="end"/>
        </w:r>
      </w:hyperlink>
    </w:p>
    <w:p w14:paraId="21738B73" w14:textId="11A29346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12" w:history="1">
        <w:r w:rsidR="005819F3" w:rsidRPr="00862944">
          <w:rPr>
            <w:rStyle w:val="Hyperlink"/>
          </w:rPr>
          <w:t>III.3.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PRC003 - Quy trình 3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_Toc87949212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11</w:t>
        </w:r>
        <w:r w:rsidR="005819F3">
          <w:rPr>
            <w:webHidden/>
          </w:rPr>
          <w:fldChar w:fldCharType="end"/>
        </w:r>
      </w:hyperlink>
    </w:p>
    <w:p w14:paraId="68B9863A" w14:textId="62A61D8A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13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_Toc87949213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11</w:t>
        </w:r>
        <w:r w:rsidR="005819F3">
          <w:rPr>
            <w:webHidden/>
          </w:rPr>
          <w:fldChar w:fldCharType="end"/>
        </w:r>
      </w:hyperlink>
    </w:p>
    <w:p w14:paraId="305F5BE7" w14:textId="03908358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14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_Toc87949214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11</w:t>
        </w:r>
        <w:r w:rsidR="005819F3">
          <w:rPr>
            <w:webHidden/>
          </w:rPr>
          <w:fldChar w:fldCharType="end"/>
        </w:r>
      </w:hyperlink>
    </w:p>
    <w:p w14:paraId="555577EC" w14:textId="1DBDBED0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15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_Toc87949215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11</w:t>
        </w:r>
        <w:r w:rsidR="005819F3">
          <w:rPr>
            <w:webHidden/>
          </w:rPr>
          <w:fldChar w:fldCharType="end"/>
        </w:r>
      </w:hyperlink>
    </w:p>
    <w:p w14:paraId="4AE66BC1" w14:textId="4D14E0D6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16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_Toc87949216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11</w:t>
        </w:r>
        <w:r w:rsidR="005819F3">
          <w:rPr>
            <w:webHidden/>
          </w:rPr>
          <w:fldChar w:fldCharType="end"/>
        </w:r>
      </w:hyperlink>
    </w:p>
    <w:p w14:paraId="04C0AED9" w14:textId="5718A195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17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_Toc87949217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11</w:t>
        </w:r>
        <w:r w:rsidR="005819F3">
          <w:rPr>
            <w:webHidden/>
          </w:rPr>
          <w:fldChar w:fldCharType="end"/>
        </w:r>
      </w:hyperlink>
    </w:p>
    <w:p w14:paraId="6F00653D" w14:textId="207B1E51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18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_Toc87949218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11</w:t>
        </w:r>
        <w:r w:rsidR="005819F3">
          <w:rPr>
            <w:webHidden/>
          </w:rPr>
          <w:fldChar w:fldCharType="end"/>
        </w:r>
      </w:hyperlink>
    </w:p>
    <w:p w14:paraId="7D38CE04" w14:textId="35B35DE8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19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_Toc87949219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12</w:t>
        </w:r>
        <w:r w:rsidR="005819F3">
          <w:rPr>
            <w:webHidden/>
          </w:rPr>
          <w:fldChar w:fldCharType="end"/>
        </w:r>
      </w:hyperlink>
    </w:p>
    <w:p w14:paraId="07446F36" w14:textId="1C114B18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20" w:history="1">
        <w:r w:rsidR="005819F3" w:rsidRPr="00862944">
          <w:rPr>
            <w:rStyle w:val="Hyperlink"/>
          </w:rPr>
          <w:t>III.4.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PRC004 - Quy trình 4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_Toc87949220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12</w:t>
        </w:r>
        <w:r w:rsidR="005819F3">
          <w:rPr>
            <w:webHidden/>
          </w:rPr>
          <w:fldChar w:fldCharType="end"/>
        </w:r>
      </w:hyperlink>
    </w:p>
    <w:p w14:paraId="676B128D" w14:textId="3DB5018D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21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_Toc87949221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12</w:t>
        </w:r>
        <w:r w:rsidR="005819F3">
          <w:rPr>
            <w:webHidden/>
          </w:rPr>
          <w:fldChar w:fldCharType="end"/>
        </w:r>
      </w:hyperlink>
    </w:p>
    <w:p w14:paraId="11B3A44F" w14:textId="06DDF807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22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_Toc87949222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12</w:t>
        </w:r>
        <w:r w:rsidR="005819F3">
          <w:rPr>
            <w:webHidden/>
          </w:rPr>
          <w:fldChar w:fldCharType="end"/>
        </w:r>
      </w:hyperlink>
    </w:p>
    <w:p w14:paraId="33B3328E" w14:textId="3A42C6DA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23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_Toc87949223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12</w:t>
        </w:r>
        <w:r w:rsidR="005819F3">
          <w:rPr>
            <w:webHidden/>
          </w:rPr>
          <w:fldChar w:fldCharType="end"/>
        </w:r>
      </w:hyperlink>
    </w:p>
    <w:p w14:paraId="7CA752D7" w14:textId="178A9500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24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_Toc87949224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12</w:t>
        </w:r>
        <w:r w:rsidR="005819F3">
          <w:rPr>
            <w:webHidden/>
          </w:rPr>
          <w:fldChar w:fldCharType="end"/>
        </w:r>
      </w:hyperlink>
    </w:p>
    <w:p w14:paraId="3A21F978" w14:textId="5A869003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25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_Toc87949225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12</w:t>
        </w:r>
        <w:r w:rsidR="005819F3">
          <w:rPr>
            <w:webHidden/>
          </w:rPr>
          <w:fldChar w:fldCharType="end"/>
        </w:r>
      </w:hyperlink>
    </w:p>
    <w:p w14:paraId="446C31B5" w14:textId="3AC28336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26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_Toc87949226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12</w:t>
        </w:r>
        <w:r w:rsidR="005819F3">
          <w:rPr>
            <w:webHidden/>
          </w:rPr>
          <w:fldChar w:fldCharType="end"/>
        </w:r>
      </w:hyperlink>
    </w:p>
    <w:p w14:paraId="05BBC0AD" w14:textId="6A1BC07F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27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_Toc87949227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13</w:t>
        </w:r>
        <w:r w:rsidR="005819F3">
          <w:rPr>
            <w:webHidden/>
          </w:rPr>
          <w:fldChar w:fldCharType="end"/>
        </w:r>
      </w:hyperlink>
    </w:p>
    <w:p w14:paraId="0EDB711C" w14:textId="38F7D205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28" w:history="1">
        <w:r w:rsidR="005819F3" w:rsidRPr="00862944">
          <w:rPr>
            <w:rStyle w:val="Hyperlink"/>
          </w:rPr>
          <w:t>III.5.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PRC005 - Quy trình 5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_Toc87949228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13</w:t>
        </w:r>
        <w:r w:rsidR="005819F3">
          <w:rPr>
            <w:webHidden/>
          </w:rPr>
          <w:fldChar w:fldCharType="end"/>
        </w:r>
      </w:hyperlink>
    </w:p>
    <w:p w14:paraId="138F04DC" w14:textId="53A037C5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29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_Toc87949229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13</w:t>
        </w:r>
        <w:r w:rsidR="005819F3">
          <w:rPr>
            <w:webHidden/>
          </w:rPr>
          <w:fldChar w:fldCharType="end"/>
        </w:r>
      </w:hyperlink>
    </w:p>
    <w:p w14:paraId="70BA1C8C" w14:textId="793194E0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30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_Toc87949230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13</w:t>
        </w:r>
        <w:r w:rsidR="005819F3">
          <w:rPr>
            <w:webHidden/>
          </w:rPr>
          <w:fldChar w:fldCharType="end"/>
        </w:r>
      </w:hyperlink>
    </w:p>
    <w:p w14:paraId="2EE622A4" w14:textId="7ADE34BC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31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_Toc87949231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13</w:t>
        </w:r>
        <w:r w:rsidR="005819F3">
          <w:rPr>
            <w:webHidden/>
          </w:rPr>
          <w:fldChar w:fldCharType="end"/>
        </w:r>
      </w:hyperlink>
    </w:p>
    <w:p w14:paraId="4DCBCA1D" w14:textId="064F6B2E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32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_Toc87949232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13</w:t>
        </w:r>
        <w:r w:rsidR="005819F3">
          <w:rPr>
            <w:webHidden/>
          </w:rPr>
          <w:fldChar w:fldCharType="end"/>
        </w:r>
      </w:hyperlink>
    </w:p>
    <w:p w14:paraId="1E15A0E4" w14:textId="323910CA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33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_Toc87949233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13</w:t>
        </w:r>
        <w:r w:rsidR="005819F3">
          <w:rPr>
            <w:webHidden/>
          </w:rPr>
          <w:fldChar w:fldCharType="end"/>
        </w:r>
      </w:hyperlink>
    </w:p>
    <w:p w14:paraId="3ECA02F3" w14:textId="746E71D1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34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_Toc87949234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14</w:t>
        </w:r>
        <w:r w:rsidR="005819F3">
          <w:rPr>
            <w:webHidden/>
          </w:rPr>
          <w:fldChar w:fldCharType="end"/>
        </w:r>
      </w:hyperlink>
    </w:p>
    <w:p w14:paraId="66DFFFFD" w14:textId="4F6EBE68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35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_Toc87949235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14</w:t>
        </w:r>
        <w:r w:rsidR="005819F3">
          <w:rPr>
            <w:webHidden/>
          </w:rPr>
          <w:fldChar w:fldCharType="end"/>
        </w:r>
      </w:hyperlink>
    </w:p>
    <w:p w14:paraId="3A6C7356" w14:textId="20D855FE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36" w:history="1">
        <w:r w:rsidR="005819F3" w:rsidRPr="00862944">
          <w:rPr>
            <w:rStyle w:val="Hyperlink"/>
          </w:rPr>
          <w:t>III.6.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PRC006 - Quy trình 6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_Toc87949236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14</w:t>
        </w:r>
        <w:r w:rsidR="005819F3">
          <w:rPr>
            <w:webHidden/>
          </w:rPr>
          <w:fldChar w:fldCharType="end"/>
        </w:r>
      </w:hyperlink>
    </w:p>
    <w:p w14:paraId="6D918FB1" w14:textId="41532D6C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37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_Toc87949237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14</w:t>
        </w:r>
        <w:r w:rsidR="005819F3">
          <w:rPr>
            <w:webHidden/>
          </w:rPr>
          <w:fldChar w:fldCharType="end"/>
        </w:r>
      </w:hyperlink>
    </w:p>
    <w:p w14:paraId="04427742" w14:textId="1CBB5DB6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38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_Toc87949238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14</w:t>
        </w:r>
        <w:r w:rsidR="005819F3">
          <w:rPr>
            <w:webHidden/>
          </w:rPr>
          <w:fldChar w:fldCharType="end"/>
        </w:r>
      </w:hyperlink>
    </w:p>
    <w:p w14:paraId="04E5DF7E" w14:textId="78F69715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39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_Toc87949239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14</w:t>
        </w:r>
        <w:r w:rsidR="005819F3">
          <w:rPr>
            <w:webHidden/>
          </w:rPr>
          <w:fldChar w:fldCharType="end"/>
        </w:r>
      </w:hyperlink>
    </w:p>
    <w:p w14:paraId="01BBA750" w14:textId="746412E1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40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_Toc87949240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15</w:t>
        </w:r>
        <w:r w:rsidR="005819F3">
          <w:rPr>
            <w:webHidden/>
          </w:rPr>
          <w:fldChar w:fldCharType="end"/>
        </w:r>
      </w:hyperlink>
    </w:p>
    <w:p w14:paraId="170E66EE" w14:textId="30A1E4CF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41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_Toc87949241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15</w:t>
        </w:r>
        <w:r w:rsidR="005819F3">
          <w:rPr>
            <w:webHidden/>
          </w:rPr>
          <w:fldChar w:fldCharType="end"/>
        </w:r>
      </w:hyperlink>
    </w:p>
    <w:p w14:paraId="1E8F7B27" w14:textId="53E529DF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42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_Toc87949242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15</w:t>
        </w:r>
        <w:r w:rsidR="005819F3">
          <w:rPr>
            <w:webHidden/>
          </w:rPr>
          <w:fldChar w:fldCharType="end"/>
        </w:r>
      </w:hyperlink>
    </w:p>
    <w:p w14:paraId="0174449D" w14:textId="0B7A80C5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43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_Toc87949243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15</w:t>
        </w:r>
        <w:r w:rsidR="005819F3">
          <w:rPr>
            <w:webHidden/>
          </w:rPr>
          <w:fldChar w:fldCharType="end"/>
        </w:r>
      </w:hyperlink>
    </w:p>
    <w:p w14:paraId="6478EC69" w14:textId="6723376D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44" w:history="1">
        <w:r w:rsidR="005819F3" w:rsidRPr="00862944">
          <w:rPr>
            <w:rStyle w:val="Hyperlink"/>
          </w:rPr>
          <w:t>III.7.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PRC007 - Quy trình 7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_Toc87949244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15</w:t>
        </w:r>
        <w:r w:rsidR="005819F3">
          <w:rPr>
            <w:webHidden/>
          </w:rPr>
          <w:fldChar w:fldCharType="end"/>
        </w:r>
      </w:hyperlink>
    </w:p>
    <w:p w14:paraId="0E126CE3" w14:textId="4939760D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45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_Toc87949245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15</w:t>
        </w:r>
        <w:r w:rsidR="005819F3">
          <w:rPr>
            <w:webHidden/>
          </w:rPr>
          <w:fldChar w:fldCharType="end"/>
        </w:r>
      </w:hyperlink>
    </w:p>
    <w:p w14:paraId="73E7FF40" w14:textId="170C8201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46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_Toc87949246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15</w:t>
        </w:r>
        <w:r w:rsidR="005819F3">
          <w:rPr>
            <w:webHidden/>
          </w:rPr>
          <w:fldChar w:fldCharType="end"/>
        </w:r>
      </w:hyperlink>
    </w:p>
    <w:p w14:paraId="263842B2" w14:textId="1B299E15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47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_Toc87949247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16</w:t>
        </w:r>
        <w:r w:rsidR="005819F3">
          <w:rPr>
            <w:webHidden/>
          </w:rPr>
          <w:fldChar w:fldCharType="end"/>
        </w:r>
      </w:hyperlink>
    </w:p>
    <w:p w14:paraId="576377A9" w14:textId="4FCCB18E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48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_Toc87949248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16</w:t>
        </w:r>
        <w:r w:rsidR="005819F3">
          <w:rPr>
            <w:webHidden/>
          </w:rPr>
          <w:fldChar w:fldCharType="end"/>
        </w:r>
      </w:hyperlink>
    </w:p>
    <w:p w14:paraId="1DF275CC" w14:textId="1E2ACF83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49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_Toc87949249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16</w:t>
        </w:r>
        <w:r w:rsidR="005819F3">
          <w:rPr>
            <w:webHidden/>
          </w:rPr>
          <w:fldChar w:fldCharType="end"/>
        </w:r>
      </w:hyperlink>
    </w:p>
    <w:p w14:paraId="799DE00F" w14:textId="4E2D5539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50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_Toc87949250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16</w:t>
        </w:r>
        <w:r w:rsidR="005819F3">
          <w:rPr>
            <w:webHidden/>
          </w:rPr>
          <w:fldChar w:fldCharType="end"/>
        </w:r>
      </w:hyperlink>
    </w:p>
    <w:p w14:paraId="38A98E32" w14:textId="29C01480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51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_Toc87949251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16</w:t>
        </w:r>
        <w:r w:rsidR="005819F3">
          <w:rPr>
            <w:webHidden/>
          </w:rPr>
          <w:fldChar w:fldCharType="end"/>
        </w:r>
      </w:hyperlink>
    </w:p>
    <w:p w14:paraId="5BC0D99F" w14:textId="307EDE12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52" w:history="1">
        <w:r w:rsidR="005819F3" w:rsidRPr="00862944">
          <w:rPr>
            <w:rStyle w:val="Hyperlink"/>
          </w:rPr>
          <w:t>III.8.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PRC008 - Quy trình 8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_Toc87949252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16</w:t>
        </w:r>
        <w:r w:rsidR="005819F3">
          <w:rPr>
            <w:webHidden/>
          </w:rPr>
          <w:fldChar w:fldCharType="end"/>
        </w:r>
      </w:hyperlink>
    </w:p>
    <w:p w14:paraId="10699137" w14:textId="2E95FBC4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53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_Toc87949253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16</w:t>
        </w:r>
        <w:r w:rsidR="005819F3">
          <w:rPr>
            <w:webHidden/>
          </w:rPr>
          <w:fldChar w:fldCharType="end"/>
        </w:r>
      </w:hyperlink>
    </w:p>
    <w:p w14:paraId="3CF4A666" w14:textId="76DC51B5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54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_Toc87949254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17</w:t>
        </w:r>
        <w:r w:rsidR="005819F3">
          <w:rPr>
            <w:webHidden/>
          </w:rPr>
          <w:fldChar w:fldCharType="end"/>
        </w:r>
      </w:hyperlink>
    </w:p>
    <w:p w14:paraId="10A07278" w14:textId="06A1C83E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55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_Toc87949255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17</w:t>
        </w:r>
        <w:r w:rsidR="005819F3">
          <w:rPr>
            <w:webHidden/>
          </w:rPr>
          <w:fldChar w:fldCharType="end"/>
        </w:r>
      </w:hyperlink>
    </w:p>
    <w:p w14:paraId="76543025" w14:textId="3991A01A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56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_Toc87949256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17</w:t>
        </w:r>
        <w:r w:rsidR="005819F3">
          <w:rPr>
            <w:webHidden/>
          </w:rPr>
          <w:fldChar w:fldCharType="end"/>
        </w:r>
      </w:hyperlink>
    </w:p>
    <w:p w14:paraId="16C7F162" w14:textId="09AAC3E9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57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_Toc87949257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17</w:t>
        </w:r>
        <w:r w:rsidR="005819F3">
          <w:rPr>
            <w:webHidden/>
          </w:rPr>
          <w:fldChar w:fldCharType="end"/>
        </w:r>
      </w:hyperlink>
    </w:p>
    <w:p w14:paraId="0F83EC7C" w14:textId="3EF8F809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58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_Toc87949258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17</w:t>
        </w:r>
        <w:r w:rsidR="005819F3">
          <w:rPr>
            <w:webHidden/>
          </w:rPr>
          <w:fldChar w:fldCharType="end"/>
        </w:r>
      </w:hyperlink>
    </w:p>
    <w:p w14:paraId="53140725" w14:textId="49449340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59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_Toc87949259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17</w:t>
        </w:r>
        <w:r w:rsidR="005819F3">
          <w:rPr>
            <w:webHidden/>
          </w:rPr>
          <w:fldChar w:fldCharType="end"/>
        </w:r>
      </w:hyperlink>
    </w:p>
    <w:p w14:paraId="4262F5D3" w14:textId="56399884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60" w:history="1">
        <w:r w:rsidR="005819F3" w:rsidRPr="00862944">
          <w:rPr>
            <w:rStyle w:val="Hyperlink"/>
          </w:rPr>
          <w:t>III.9.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PRC009 - Quy trình 9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_Toc87949260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18</w:t>
        </w:r>
        <w:r w:rsidR="005819F3">
          <w:rPr>
            <w:webHidden/>
          </w:rPr>
          <w:fldChar w:fldCharType="end"/>
        </w:r>
      </w:hyperlink>
    </w:p>
    <w:p w14:paraId="697D8241" w14:textId="44618ACA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61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_Toc87949261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18</w:t>
        </w:r>
        <w:r w:rsidR="005819F3">
          <w:rPr>
            <w:webHidden/>
          </w:rPr>
          <w:fldChar w:fldCharType="end"/>
        </w:r>
      </w:hyperlink>
    </w:p>
    <w:p w14:paraId="0EFAF951" w14:textId="0D564013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62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_Toc87949262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18</w:t>
        </w:r>
        <w:r w:rsidR="005819F3">
          <w:rPr>
            <w:webHidden/>
          </w:rPr>
          <w:fldChar w:fldCharType="end"/>
        </w:r>
      </w:hyperlink>
    </w:p>
    <w:p w14:paraId="4D3B5C03" w14:textId="00EBCBB0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63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_Toc87949263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18</w:t>
        </w:r>
        <w:r w:rsidR="005819F3">
          <w:rPr>
            <w:webHidden/>
          </w:rPr>
          <w:fldChar w:fldCharType="end"/>
        </w:r>
      </w:hyperlink>
    </w:p>
    <w:p w14:paraId="7945B2C8" w14:textId="4DBEE577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64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_Toc87949264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18</w:t>
        </w:r>
        <w:r w:rsidR="005819F3">
          <w:rPr>
            <w:webHidden/>
          </w:rPr>
          <w:fldChar w:fldCharType="end"/>
        </w:r>
      </w:hyperlink>
    </w:p>
    <w:p w14:paraId="01E89EBE" w14:textId="06C90E36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65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_Toc87949265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18</w:t>
        </w:r>
        <w:r w:rsidR="005819F3">
          <w:rPr>
            <w:webHidden/>
          </w:rPr>
          <w:fldChar w:fldCharType="end"/>
        </w:r>
      </w:hyperlink>
    </w:p>
    <w:p w14:paraId="541E8AB5" w14:textId="70E641A5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66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_Toc87949266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18</w:t>
        </w:r>
        <w:r w:rsidR="005819F3">
          <w:rPr>
            <w:webHidden/>
          </w:rPr>
          <w:fldChar w:fldCharType="end"/>
        </w:r>
      </w:hyperlink>
    </w:p>
    <w:p w14:paraId="32BC17A0" w14:textId="534F34C6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67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_Toc87949267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19</w:t>
        </w:r>
        <w:r w:rsidR="005819F3">
          <w:rPr>
            <w:webHidden/>
          </w:rPr>
          <w:fldChar w:fldCharType="end"/>
        </w:r>
      </w:hyperlink>
    </w:p>
    <w:p w14:paraId="74E325BF" w14:textId="3E548B8F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68" w:history="1">
        <w:r w:rsidR="005819F3" w:rsidRPr="00862944">
          <w:rPr>
            <w:rStyle w:val="Hyperlink"/>
          </w:rPr>
          <w:t>III.10.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PRC010 - Quy trình 10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_Toc87949268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19</w:t>
        </w:r>
        <w:r w:rsidR="005819F3">
          <w:rPr>
            <w:webHidden/>
          </w:rPr>
          <w:fldChar w:fldCharType="end"/>
        </w:r>
      </w:hyperlink>
    </w:p>
    <w:p w14:paraId="492BFB4F" w14:textId="144BBFB4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69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_Toc87949269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19</w:t>
        </w:r>
        <w:r w:rsidR="005819F3">
          <w:rPr>
            <w:webHidden/>
          </w:rPr>
          <w:fldChar w:fldCharType="end"/>
        </w:r>
      </w:hyperlink>
    </w:p>
    <w:p w14:paraId="3754E755" w14:textId="52C8BD92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70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_Toc87949270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19</w:t>
        </w:r>
        <w:r w:rsidR="005819F3">
          <w:rPr>
            <w:webHidden/>
          </w:rPr>
          <w:fldChar w:fldCharType="end"/>
        </w:r>
      </w:hyperlink>
    </w:p>
    <w:p w14:paraId="4F3B755B" w14:textId="7EAE1798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71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_Toc87949271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19</w:t>
        </w:r>
        <w:r w:rsidR="005819F3">
          <w:rPr>
            <w:webHidden/>
          </w:rPr>
          <w:fldChar w:fldCharType="end"/>
        </w:r>
      </w:hyperlink>
    </w:p>
    <w:p w14:paraId="3711F6DB" w14:textId="17BFDE17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72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_Toc87949272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19</w:t>
        </w:r>
        <w:r w:rsidR="005819F3">
          <w:rPr>
            <w:webHidden/>
          </w:rPr>
          <w:fldChar w:fldCharType="end"/>
        </w:r>
      </w:hyperlink>
    </w:p>
    <w:p w14:paraId="4737FE62" w14:textId="6D60E539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73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_Toc87949273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19</w:t>
        </w:r>
        <w:r w:rsidR="005819F3">
          <w:rPr>
            <w:webHidden/>
          </w:rPr>
          <w:fldChar w:fldCharType="end"/>
        </w:r>
      </w:hyperlink>
    </w:p>
    <w:p w14:paraId="4A26D2BD" w14:textId="237CE41C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74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_Toc87949274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19</w:t>
        </w:r>
        <w:r w:rsidR="005819F3">
          <w:rPr>
            <w:webHidden/>
          </w:rPr>
          <w:fldChar w:fldCharType="end"/>
        </w:r>
      </w:hyperlink>
    </w:p>
    <w:p w14:paraId="4E6F6E08" w14:textId="1F149944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75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_Toc87949275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20</w:t>
        </w:r>
        <w:r w:rsidR="005819F3">
          <w:rPr>
            <w:webHidden/>
          </w:rPr>
          <w:fldChar w:fldCharType="end"/>
        </w:r>
      </w:hyperlink>
    </w:p>
    <w:p w14:paraId="23DD0CCA" w14:textId="0C87A8C1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76" w:history="1">
        <w:r w:rsidR="005819F3" w:rsidRPr="00862944">
          <w:rPr>
            <w:rStyle w:val="Hyperlink"/>
          </w:rPr>
          <w:t>III.11.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PRC011 - Quy trình 11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_Toc87949276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20</w:t>
        </w:r>
        <w:r w:rsidR="005819F3">
          <w:rPr>
            <w:webHidden/>
          </w:rPr>
          <w:fldChar w:fldCharType="end"/>
        </w:r>
      </w:hyperlink>
    </w:p>
    <w:p w14:paraId="724059BA" w14:textId="4EBE2842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77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_Toc87949277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20</w:t>
        </w:r>
        <w:r w:rsidR="005819F3">
          <w:rPr>
            <w:webHidden/>
          </w:rPr>
          <w:fldChar w:fldCharType="end"/>
        </w:r>
      </w:hyperlink>
    </w:p>
    <w:p w14:paraId="29BF2530" w14:textId="7CA2075B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78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_Toc87949278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20</w:t>
        </w:r>
        <w:r w:rsidR="005819F3">
          <w:rPr>
            <w:webHidden/>
          </w:rPr>
          <w:fldChar w:fldCharType="end"/>
        </w:r>
      </w:hyperlink>
    </w:p>
    <w:p w14:paraId="25027C94" w14:textId="45343F63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79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_Toc87949279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20</w:t>
        </w:r>
        <w:r w:rsidR="005819F3">
          <w:rPr>
            <w:webHidden/>
          </w:rPr>
          <w:fldChar w:fldCharType="end"/>
        </w:r>
      </w:hyperlink>
    </w:p>
    <w:p w14:paraId="6B7200F2" w14:textId="333117EF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80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_Toc87949280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20</w:t>
        </w:r>
        <w:r w:rsidR="005819F3">
          <w:rPr>
            <w:webHidden/>
          </w:rPr>
          <w:fldChar w:fldCharType="end"/>
        </w:r>
      </w:hyperlink>
    </w:p>
    <w:p w14:paraId="0F9B3330" w14:textId="2A931FCC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81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_Toc87949281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20</w:t>
        </w:r>
        <w:r w:rsidR="005819F3">
          <w:rPr>
            <w:webHidden/>
          </w:rPr>
          <w:fldChar w:fldCharType="end"/>
        </w:r>
      </w:hyperlink>
    </w:p>
    <w:p w14:paraId="500761DF" w14:textId="0B8D18B2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82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_Toc87949282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20</w:t>
        </w:r>
        <w:r w:rsidR="005819F3">
          <w:rPr>
            <w:webHidden/>
          </w:rPr>
          <w:fldChar w:fldCharType="end"/>
        </w:r>
      </w:hyperlink>
    </w:p>
    <w:p w14:paraId="46429302" w14:textId="7D66C2A8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83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_Toc87949283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21</w:t>
        </w:r>
        <w:r w:rsidR="005819F3">
          <w:rPr>
            <w:webHidden/>
          </w:rPr>
          <w:fldChar w:fldCharType="end"/>
        </w:r>
      </w:hyperlink>
    </w:p>
    <w:p w14:paraId="030E9C41" w14:textId="00952D3D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84" w:history="1">
        <w:r w:rsidR="005819F3" w:rsidRPr="00862944">
          <w:rPr>
            <w:rStyle w:val="Hyperlink"/>
          </w:rPr>
          <w:t>III.12.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PRC012 - Quy trình 12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_Toc87949284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21</w:t>
        </w:r>
        <w:r w:rsidR="005819F3">
          <w:rPr>
            <w:webHidden/>
          </w:rPr>
          <w:fldChar w:fldCharType="end"/>
        </w:r>
      </w:hyperlink>
    </w:p>
    <w:p w14:paraId="628D2BFF" w14:textId="48C43382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85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_Toc87949285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21</w:t>
        </w:r>
        <w:r w:rsidR="005819F3">
          <w:rPr>
            <w:webHidden/>
          </w:rPr>
          <w:fldChar w:fldCharType="end"/>
        </w:r>
      </w:hyperlink>
    </w:p>
    <w:p w14:paraId="5CDDD34B" w14:textId="31194CB8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86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_Toc87949286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21</w:t>
        </w:r>
        <w:r w:rsidR="005819F3">
          <w:rPr>
            <w:webHidden/>
          </w:rPr>
          <w:fldChar w:fldCharType="end"/>
        </w:r>
      </w:hyperlink>
    </w:p>
    <w:p w14:paraId="44FFC62D" w14:textId="2B9D58AB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87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_Toc87949287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21</w:t>
        </w:r>
        <w:r w:rsidR="005819F3">
          <w:rPr>
            <w:webHidden/>
          </w:rPr>
          <w:fldChar w:fldCharType="end"/>
        </w:r>
      </w:hyperlink>
    </w:p>
    <w:p w14:paraId="236295B3" w14:textId="1FEFB285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88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_Toc87949288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21</w:t>
        </w:r>
        <w:r w:rsidR="005819F3">
          <w:rPr>
            <w:webHidden/>
          </w:rPr>
          <w:fldChar w:fldCharType="end"/>
        </w:r>
      </w:hyperlink>
    </w:p>
    <w:p w14:paraId="1815B657" w14:textId="360822F5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89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_Toc87949289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21</w:t>
        </w:r>
        <w:r w:rsidR="005819F3">
          <w:rPr>
            <w:webHidden/>
          </w:rPr>
          <w:fldChar w:fldCharType="end"/>
        </w:r>
      </w:hyperlink>
    </w:p>
    <w:p w14:paraId="1400F7EE" w14:textId="5D50D097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90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_Toc87949290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21</w:t>
        </w:r>
        <w:r w:rsidR="005819F3">
          <w:rPr>
            <w:webHidden/>
          </w:rPr>
          <w:fldChar w:fldCharType="end"/>
        </w:r>
      </w:hyperlink>
    </w:p>
    <w:p w14:paraId="04343484" w14:textId="201349E5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91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_Toc87949291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22</w:t>
        </w:r>
        <w:r w:rsidR="005819F3">
          <w:rPr>
            <w:webHidden/>
          </w:rPr>
          <w:fldChar w:fldCharType="end"/>
        </w:r>
      </w:hyperlink>
    </w:p>
    <w:p w14:paraId="61CF5144" w14:textId="035D6D1A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292" w:history="1">
        <w:r w:rsidR="005819F3" w:rsidRPr="00862944">
          <w:rPr>
            <w:rStyle w:val="Hyperlink"/>
          </w:rPr>
          <w:t>III.13.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PRC013 - Quy trình 13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_Toc87949292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22</w:t>
        </w:r>
        <w:r w:rsidR="005819F3">
          <w:rPr>
            <w:webHidden/>
          </w:rPr>
          <w:fldChar w:fldCharType="end"/>
        </w:r>
      </w:hyperlink>
    </w:p>
    <w:p w14:paraId="696D8913" w14:textId="3B7CEC30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93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_Toc87949293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22</w:t>
        </w:r>
        <w:r w:rsidR="005819F3">
          <w:rPr>
            <w:webHidden/>
          </w:rPr>
          <w:fldChar w:fldCharType="end"/>
        </w:r>
      </w:hyperlink>
    </w:p>
    <w:p w14:paraId="2A3082E8" w14:textId="7BBE7106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94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_Toc87949294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22</w:t>
        </w:r>
        <w:r w:rsidR="005819F3">
          <w:rPr>
            <w:webHidden/>
          </w:rPr>
          <w:fldChar w:fldCharType="end"/>
        </w:r>
      </w:hyperlink>
    </w:p>
    <w:p w14:paraId="221AD26E" w14:textId="4CB77E9A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95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_Toc87949295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22</w:t>
        </w:r>
        <w:r w:rsidR="005819F3">
          <w:rPr>
            <w:webHidden/>
          </w:rPr>
          <w:fldChar w:fldCharType="end"/>
        </w:r>
      </w:hyperlink>
    </w:p>
    <w:p w14:paraId="7A0778C2" w14:textId="0CDCD4E3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96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_Toc87949296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22</w:t>
        </w:r>
        <w:r w:rsidR="005819F3">
          <w:rPr>
            <w:webHidden/>
          </w:rPr>
          <w:fldChar w:fldCharType="end"/>
        </w:r>
      </w:hyperlink>
    </w:p>
    <w:p w14:paraId="0BB0B087" w14:textId="037BDF9D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97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_Toc87949297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22</w:t>
        </w:r>
        <w:r w:rsidR="005819F3">
          <w:rPr>
            <w:webHidden/>
          </w:rPr>
          <w:fldChar w:fldCharType="end"/>
        </w:r>
      </w:hyperlink>
    </w:p>
    <w:p w14:paraId="1470DCE0" w14:textId="2666F1A0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298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_Toc87949298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22</w:t>
        </w:r>
        <w:r w:rsidR="005819F3">
          <w:rPr>
            <w:webHidden/>
          </w:rPr>
          <w:fldChar w:fldCharType="end"/>
        </w:r>
      </w:hyperlink>
    </w:p>
    <w:p w14:paraId="48D628D5" w14:textId="68BA6EAC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299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_Toc87949299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23</w:t>
        </w:r>
        <w:r w:rsidR="005819F3">
          <w:rPr>
            <w:webHidden/>
          </w:rPr>
          <w:fldChar w:fldCharType="end"/>
        </w:r>
      </w:hyperlink>
    </w:p>
    <w:p w14:paraId="5AE95AB4" w14:textId="437AE818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300" w:history="1">
        <w:r w:rsidR="005819F3" w:rsidRPr="00862944">
          <w:rPr>
            <w:rStyle w:val="Hyperlink"/>
          </w:rPr>
          <w:t>III.14.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PRC014 - Quy trình 14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_Toc87949300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23</w:t>
        </w:r>
        <w:r w:rsidR="005819F3">
          <w:rPr>
            <w:webHidden/>
          </w:rPr>
          <w:fldChar w:fldCharType="end"/>
        </w:r>
      </w:hyperlink>
    </w:p>
    <w:p w14:paraId="454997BD" w14:textId="449093A1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01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_Toc87949301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23</w:t>
        </w:r>
        <w:r w:rsidR="005819F3">
          <w:rPr>
            <w:webHidden/>
          </w:rPr>
          <w:fldChar w:fldCharType="end"/>
        </w:r>
      </w:hyperlink>
    </w:p>
    <w:p w14:paraId="334EFA2A" w14:textId="62D55419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02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_Toc87949302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23</w:t>
        </w:r>
        <w:r w:rsidR="005819F3">
          <w:rPr>
            <w:webHidden/>
          </w:rPr>
          <w:fldChar w:fldCharType="end"/>
        </w:r>
      </w:hyperlink>
    </w:p>
    <w:p w14:paraId="77DFE230" w14:textId="769FC8AA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03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_Toc87949303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23</w:t>
        </w:r>
        <w:r w:rsidR="005819F3">
          <w:rPr>
            <w:webHidden/>
          </w:rPr>
          <w:fldChar w:fldCharType="end"/>
        </w:r>
      </w:hyperlink>
    </w:p>
    <w:p w14:paraId="62F54FD6" w14:textId="004D0176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04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_Toc87949304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23</w:t>
        </w:r>
        <w:r w:rsidR="005819F3">
          <w:rPr>
            <w:webHidden/>
          </w:rPr>
          <w:fldChar w:fldCharType="end"/>
        </w:r>
      </w:hyperlink>
    </w:p>
    <w:p w14:paraId="78049D14" w14:textId="126CCDF6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305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_Toc87949305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23</w:t>
        </w:r>
        <w:r w:rsidR="005819F3">
          <w:rPr>
            <w:webHidden/>
          </w:rPr>
          <w:fldChar w:fldCharType="end"/>
        </w:r>
      </w:hyperlink>
    </w:p>
    <w:p w14:paraId="640B0E63" w14:textId="2B3F417A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306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_Toc87949306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23</w:t>
        </w:r>
        <w:r w:rsidR="005819F3">
          <w:rPr>
            <w:webHidden/>
          </w:rPr>
          <w:fldChar w:fldCharType="end"/>
        </w:r>
      </w:hyperlink>
    </w:p>
    <w:p w14:paraId="1733CB34" w14:textId="6E60846F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07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_Toc87949307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24</w:t>
        </w:r>
        <w:r w:rsidR="005819F3">
          <w:rPr>
            <w:webHidden/>
          </w:rPr>
          <w:fldChar w:fldCharType="end"/>
        </w:r>
      </w:hyperlink>
    </w:p>
    <w:p w14:paraId="39073832" w14:textId="73EB52CF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308" w:history="1">
        <w:r w:rsidR="005819F3" w:rsidRPr="00862944">
          <w:rPr>
            <w:rStyle w:val="Hyperlink"/>
          </w:rPr>
          <w:t>III.15.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PRC015 - Quy trình 15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_Toc87949308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24</w:t>
        </w:r>
        <w:r w:rsidR="005819F3">
          <w:rPr>
            <w:webHidden/>
          </w:rPr>
          <w:fldChar w:fldCharType="end"/>
        </w:r>
      </w:hyperlink>
    </w:p>
    <w:p w14:paraId="6503B9BE" w14:textId="0AA58F2E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09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Mô tả quy trình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_Toc87949309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24</w:t>
        </w:r>
        <w:r w:rsidR="005819F3">
          <w:rPr>
            <w:webHidden/>
          </w:rPr>
          <w:fldChar w:fldCharType="end"/>
        </w:r>
      </w:hyperlink>
    </w:p>
    <w:p w14:paraId="5AF99739" w14:textId="14315E0C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10" w:history="1">
        <w:r w:rsidR="005819F3" w:rsidRPr="00862944">
          <w:rPr>
            <w:rStyle w:val="Hyperlink"/>
          </w:rPr>
          <w:t>2.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Đối tượng tham gia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_Toc87949310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24</w:t>
        </w:r>
        <w:r w:rsidR="005819F3">
          <w:rPr>
            <w:webHidden/>
          </w:rPr>
          <w:fldChar w:fldCharType="end"/>
        </w:r>
      </w:hyperlink>
    </w:p>
    <w:p w14:paraId="342B4072" w14:textId="520429A3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11" w:history="1">
        <w:r w:rsidR="005819F3" w:rsidRPr="00862944">
          <w:rPr>
            <w:rStyle w:val="Hyperlink"/>
          </w:rPr>
          <w:t>3.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Điều kiện thực hiện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_Toc87949311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24</w:t>
        </w:r>
        <w:r w:rsidR="005819F3">
          <w:rPr>
            <w:webHidden/>
          </w:rPr>
          <w:fldChar w:fldCharType="end"/>
        </w:r>
      </w:hyperlink>
    </w:p>
    <w:p w14:paraId="7A542DFA" w14:textId="359D3E1F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12" w:history="1">
        <w:r w:rsidR="005819F3" w:rsidRPr="00862944">
          <w:rPr>
            <w:rStyle w:val="Hyperlink"/>
          </w:rPr>
          <w:t>4.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Quy trình xử lý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_Toc87949312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24</w:t>
        </w:r>
        <w:r w:rsidR="005819F3">
          <w:rPr>
            <w:webHidden/>
          </w:rPr>
          <w:fldChar w:fldCharType="end"/>
        </w:r>
      </w:hyperlink>
    </w:p>
    <w:p w14:paraId="0A74C47D" w14:textId="6CC3A137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313" w:history="1">
        <w:r w:rsidR="005819F3" w:rsidRPr="00862944">
          <w:rPr>
            <w:rStyle w:val="Hyperlink"/>
          </w:rPr>
          <w:t>4.1.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Sơ đồ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_Toc87949313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24</w:t>
        </w:r>
        <w:r w:rsidR="005819F3">
          <w:rPr>
            <w:webHidden/>
          </w:rPr>
          <w:fldChar w:fldCharType="end"/>
        </w:r>
      </w:hyperlink>
    </w:p>
    <w:p w14:paraId="3CA29BD8" w14:textId="41C3555B" w:rsidR="005819F3" w:rsidRDefault="00000000">
      <w:pPr>
        <w:pStyle w:val="TOC4"/>
        <w:rPr>
          <w:rFonts w:asciiTheme="minorHAnsi" w:eastAsiaTheme="minorEastAsia" w:hAnsiTheme="minorHAnsi" w:cstheme="minorBidi"/>
          <w:color w:val="auto"/>
          <w:sz w:val="22"/>
        </w:rPr>
      </w:pPr>
      <w:hyperlink w:anchor="_Toc87949314" w:history="1">
        <w:r w:rsidR="005819F3" w:rsidRPr="00862944">
          <w:rPr>
            <w:rStyle w:val="Hyperlink"/>
          </w:rPr>
          <w:t>4.2.</w:t>
        </w:r>
        <w:r w:rsidR="005819F3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5819F3" w:rsidRPr="00862944">
          <w:rPr>
            <w:rStyle w:val="Hyperlink"/>
          </w:rPr>
          <w:t>Quy tắc nghiệp vụ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_Toc87949314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25</w:t>
        </w:r>
        <w:r w:rsidR="005819F3">
          <w:rPr>
            <w:webHidden/>
          </w:rPr>
          <w:fldChar w:fldCharType="end"/>
        </w:r>
      </w:hyperlink>
    </w:p>
    <w:p w14:paraId="45417C4B" w14:textId="2286C2B0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15" w:history="1">
        <w:r w:rsidR="005819F3" w:rsidRPr="00862944">
          <w:rPr>
            <w:rStyle w:val="Hyperlink"/>
          </w:rPr>
          <w:t>5.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Trường hợp đặc biệt cần chú ý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_Toc87949315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25</w:t>
        </w:r>
        <w:r w:rsidR="005819F3">
          <w:rPr>
            <w:webHidden/>
          </w:rPr>
          <w:fldChar w:fldCharType="end"/>
        </w:r>
      </w:hyperlink>
    </w:p>
    <w:p w14:paraId="7C4A2661" w14:textId="3FB29599" w:rsidR="005819F3" w:rsidRDefault="0000000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87949316" w:history="1">
        <w:r w:rsidR="005819F3" w:rsidRPr="00862944">
          <w:rPr>
            <w:rStyle w:val="Hyperlink"/>
          </w:rPr>
          <w:t>III.16.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819F3" w:rsidRPr="00862944">
          <w:rPr>
            <w:rStyle w:val="Hyperlink"/>
          </w:rPr>
          <w:t>PRC016 - Quy trình 16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_Toc87949316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25</w:t>
        </w:r>
        <w:r w:rsidR="005819F3">
          <w:rPr>
            <w:webHidden/>
          </w:rPr>
          <w:fldChar w:fldCharType="end"/>
        </w:r>
      </w:hyperlink>
    </w:p>
    <w:p w14:paraId="43AF4EF9" w14:textId="124D4DC8" w:rsidR="005819F3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17" w:history="1">
        <w:r w:rsidR="005819F3" w:rsidRPr="00862944">
          <w:rPr>
            <w:rStyle w:val="Hyperlink"/>
          </w:rPr>
          <w:t>IV.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PHỤ LỤC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_Toc87949317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25</w:t>
        </w:r>
        <w:r w:rsidR="005819F3">
          <w:rPr>
            <w:webHidden/>
          </w:rPr>
          <w:fldChar w:fldCharType="end"/>
        </w:r>
      </w:hyperlink>
    </w:p>
    <w:p w14:paraId="37758A7D" w14:textId="70EEA114" w:rsidR="005819F3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18" w:history="1">
        <w:r w:rsidR="005819F3" w:rsidRPr="00862944">
          <w:rPr>
            <w:rStyle w:val="Hyperlink"/>
          </w:rPr>
          <w:t>V.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Khai báo thông tin phục vụ cho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_Toc87949318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25</w:t>
        </w:r>
        <w:r w:rsidR="005819F3">
          <w:rPr>
            <w:webHidden/>
          </w:rPr>
          <w:fldChar w:fldCharType="end"/>
        </w:r>
      </w:hyperlink>
    </w:p>
    <w:p w14:paraId="334EA3B2" w14:textId="1679C1F1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19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Khai báo Danh sách Blacklist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_Toc87949319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25</w:t>
        </w:r>
        <w:r w:rsidR="005819F3">
          <w:rPr>
            <w:webHidden/>
          </w:rPr>
          <w:fldChar w:fldCharType="end"/>
        </w:r>
      </w:hyperlink>
    </w:p>
    <w:p w14:paraId="6AEAA5AC" w14:textId="69973754" w:rsidR="005819F3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20" w:history="1">
        <w:r w:rsidR="005819F3" w:rsidRPr="00862944">
          <w:rPr>
            <w:rStyle w:val="Hyperlink"/>
          </w:rPr>
          <w:t>VI.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Khai báo điều kiện tăng/giảm phí bảo hiểm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_Toc87949320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27</w:t>
        </w:r>
        <w:r w:rsidR="005819F3">
          <w:rPr>
            <w:webHidden/>
          </w:rPr>
          <w:fldChar w:fldCharType="end"/>
        </w:r>
      </w:hyperlink>
    </w:p>
    <w:p w14:paraId="46E2B8A9" w14:textId="41FCDF01" w:rsidR="005819F3" w:rsidRDefault="0000000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21" w:history="1">
        <w:r w:rsidR="005819F3" w:rsidRPr="00862944">
          <w:rPr>
            <w:rStyle w:val="Hyperlink"/>
          </w:rPr>
          <w:t>VII.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Tham số hệ thống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_Toc87949321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31</w:t>
        </w:r>
        <w:r w:rsidR="005819F3">
          <w:rPr>
            <w:webHidden/>
          </w:rPr>
          <w:fldChar w:fldCharType="end"/>
        </w:r>
      </w:hyperlink>
    </w:p>
    <w:p w14:paraId="02D30AEF" w14:textId="3A82520B" w:rsidR="005819F3" w:rsidRDefault="0000000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</w:rPr>
      </w:pPr>
      <w:hyperlink w:anchor="_Toc87949322" w:history="1">
        <w:r w:rsidR="005819F3" w:rsidRPr="00862944">
          <w:rPr>
            <w:rStyle w:val="Hyperlink"/>
          </w:rPr>
          <w:t>1.</w:t>
        </w:r>
        <w:r w:rsidR="005819F3">
          <w:rPr>
            <w:rFonts w:asciiTheme="minorHAnsi" w:eastAsiaTheme="minorEastAsia" w:hAnsiTheme="minorHAnsi" w:cstheme="minorBidi"/>
            <w:b w:val="0"/>
            <w:color w:val="auto"/>
            <w:sz w:val="22"/>
          </w:rPr>
          <w:tab/>
        </w:r>
        <w:r w:rsidR="005819F3" w:rsidRPr="00862944">
          <w:rPr>
            <w:rStyle w:val="Hyperlink"/>
          </w:rPr>
          <w:t>Bảng thông tin tham số hệ thống</w:t>
        </w:r>
        <w:r w:rsidR="005819F3">
          <w:rPr>
            <w:webHidden/>
          </w:rPr>
          <w:tab/>
        </w:r>
        <w:r w:rsidR="005819F3">
          <w:rPr>
            <w:webHidden/>
          </w:rPr>
          <w:fldChar w:fldCharType="begin"/>
        </w:r>
        <w:r w:rsidR="005819F3">
          <w:rPr>
            <w:webHidden/>
          </w:rPr>
          <w:instrText xml:space="preserve"> PAGEREF _Toc87949322 \h </w:instrText>
        </w:r>
        <w:r w:rsidR="005819F3">
          <w:rPr>
            <w:webHidden/>
          </w:rPr>
        </w:r>
        <w:r w:rsidR="005819F3">
          <w:rPr>
            <w:webHidden/>
          </w:rPr>
          <w:fldChar w:fldCharType="separate"/>
        </w:r>
        <w:r w:rsidR="005819F3">
          <w:rPr>
            <w:webHidden/>
          </w:rPr>
          <w:t>31</w:t>
        </w:r>
        <w:r w:rsidR="005819F3">
          <w:rPr>
            <w:webHidden/>
          </w:rPr>
          <w:fldChar w:fldCharType="end"/>
        </w:r>
      </w:hyperlink>
    </w:p>
    <w:p w14:paraId="16B9ACF4" w14:textId="59387DAC" w:rsidR="00CC7755" w:rsidRDefault="007D435E" w:rsidP="005819F3">
      <w:pPr>
        <w:pStyle w:val="Heading1"/>
      </w:pPr>
      <w:r>
        <w:lastRenderedPageBreak/>
        <w:fldChar w:fldCharType="end"/>
      </w:r>
      <w:bookmarkStart w:id="3" w:name="_Toc524610696"/>
      <w:bookmarkStart w:id="4" w:name="_Toc87949183"/>
      <w:bookmarkEnd w:id="0"/>
      <w:bookmarkEnd w:id="1"/>
      <w:bookmarkEnd w:id="2"/>
      <w:r w:rsidR="00CC7755">
        <w:t>GIỚI THIỆU CHUNG</w:t>
      </w:r>
      <w:bookmarkEnd w:id="3"/>
      <w:bookmarkEnd w:id="4"/>
    </w:p>
    <w:p w14:paraId="6C2CC5E2" w14:textId="77777777" w:rsidR="00CC7755" w:rsidRDefault="00CC7755" w:rsidP="00CC7755">
      <w:pPr>
        <w:pStyle w:val="Heading2"/>
      </w:pPr>
      <w:bookmarkStart w:id="5" w:name="_Toc524610697"/>
      <w:bookmarkStart w:id="6" w:name="_Toc87949184"/>
      <w:r>
        <w:t>Giới thiệu</w:t>
      </w:r>
      <w:bookmarkEnd w:id="5"/>
      <w:bookmarkEnd w:id="6"/>
    </w:p>
    <w:p w14:paraId="1A572A1C" w14:textId="3E0711D5" w:rsidR="003D591A" w:rsidRPr="009974D7" w:rsidRDefault="003D591A" w:rsidP="00346ED4">
      <w:pPr>
        <w:pStyle w:val="Bulletlevel1"/>
      </w:pPr>
      <w:bookmarkStart w:id="7" w:name="_Toc524610698"/>
    </w:p>
    <w:p w14:paraId="665D6415" w14:textId="5387F781" w:rsidR="00CC7755" w:rsidRDefault="00CC7755" w:rsidP="00CC7755">
      <w:pPr>
        <w:pStyle w:val="Heading2"/>
      </w:pPr>
      <w:bookmarkStart w:id="8" w:name="_Toc87949185"/>
      <w:r>
        <w:t>Mục đích</w:t>
      </w:r>
      <w:bookmarkEnd w:id="7"/>
      <w:bookmarkEnd w:id="8"/>
    </w:p>
    <w:p w14:paraId="222EECED" w14:textId="63505A06" w:rsidR="00857B89" w:rsidRDefault="00857B89" w:rsidP="00287ED6">
      <w:pPr>
        <w:pStyle w:val="Bulletlevel1"/>
      </w:pPr>
    </w:p>
    <w:p w14:paraId="420277DA" w14:textId="35EA6ABE" w:rsidR="00CC7755" w:rsidRDefault="00CC7755" w:rsidP="00CC7755">
      <w:pPr>
        <w:pStyle w:val="Heading2"/>
      </w:pPr>
      <w:bookmarkStart w:id="9" w:name="_Toc524610699"/>
      <w:bookmarkStart w:id="10" w:name="_Toc87949186"/>
      <w:r>
        <w:t>Phạm vi</w:t>
      </w:r>
      <w:bookmarkEnd w:id="9"/>
      <w:bookmarkEnd w:id="10"/>
    </w:p>
    <w:p w14:paraId="32E58FC3" w14:textId="0E9C8FE7" w:rsidR="003D591A" w:rsidRPr="003D591A" w:rsidRDefault="003D591A" w:rsidP="003D591A">
      <w:pPr>
        <w:pStyle w:val="Bulletlevel1"/>
      </w:pPr>
    </w:p>
    <w:p w14:paraId="438F7398" w14:textId="531A01A8" w:rsidR="00CC7755" w:rsidRDefault="00CC7755" w:rsidP="00CC7755">
      <w:pPr>
        <w:pStyle w:val="Heading2"/>
      </w:pPr>
      <w:bookmarkStart w:id="11" w:name="_Toc524610700"/>
      <w:bookmarkStart w:id="12" w:name="_Toc87949187"/>
      <w:r>
        <w:t>Tham chiếu</w:t>
      </w:r>
      <w:bookmarkEnd w:id="11"/>
      <w:bookmarkEnd w:id="12"/>
    </w:p>
    <w:p w14:paraId="27BE6F43" w14:textId="4635FD0E" w:rsidR="003D591A" w:rsidRDefault="003D591A" w:rsidP="003D591A">
      <w:pPr>
        <w:pStyle w:val="Bulletlevel1"/>
      </w:pPr>
      <w:r>
        <w:t>Các tài liệu thiết kế hệ thống gồm:</w:t>
      </w:r>
    </w:p>
    <w:p w14:paraId="2039CD8A" w14:textId="541CEAE2" w:rsidR="003D591A" w:rsidRDefault="00D06F5A" w:rsidP="003D591A">
      <w:pPr>
        <w:pStyle w:val="Bulletlevel2"/>
      </w:pPr>
      <w:r>
        <w:t>Project</w:t>
      </w:r>
      <w:r w:rsidR="003D591A">
        <w:t>-ThietKeChiTiet.docx</w:t>
      </w:r>
    </w:p>
    <w:p w14:paraId="7BBDEE35" w14:textId="351A5EB6" w:rsidR="003D591A" w:rsidRPr="003D591A" w:rsidRDefault="00D06F5A" w:rsidP="003D591A">
      <w:pPr>
        <w:pStyle w:val="Bulletlevel2"/>
      </w:pPr>
      <w:r>
        <w:t>Project</w:t>
      </w:r>
      <w:r w:rsidR="003D591A">
        <w:t>-ThietKeCSDL.docx</w:t>
      </w:r>
    </w:p>
    <w:p w14:paraId="7E66BC09" w14:textId="77777777" w:rsidR="00CC7755" w:rsidRDefault="00CC7755" w:rsidP="00CC7755">
      <w:pPr>
        <w:pStyle w:val="Heading2"/>
      </w:pPr>
      <w:bookmarkStart w:id="13" w:name="_Toc524610701"/>
      <w:bookmarkStart w:id="14" w:name="_Toc87949188"/>
      <w:r>
        <w:t>Các khái niệm, thuật ngữ và viết tắt</w:t>
      </w:r>
      <w:bookmarkEnd w:id="13"/>
      <w:bookmarkEnd w:id="14"/>
    </w:p>
    <w:p w14:paraId="4648A52C" w14:textId="77777777" w:rsidR="00CC7755" w:rsidRDefault="00CC7755" w:rsidP="00CC7755">
      <w:r>
        <w:t>Bảng danh mục mô tả các khái niệm, thuật ngữ, từ viết tắt dùng trong tài liệu</w:t>
      </w:r>
    </w:p>
    <w:tbl>
      <w:tblPr>
        <w:tblStyle w:val="TableGrid10"/>
        <w:tblW w:w="0" w:type="auto"/>
        <w:tblLook w:val="04A0" w:firstRow="1" w:lastRow="0" w:firstColumn="1" w:lastColumn="0" w:noHBand="0" w:noVBand="1"/>
      </w:tblPr>
      <w:tblGrid>
        <w:gridCol w:w="712"/>
        <w:gridCol w:w="2880"/>
        <w:gridCol w:w="6032"/>
      </w:tblGrid>
      <w:tr w:rsidR="00CC7755" w14:paraId="68A5C7F3" w14:textId="77777777" w:rsidTr="003D5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BF56538" w14:textId="77777777" w:rsidR="00CC7755" w:rsidRDefault="00CC7755" w:rsidP="003D591A">
            <w:r>
              <w:t>TT</w:t>
            </w:r>
          </w:p>
        </w:tc>
        <w:tc>
          <w:tcPr>
            <w:tcW w:w="2880" w:type="dxa"/>
          </w:tcPr>
          <w:p w14:paraId="40390630" w14:textId="77777777" w:rsidR="00CC7755" w:rsidRDefault="00CC7755" w:rsidP="003D5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Thuật ngữ</w:t>
            </w:r>
          </w:p>
        </w:tc>
        <w:tc>
          <w:tcPr>
            <w:tcW w:w="6032" w:type="dxa"/>
          </w:tcPr>
          <w:p w14:paraId="66AF2831" w14:textId="77777777" w:rsidR="00CC7755" w:rsidRDefault="00CC7755" w:rsidP="003D5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</w:tr>
      <w:tr w:rsidR="00CC7755" w14:paraId="15D28912" w14:textId="77777777" w:rsidTr="003D5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3AF4A18D" w14:textId="77777777" w:rsidR="00CC7755" w:rsidRDefault="00CC7755" w:rsidP="003D591A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55E663C1" w14:textId="77777777" w:rsidR="00CC7755" w:rsidRDefault="00CC7755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CSDL</w:t>
            </w:r>
          </w:p>
        </w:tc>
        <w:tc>
          <w:tcPr>
            <w:tcW w:w="6032" w:type="dxa"/>
          </w:tcPr>
          <w:p w14:paraId="028DD289" w14:textId="77777777" w:rsidR="00CC7755" w:rsidRDefault="00CC7755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Cơ sở dữ liệu</w:t>
            </w:r>
          </w:p>
        </w:tc>
      </w:tr>
      <w:tr w:rsidR="00CC7755" w14:paraId="64AB5462" w14:textId="77777777" w:rsidTr="003D5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8E12CF7" w14:textId="77777777" w:rsidR="00CC7755" w:rsidRDefault="00CC7755" w:rsidP="003D591A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0186DDC5" w14:textId="779A52C1" w:rsidR="00CC7755" w:rsidRDefault="007131E2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HĐ</w:t>
            </w:r>
          </w:p>
        </w:tc>
        <w:tc>
          <w:tcPr>
            <w:tcW w:w="6032" w:type="dxa"/>
          </w:tcPr>
          <w:p w14:paraId="2DF68078" w14:textId="6A0C812F" w:rsidR="00CC7755" w:rsidRDefault="000D3124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Hợp đồng</w:t>
            </w:r>
          </w:p>
        </w:tc>
      </w:tr>
      <w:tr w:rsidR="00CC7755" w14:paraId="3347D255" w14:textId="77777777" w:rsidTr="003D5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1BD12250" w14:textId="77777777" w:rsidR="00CC7755" w:rsidRDefault="00CC7755" w:rsidP="003D591A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14:paraId="411E05AB" w14:textId="166B8A5E" w:rsidR="00CC7755" w:rsidRDefault="007131E2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CBBH</w:t>
            </w:r>
          </w:p>
        </w:tc>
        <w:tc>
          <w:tcPr>
            <w:tcW w:w="6032" w:type="dxa"/>
          </w:tcPr>
          <w:p w14:paraId="37CC4A36" w14:textId="0B41E620" w:rsidR="00CC7755" w:rsidRDefault="007131E2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Cán bộ bán hàng</w:t>
            </w:r>
          </w:p>
        </w:tc>
      </w:tr>
      <w:tr w:rsidR="00CC7755" w14:paraId="21BF65AF" w14:textId="77777777" w:rsidTr="003D5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55CE31D" w14:textId="77777777" w:rsidR="00CC7755" w:rsidRDefault="00CC7755" w:rsidP="003D591A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3781C061" w14:textId="143E4596" w:rsidR="00CC7755" w:rsidRDefault="007131E2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CBKD</w:t>
            </w:r>
          </w:p>
        </w:tc>
        <w:tc>
          <w:tcPr>
            <w:tcW w:w="6032" w:type="dxa"/>
          </w:tcPr>
          <w:p w14:paraId="07BE11D9" w14:textId="4A7EA5DF" w:rsidR="00CC7755" w:rsidRDefault="007131E2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Cán bộ kinh doanh</w:t>
            </w:r>
          </w:p>
        </w:tc>
      </w:tr>
      <w:tr w:rsidR="00CC7755" w14:paraId="09DD021E" w14:textId="77777777" w:rsidTr="003D5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6ACB8B9" w14:textId="77777777" w:rsidR="00CC7755" w:rsidRDefault="00CC7755" w:rsidP="003D591A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6B377C5A" w14:textId="122A18E4" w:rsidR="00CC7755" w:rsidRDefault="007131E2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</w:t>
            </w:r>
          </w:p>
        </w:tc>
        <w:tc>
          <w:tcPr>
            <w:tcW w:w="6032" w:type="dxa"/>
          </w:tcPr>
          <w:p w14:paraId="4AAA7F28" w14:textId="21EDB9CA" w:rsidR="00CC7755" w:rsidRDefault="007131E2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Center</w:t>
            </w:r>
          </w:p>
        </w:tc>
      </w:tr>
      <w:tr w:rsidR="00CC7755" w14:paraId="6ECF5756" w14:textId="77777777" w:rsidTr="003D5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7EA6F18A" w14:textId="77777777" w:rsidR="00CC7755" w:rsidRDefault="00CC7755" w:rsidP="003D591A">
            <w:pPr>
              <w:jc w:val="center"/>
            </w:pPr>
            <w:r>
              <w:t>6</w:t>
            </w:r>
          </w:p>
        </w:tc>
        <w:tc>
          <w:tcPr>
            <w:tcW w:w="2880" w:type="dxa"/>
          </w:tcPr>
          <w:p w14:paraId="658D479F" w14:textId="31C66C73" w:rsidR="00CC7755" w:rsidRDefault="007131E2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Bancass</w:t>
            </w:r>
          </w:p>
        </w:tc>
        <w:tc>
          <w:tcPr>
            <w:tcW w:w="6032" w:type="dxa"/>
          </w:tcPr>
          <w:p w14:paraId="78018EC7" w14:textId="7D5AD5E2" w:rsidR="00CC7755" w:rsidRDefault="007131E2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Ngân hàng</w:t>
            </w:r>
          </w:p>
        </w:tc>
      </w:tr>
      <w:tr w:rsidR="00CC7755" w14:paraId="49121A2D" w14:textId="77777777" w:rsidTr="003D5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23565F93" w14:textId="77777777" w:rsidR="00CC7755" w:rsidRDefault="00CC7755" w:rsidP="003D591A">
            <w:pPr>
              <w:jc w:val="center"/>
            </w:pPr>
            <w:r>
              <w:t>7</w:t>
            </w:r>
          </w:p>
        </w:tc>
        <w:tc>
          <w:tcPr>
            <w:tcW w:w="2880" w:type="dxa"/>
          </w:tcPr>
          <w:p w14:paraId="439D6271" w14:textId="11DB44BA" w:rsidR="00CC7755" w:rsidRDefault="000D3124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GCN</w:t>
            </w:r>
          </w:p>
        </w:tc>
        <w:tc>
          <w:tcPr>
            <w:tcW w:w="6032" w:type="dxa"/>
          </w:tcPr>
          <w:p w14:paraId="07D6734E" w14:textId="01A4A94B" w:rsidR="00CC7755" w:rsidRDefault="000D3124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Giấy chứng nhận</w:t>
            </w:r>
          </w:p>
        </w:tc>
      </w:tr>
      <w:tr w:rsidR="00CC7755" w14:paraId="19E82EBF" w14:textId="77777777" w:rsidTr="003D5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56831BF2" w14:textId="77777777" w:rsidR="00CC7755" w:rsidRDefault="00CC7755" w:rsidP="003D591A">
            <w:pPr>
              <w:jc w:val="center"/>
            </w:pPr>
            <w:r>
              <w:t>8</w:t>
            </w:r>
          </w:p>
        </w:tc>
        <w:tc>
          <w:tcPr>
            <w:tcW w:w="2880" w:type="dxa"/>
          </w:tcPr>
          <w:p w14:paraId="7ED3E675" w14:textId="26E6456C" w:rsidR="00CC7755" w:rsidRDefault="000D3124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032" w:type="dxa"/>
          </w:tcPr>
          <w:p w14:paraId="223D04A7" w14:textId="1B20C992" w:rsidR="00CC7755" w:rsidRDefault="000D3124" w:rsidP="003D5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Cán bộ</w:t>
            </w:r>
          </w:p>
        </w:tc>
      </w:tr>
    </w:tbl>
    <w:p w14:paraId="2872C9EB" w14:textId="77777777" w:rsidR="00F832AD" w:rsidRDefault="00F832AD" w:rsidP="00F832AD">
      <w:pPr>
        <w:pStyle w:val="Heading1"/>
      </w:pPr>
      <w:bookmarkStart w:id="15" w:name="_Toc87949189"/>
      <w:r>
        <w:t>Quy trình tổng quan</w:t>
      </w:r>
      <w:bookmarkEnd w:id="15"/>
    </w:p>
    <w:p w14:paraId="56B9062D" w14:textId="77777777" w:rsidR="00F832AD" w:rsidRDefault="00F832AD" w:rsidP="00F832AD">
      <w:pPr>
        <w:pStyle w:val="Heading3"/>
      </w:pPr>
      <w:bookmarkStart w:id="16" w:name="_Toc87949190"/>
      <w:r>
        <w:t>Mô tả quy trình</w:t>
      </w:r>
      <w:bookmarkEnd w:id="16"/>
    </w:p>
    <w:p w14:paraId="132EC2F8" w14:textId="5BCBE713" w:rsidR="00F832AD" w:rsidRPr="00847FA2" w:rsidRDefault="00F832AD" w:rsidP="00F832AD">
      <w:pPr>
        <w:pStyle w:val="Bulletlevel1"/>
      </w:pPr>
    </w:p>
    <w:p w14:paraId="03FA56AD" w14:textId="77777777" w:rsidR="00F832AD" w:rsidRDefault="00F832AD" w:rsidP="00F832AD">
      <w:pPr>
        <w:pStyle w:val="Heading3"/>
      </w:pPr>
      <w:bookmarkStart w:id="17" w:name="_Toc87949191"/>
      <w:r>
        <w:lastRenderedPageBreak/>
        <w:t>Đối tượng tham gia</w:t>
      </w:r>
      <w:bookmarkEnd w:id="17"/>
    </w:p>
    <w:p w14:paraId="16DF1C4B" w14:textId="3A9586E6" w:rsidR="00F832AD" w:rsidRDefault="00F832AD" w:rsidP="00F832AD">
      <w:pPr>
        <w:pStyle w:val="Bulletlevel1"/>
      </w:pPr>
    </w:p>
    <w:p w14:paraId="084D33A7" w14:textId="407B9260" w:rsidR="00F832AD" w:rsidRPr="00CF234F" w:rsidRDefault="00F832AD" w:rsidP="00F832AD">
      <w:pPr>
        <w:pStyle w:val="Bulletlevel1"/>
      </w:pPr>
    </w:p>
    <w:p w14:paraId="14C34F4F" w14:textId="77777777" w:rsidR="00F832AD" w:rsidRDefault="00F832AD" w:rsidP="00F832AD">
      <w:pPr>
        <w:pStyle w:val="Heading3"/>
      </w:pPr>
      <w:bookmarkStart w:id="18" w:name="_Toc87949192"/>
      <w:r>
        <w:t>Điều kiện thực hiện</w:t>
      </w:r>
      <w:bookmarkEnd w:id="18"/>
    </w:p>
    <w:p w14:paraId="25B89FA6" w14:textId="237CFC19" w:rsidR="00F832AD" w:rsidRPr="00950DE6" w:rsidRDefault="00F832AD" w:rsidP="00F832AD">
      <w:pPr>
        <w:pStyle w:val="Bulletlevel1"/>
      </w:pPr>
    </w:p>
    <w:p w14:paraId="36D161A5" w14:textId="77777777" w:rsidR="00F832AD" w:rsidRDefault="00F832AD" w:rsidP="00F832AD">
      <w:pPr>
        <w:pStyle w:val="Heading3"/>
      </w:pPr>
      <w:bookmarkStart w:id="19" w:name="_Toc87949193"/>
      <w:r>
        <w:t>Quy trình xử lý</w:t>
      </w:r>
      <w:bookmarkEnd w:id="19"/>
    </w:p>
    <w:p w14:paraId="199BD594" w14:textId="77777777" w:rsidR="00F832AD" w:rsidRDefault="00F832AD" w:rsidP="00F832AD">
      <w:pPr>
        <w:pStyle w:val="Heading4"/>
      </w:pPr>
      <w:bookmarkStart w:id="20" w:name="_Toc87949194"/>
      <w:r>
        <w:t>Sơ đồ</w:t>
      </w:r>
      <w:bookmarkEnd w:id="20"/>
    </w:p>
    <w:p w14:paraId="0A5D520E" w14:textId="58F5BB5F" w:rsidR="00F832AD" w:rsidRPr="00C90B64" w:rsidRDefault="00F832AD" w:rsidP="00F832AD"/>
    <w:p w14:paraId="597DEA97" w14:textId="614B11CD" w:rsidR="003F0A1E" w:rsidRDefault="002A36F6" w:rsidP="003F0A1E">
      <w:pPr>
        <w:pStyle w:val="Heading1"/>
      </w:pPr>
      <w:bookmarkStart w:id="21" w:name="_Toc87949195"/>
      <w:r>
        <w:t xml:space="preserve">QUY TRÌNH </w:t>
      </w:r>
      <w:bookmarkEnd w:id="21"/>
      <w:r w:rsidR="00D82653">
        <w:t>…</w:t>
      </w:r>
    </w:p>
    <w:p w14:paraId="603BB9D5" w14:textId="70AEDB64" w:rsidR="00F832AD" w:rsidRDefault="00F832AD" w:rsidP="00F832AD">
      <w:pPr>
        <w:pStyle w:val="Heading2"/>
      </w:pPr>
      <w:bookmarkStart w:id="22" w:name="_Toc87949196"/>
      <w:r>
        <w:t>PRC001 - Quy trình 1</w:t>
      </w:r>
      <w:bookmarkEnd w:id="22"/>
    </w:p>
    <w:p w14:paraId="6E5516B0" w14:textId="77777777" w:rsidR="00F832AD" w:rsidRDefault="00F832AD" w:rsidP="00F832AD">
      <w:pPr>
        <w:pStyle w:val="Heading3"/>
      </w:pPr>
      <w:bookmarkStart w:id="23" w:name="_Toc87949197"/>
      <w:r>
        <w:t>Mô tả quy trình</w:t>
      </w:r>
      <w:bookmarkEnd w:id="23"/>
    </w:p>
    <w:p w14:paraId="515456DF" w14:textId="77777777" w:rsidR="00F832AD" w:rsidRPr="00847FA2" w:rsidRDefault="00F832AD" w:rsidP="00F832AD">
      <w:pPr>
        <w:pStyle w:val="Bulletlevel1"/>
      </w:pPr>
    </w:p>
    <w:p w14:paraId="2B958972" w14:textId="77777777" w:rsidR="00F832AD" w:rsidRDefault="00F832AD" w:rsidP="00F832AD">
      <w:pPr>
        <w:pStyle w:val="Heading3"/>
      </w:pPr>
      <w:bookmarkStart w:id="24" w:name="_Toc87949198"/>
      <w:r>
        <w:t>Đối tượng tham gia</w:t>
      </w:r>
      <w:bookmarkEnd w:id="24"/>
    </w:p>
    <w:p w14:paraId="22C6AB7D" w14:textId="77777777" w:rsidR="00F832AD" w:rsidRPr="003A7D6A" w:rsidRDefault="00F832AD" w:rsidP="00F832AD">
      <w:pPr>
        <w:pStyle w:val="Bulletlevel1"/>
      </w:pPr>
    </w:p>
    <w:p w14:paraId="3AADA26B" w14:textId="77777777" w:rsidR="00F832AD" w:rsidRDefault="00F832AD" w:rsidP="00F832AD">
      <w:pPr>
        <w:pStyle w:val="Heading3"/>
      </w:pPr>
      <w:bookmarkStart w:id="25" w:name="_Toc87949199"/>
      <w:r>
        <w:t>Điều kiện thực hiện</w:t>
      </w:r>
      <w:bookmarkEnd w:id="25"/>
    </w:p>
    <w:p w14:paraId="323CABB4" w14:textId="77777777" w:rsidR="00F832AD" w:rsidRPr="003A7D6A" w:rsidRDefault="00F832AD" w:rsidP="00F832AD">
      <w:pPr>
        <w:pStyle w:val="Bulletlevel1"/>
      </w:pPr>
    </w:p>
    <w:p w14:paraId="5C93E125" w14:textId="77777777" w:rsidR="00F832AD" w:rsidRDefault="00F832AD" w:rsidP="00F832AD">
      <w:pPr>
        <w:pStyle w:val="Heading3"/>
      </w:pPr>
      <w:bookmarkStart w:id="26" w:name="_Toc87949200"/>
      <w:r>
        <w:t>Quy trình xử lý</w:t>
      </w:r>
      <w:bookmarkEnd w:id="26"/>
    </w:p>
    <w:p w14:paraId="30313098" w14:textId="77777777" w:rsidR="00F832AD" w:rsidRDefault="00F832AD" w:rsidP="00F832AD">
      <w:pPr>
        <w:pStyle w:val="Heading4"/>
      </w:pPr>
      <w:bookmarkStart w:id="27" w:name="_Toc87949201"/>
      <w:r>
        <w:t>Sơ đồ</w:t>
      </w:r>
      <w:bookmarkEnd w:id="27"/>
    </w:p>
    <w:p w14:paraId="6A21FD20" w14:textId="77777777" w:rsidR="00F832AD" w:rsidRPr="00C90B64" w:rsidRDefault="00F832AD" w:rsidP="00F832AD"/>
    <w:p w14:paraId="34F8A086" w14:textId="77777777" w:rsidR="00F832AD" w:rsidRDefault="00F832AD" w:rsidP="00F832AD">
      <w:pPr>
        <w:pStyle w:val="Heading4"/>
      </w:pPr>
      <w:bookmarkStart w:id="28" w:name="_Toc87949202"/>
      <w:r>
        <w:t>Quy tắc nghiệp vụ</w:t>
      </w:r>
      <w:bookmarkEnd w:id="28"/>
    </w:p>
    <w:tbl>
      <w:tblPr>
        <w:tblStyle w:val="TableGrid10"/>
        <w:tblW w:w="9639" w:type="dxa"/>
        <w:tblInd w:w="108" w:type="dxa"/>
        <w:tblLook w:val="04A0" w:firstRow="1" w:lastRow="0" w:firstColumn="1" w:lastColumn="0" w:noHBand="0" w:noVBand="1"/>
      </w:tblPr>
      <w:tblGrid>
        <w:gridCol w:w="833"/>
        <w:gridCol w:w="1750"/>
        <w:gridCol w:w="1483"/>
        <w:gridCol w:w="5573"/>
      </w:tblGrid>
      <w:tr w:rsidR="00F832AD" w:rsidRPr="00E97C38" w14:paraId="243E39A0" w14:textId="77777777" w:rsidTr="00540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4132FDBC" w14:textId="77777777" w:rsidR="00F832AD" w:rsidRPr="7C89F114" w:rsidRDefault="00F832AD" w:rsidP="00540356">
            <w:pPr>
              <w:rPr>
                <w:rFonts w:cs="Times New Roman"/>
              </w:rPr>
            </w:pPr>
            <w:r>
              <w:rPr>
                <w:rFonts w:cs="Times New Roman"/>
              </w:rPr>
              <w:t>TT</w:t>
            </w:r>
          </w:p>
        </w:tc>
        <w:tc>
          <w:tcPr>
            <w:tcW w:w="1750" w:type="dxa"/>
          </w:tcPr>
          <w:p w14:paraId="5C3CF2F5" w14:textId="77777777" w:rsidR="00F832AD" w:rsidRPr="00E97C38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7C89F114">
              <w:rPr>
                <w:rFonts w:cs="Times New Roman"/>
              </w:rPr>
              <w:t>Hoạt động</w:t>
            </w:r>
          </w:p>
        </w:tc>
        <w:tc>
          <w:tcPr>
            <w:tcW w:w="1483" w:type="dxa"/>
          </w:tcPr>
          <w:p w14:paraId="29417CCB" w14:textId="77777777" w:rsidR="00F832AD" w:rsidRPr="7C89F114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Đối tượng</w:t>
            </w:r>
          </w:p>
        </w:tc>
        <w:tc>
          <w:tcPr>
            <w:tcW w:w="5573" w:type="dxa"/>
          </w:tcPr>
          <w:p w14:paraId="505D3EC7" w14:textId="77777777" w:rsidR="00F832AD" w:rsidRPr="00E97C38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7C89F114">
              <w:rPr>
                <w:rFonts w:cs="Times New Roman"/>
              </w:rPr>
              <w:t>Mô tả</w:t>
            </w:r>
          </w:p>
        </w:tc>
      </w:tr>
      <w:tr w:rsidR="00F832AD" w:rsidRPr="00A746DD" w14:paraId="1841F16D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2358718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5A8C60A2" w14:textId="77777777" w:rsidR="00F832AD" w:rsidRPr="00552C7A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6641A8B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595B225B" w14:textId="77777777" w:rsidR="00F832AD" w:rsidRPr="00A746D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3FDD54D1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34D79972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4E2682C1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367305DF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75B51B18" w14:textId="77777777" w:rsidR="00F832AD" w:rsidRPr="0030715F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0631D55A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290B9B63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3D54E70D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7D30BF80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522F9346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14124612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0D286E8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678E485F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87B5966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0F2185AF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1464EA08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1C16DC8F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34182062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1C9F1F8D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1F8A36CC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5C79B2B7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7E72F80A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1BA28E3F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637CF0B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660EAFC3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4F6B98D0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3C9FF61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37571178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245EB48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6F5FF5F5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058FBC35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6DD2311C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33B2FF4D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74F8F7D3" w14:textId="77777777" w:rsidR="00F832AD" w:rsidRPr="00B14951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3" w:type="dxa"/>
            <w:vAlign w:val="center"/>
          </w:tcPr>
          <w:p w14:paraId="0E48451A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5E4BC38D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7633F4D9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4245207E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70FC5EC2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1CCC2247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42FB830E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1B99D62F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77BA9A5E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CC10B6C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4E01111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53DC54A3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5DF8DAC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C4AD44E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DBF7F7D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468ABF5E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2B06552C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6A7C2BD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CE6981D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5666701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648A5C5D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646921BD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2CFE365A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F77EB78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6912D17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A7BA4AC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1587890D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304045E6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CC65429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F9766EF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7E54C7F2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623FFF18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BA16E33" w14:textId="77777777" w:rsidR="00F832AD" w:rsidRPr="00D51A93" w:rsidRDefault="00F832AD" w:rsidP="001971DD">
            <w:pPr>
              <w:pStyle w:val="ListParagraph"/>
              <w:numPr>
                <w:ilvl w:val="0"/>
                <w:numId w:val="23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4B0D5007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8C3EA8B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6F09B3B4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2A1B8D" w14:textId="77777777" w:rsidR="00F832AD" w:rsidRDefault="00F832AD" w:rsidP="00F832AD">
      <w:pPr>
        <w:pStyle w:val="Heading3"/>
      </w:pPr>
      <w:bookmarkStart w:id="29" w:name="_Toc87949203"/>
      <w:r>
        <w:t>Trường hợp đặc biệt cần chú ý</w:t>
      </w:r>
      <w:bookmarkEnd w:id="29"/>
    </w:p>
    <w:p w14:paraId="066FD647" w14:textId="77777777" w:rsidR="00F832AD" w:rsidRPr="00D400A2" w:rsidRDefault="00F832AD" w:rsidP="00F832AD">
      <w:pPr>
        <w:pStyle w:val="Bulletlevel1"/>
      </w:pPr>
    </w:p>
    <w:p w14:paraId="1F353814" w14:textId="59CAB60E" w:rsidR="001436C3" w:rsidRDefault="00F832AD" w:rsidP="001436C3">
      <w:pPr>
        <w:pStyle w:val="Heading2"/>
      </w:pPr>
      <w:bookmarkStart w:id="30" w:name="_Toc87949204"/>
      <w:r>
        <w:t>PRC002</w:t>
      </w:r>
      <w:r w:rsidR="007131E2">
        <w:t xml:space="preserve"> - </w:t>
      </w:r>
      <w:r w:rsidR="001436C3">
        <w:t xml:space="preserve">Quy trình </w:t>
      </w:r>
      <w:r>
        <w:t>2</w:t>
      </w:r>
      <w:bookmarkEnd w:id="30"/>
    </w:p>
    <w:p w14:paraId="57B51D9F" w14:textId="77777777" w:rsidR="001436C3" w:rsidRDefault="001436C3" w:rsidP="001436C3">
      <w:pPr>
        <w:pStyle w:val="Heading3"/>
      </w:pPr>
      <w:bookmarkStart w:id="31" w:name="_Toc87949205"/>
      <w:r>
        <w:t>Mô tả quy trình</w:t>
      </w:r>
      <w:bookmarkEnd w:id="31"/>
    </w:p>
    <w:p w14:paraId="5A3E4C1B" w14:textId="742C03CB" w:rsidR="001436C3" w:rsidRPr="00847FA2" w:rsidRDefault="001436C3" w:rsidP="001436C3">
      <w:pPr>
        <w:pStyle w:val="Bulletlevel1"/>
      </w:pPr>
    </w:p>
    <w:p w14:paraId="22FA7E81" w14:textId="73AFE766" w:rsidR="001436C3" w:rsidRDefault="001436C3" w:rsidP="001436C3">
      <w:pPr>
        <w:pStyle w:val="Heading3"/>
      </w:pPr>
      <w:bookmarkStart w:id="32" w:name="_Toc87949206"/>
      <w:r>
        <w:t>Đối tượng tham gia</w:t>
      </w:r>
      <w:bookmarkEnd w:id="32"/>
    </w:p>
    <w:p w14:paraId="10F91006" w14:textId="316FDCC4" w:rsidR="003A7D6A" w:rsidRPr="003A7D6A" w:rsidRDefault="003A7D6A" w:rsidP="003A7D6A">
      <w:pPr>
        <w:pStyle w:val="Bulletlevel1"/>
      </w:pPr>
    </w:p>
    <w:p w14:paraId="7A617B97" w14:textId="0D0B9124" w:rsidR="001436C3" w:rsidRDefault="001436C3" w:rsidP="001436C3">
      <w:pPr>
        <w:pStyle w:val="Heading3"/>
      </w:pPr>
      <w:bookmarkStart w:id="33" w:name="_Toc87949207"/>
      <w:r>
        <w:t>Điều kiện thực hiện</w:t>
      </w:r>
      <w:bookmarkEnd w:id="33"/>
    </w:p>
    <w:p w14:paraId="6DB6DD62" w14:textId="32C870A9" w:rsidR="003A7D6A" w:rsidRPr="003A7D6A" w:rsidRDefault="003A7D6A" w:rsidP="003A7D6A">
      <w:pPr>
        <w:pStyle w:val="Bulletlevel1"/>
      </w:pPr>
    </w:p>
    <w:p w14:paraId="08CF5382" w14:textId="77777777" w:rsidR="001436C3" w:rsidRDefault="001436C3" w:rsidP="001436C3">
      <w:pPr>
        <w:pStyle w:val="Heading3"/>
      </w:pPr>
      <w:bookmarkStart w:id="34" w:name="_Toc87949208"/>
      <w:r>
        <w:t>Quy trình xử lý</w:t>
      </w:r>
      <w:bookmarkEnd w:id="34"/>
    </w:p>
    <w:p w14:paraId="14C35B40" w14:textId="77777777" w:rsidR="001436C3" w:rsidRDefault="001436C3" w:rsidP="001436C3">
      <w:pPr>
        <w:pStyle w:val="Heading4"/>
      </w:pPr>
      <w:bookmarkStart w:id="35" w:name="_Toc87949209"/>
      <w:r>
        <w:t>Sơ đồ</w:t>
      </w:r>
      <w:bookmarkEnd w:id="35"/>
    </w:p>
    <w:p w14:paraId="2590627F" w14:textId="6F7342E4" w:rsidR="001436C3" w:rsidRPr="00C90B64" w:rsidRDefault="001436C3" w:rsidP="001436C3"/>
    <w:p w14:paraId="2F1F571D" w14:textId="77777777" w:rsidR="001436C3" w:rsidRDefault="001436C3" w:rsidP="001436C3">
      <w:pPr>
        <w:pStyle w:val="Heading4"/>
      </w:pPr>
      <w:bookmarkStart w:id="36" w:name="_Toc87949210"/>
      <w:r>
        <w:t>Quy tắc nghiệp vụ</w:t>
      </w:r>
      <w:bookmarkEnd w:id="36"/>
    </w:p>
    <w:tbl>
      <w:tblPr>
        <w:tblStyle w:val="TableGrid10"/>
        <w:tblW w:w="9639" w:type="dxa"/>
        <w:tblInd w:w="108" w:type="dxa"/>
        <w:tblLook w:val="04A0" w:firstRow="1" w:lastRow="0" w:firstColumn="1" w:lastColumn="0" w:noHBand="0" w:noVBand="1"/>
      </w:tblPr>
      <w:tblGrid>
        <w:gridCol w:w="833"/>
        <w:gridCol w:w="1750"/>
        <w:gridCol w:w="1483"/>
        <w:gridCol w:w="5573"/>
      </w:tblGrid>
      <w:tr w:rsidR="001436C3" w:rsidRPr="00E97C38" w14:paraId="35F0BD8F" w14:textId="77777777" w:rsidTr="00950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605DB71E" w14:textId="77777777" w:rsidR="001436C3" w:rsidRPr="7C89F114" w:rsidRDefault="001436C3" w:rsidP="00950DE6">
            <w:pPr>
              <w:rPr>
                <w:rFonts w:cs="Times New Roman"/>
              </w:rPr>
            </w:pPr>
            <w:r>
              <w:rPr>
                <w:rFonts w:cs="Times New Roman"/>
              </w:rPr>
              <w:t>TT</w:t>
            </w:r>
          </w:p>
        </w:tc>
        <w:tc>
          <w:tcPr>
            <w:tcW w:w="1750" w:type="dxa"/>
          </w:tcPr>
          <w:p w14:paraId="0646F3F6" w14:textId="77777777" w:rsidR="001436C3" w:rsidRPr="00E97C38" w:rsidRDefault="001436C3" w:rsidP="0095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7C89F114">
              <w:rPr>
                <w:rFonts w:cs="Times New Roman"/>
              </w:rPr>
              <w:t>Hoạt động</w:t>
            </w:r>
          </w:p>
        </w:tc>
        <w:tc>
          <w:tcPr>
            <w:tcW w:w="1483" w:type="dxa"/>
          </w:tcPr>
          <w:p w14:paraId="6B09D3B8" w14:textId="77777777" w:rsidR="001436C3" w:rsidRPr="7C89F114" w:rsidRDefault="001436C3" w:rsidP="0095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Đối tượng</w:t>
            </w:r>
          </w:p>
        </w:tc>
        <w:tc>
          <w:tcPr>
            <w:tcW w:w="5573" w:type="dxa"/>
          </w:tcPr>
          <w:p w14:paraId="730C3240" w14:textId="77777777" w:rsidR="001436C3" w:rsidRPr="00E97C38" w:rsidRDefault="001436C3" w:rsidP="0095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7C89F114">
              <w:rPr>
                <w:rFonts w:cs="Times New Roman"/>
              </w:rPr>
              <w:t>Mô tả</w:t>
            </w:r>
          </w:p>
        </w:tc>
      </w:tr>
      <w:tr w:rsidR="001436C3" w:rsidRPr="00A746DD" w14:paraId="7BB2D7E7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6FA4D79C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1F07283" w14:textId="7C95C4B2" w:rsidR="001436C3" w:rsidRPr="00552C7A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065C25D" w14:textId="5C7E83DE" w:rsidR="001436C3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2463D85" w14:textId="51D466F4" w:rsidR="007A4789" w:rsidRPr="00A746DD" w:rsidRDefault="007A4789" w:rsidP="000C2238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5BF3" w:rsidRPr="00A746DD" w14:paraId="6605368D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3A6052EF" w14:textId="77777777" w:rsidR="00545BF3" w:rsidRPr="00D51A93" w:rsidRDefault="00545BF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1C5A7018" w14:textId="4A70E813" w:rsidR="00545BF3" w:rsidRDefault="00545BF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48B1751" w14:textId="79764CE5" w:rsidR="00545BF3" w:rsidRDefault="00545BF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770A6D04" w14:textId="18A7D3D5" w:rsidR="00E54631" w:rsidRPr="0030715F" w:rsidRDefault="00E54631" w:rsidP="00697F8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6C3" w:rsidRPr="00A746DD" w14:paraId="2CCCED82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1711A8CA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1B850834" w14:textId="7FED882C" w:rsidR="001436C3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9987CEB" w14:textId="299623F0" w:rsidR="001436C3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4E54F878" w14:textId="6883F68B" w:rsidR="00B136F1" w:rsidRDefault="00B136F1" w:rsidP="00F832AD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6C3" w:rsidRPr="00A746DD" w14:paraId="56802850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CC06CDE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0D1D55EC" w14:textId="6073FC24" w:rsidR="001436C3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3975E6F9" w14:textId="21875927" w:rsidR="001436C3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E498BAD" w14:textId="568E05F5" w:rsidR="007131E2" w:rsidRDefault="007131E2" w:rsidP="00950DE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6C3" w:rsidRPr="00A746DD" w14:paraId="5653459E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D97754F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067C0EED" w14:textId="5E57813D" w:rsidR="001436C3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6055488D" w14:textId="08B68D4D" w:rsidR="001436C3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42CD3ABD" w14:textId="5C9CDC26" w:rsidR="00D54953" w:rsidRDefault="00D54953" w:rsidP="00950DE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6C3" w:rsidRPr="00A746DD" w14:paraId="4345A59E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53A299E3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1FF66AFD" w14:textId="6222810B" w:rsidR="001436C3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B73375D" w14:textId="215C046D" w:rsidR="001436C3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1E1FC141" w14:textId="5E05D8D3" w:rsidR="003E56E0" w:rsidRDefault="003E56E0" w:rsidP="003E56E0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6C3" w:rsidRPr="00A746DD" w14:paraId="712974EB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61EF716B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39DEF99A" w14:textId="5C061FB7" w:rsidR="001436C3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3A1A59B8" w14:textId="5E00B3FF" w:rsidR="001436C3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1FF0BA58" w14:textId="60BD6CB8" w:rsidR="000C0D99" w:rsidRDefault="000C0D99" w:rsidP="00950DE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6C3" w:rsidRPr="00A746DD" w14:paraId="6D989689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5E7748FD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1380839" w14:textId="60FB775C" w:rsidR="001436C3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7DA04546" w14:textId="5E398DA2" w:rsidR="001436C3" w:rsidRPr="00B14951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3" w:type="dxa"/>
            <w:vAlign w:val="center"/>
          </w:tcPr>
          <w:p w14:paraId="60F9E37A" w14:textId="71FBA6C3" w:rsidR="00A1413D" w:rsidRDefault="00A1413D" w:rsidP="00F832AD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E61" w:rsidRPr="00A746DD" w14:paraId="0BEBD355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57FABDF7" w14:textId="77777777" w:rsidR="002F5E61" w:rsidRPr="00D51A93" w:rsidRDefault="002F5E61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49568333" w14:textId="0160728E" w:rsidR="002F5E61" w:rsidRDefault="002F5E61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16F40689" w14:textId="77777777" w:rsidR="002F5E61" w:rsidRDefault="002F5E61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AAB626E" w14:textId="2A1EF9C3" w:rsidR="002F5E61" w:rsidRDefault="002F5E61" w:rsidP="00F832AD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E61" w:rsidRPr="00A746DD" w14:paraId="61E8F4E8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2B98AD1" w14:textId="77777777" w:rsidR="002F5E61" w:rsidRPr="00D51A93" w:rsidRDefault="002F5E61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30F1725" w14:textId="560BE553" w:rsidR="002F5E61" w:rsidRDefault="002F5E61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14F7A829" w14:textId="77777777" w:rsidR="002F5E61" w:rsidRDefault="002F5E61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7BFADC78" w14:textId="6C17545A" w:rsidR="00545BF3" w:rsidRDefault="00545BF3" w:rsidP="00951EB4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6C3" w:rsidRPr="00A746DD" w14:paraId="044B0671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11D3F019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0AAE98F8" w14:textId="719DC286" w:rsidR="001436C3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672F2A2C" w14:textId="680A63A6" w:rsidR="001436C3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1771D026" w14:textId="2169846F" w:rsidR="00CE0C50" w:rsidRDefault="00CE0C50" w:rsidP="00F832AD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6C3" w:rsidRPr="00A746DD" w14:paraId="6410C1B3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D42DF36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197A035F" w14:textId="49D7EAB5" w:rsidR="001436C3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78E00470" w14:textId="5C038BE0" w:rsidR="001436C3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9455669" w14:textId="4C3C8C1C" w:rsidR="00CE0C50" w:rsidRDefault="00CE0C50" w:rsidP="001B45C5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6C3" w:rsidRPr="00A746DD" w14:paraId="4325A65F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71E3DBC6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4D731C69" w14:textId="61C7D24B" w:rsidR="001436C3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415CE1F" w14:textId="5EFCE175" w:rsidR="001436C3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5AB3EA05" w14:textId="7B54081A" w:rsidR="00951EB4" w:rsidRDefault="00951EB4" w:rsidP="00950DE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6C3" w:rsidRPr="00A746DD" w14:paraId="47D711BD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166C5B36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55F3F225" w14:textId="0073174E" w:rsidR="001436C3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0A9D52E1" w14:textId="1E05BCE2" w:rsidR="001436C3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0ACBCF29" w14:textId="49DB6308" w:rsidR="001436C3" w:rsidRDefault="001436C3" w:rsidP="001B45C5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6C3" w:rsidRPr="00A746DD" w14:paraId="51958B8B" w14:textId="77777777" w:rsidTr="00950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20D06231" w14:textId="77777777" w:rsidR="001436C3" w:rsidRPr="00D51A93" w:rsidRDefault="001436C3" w:rsidP="001971DD">
            <w:pPr>
              <w:pStyle w:val="ListParagraph"/>
              <w:numPr>
                <w:ilvl w:val="0"/>
                <w:numId w:val="38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7553C62B" w14:textId="0E31764E" w:rsidR="001436C3" w:rsidRDefault="001436C3" w:rsidP="00950DE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9E64DB1" w14:textId="79FF647B" w:rsidR="001436C3" w:rsidRDefault="001436C3" w:rsidP="0095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F5456E0" w14:textId="5A51C64E" w:rsidR="002762E4" w:rsidRDefault="002762E4" w:rsidP="00A14B37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A0463B" w14:textId="2D634485" w:rsidR="001436C3" w:rsidRDefault="001436C3" w:rsidP="001436C3">
      <w:pPr>
        <w:pStyle w:val="Heading3"/>
      </w:pPr>
      <w:bookmarkStart w:id="37" w:name="_Toc87949211"/>
      <w:r>
        <w:t>Trường hợp đặc biệt cần chú ý</w:t>
      </w:r>
      <w:bookmarkEnd w:id="37"/>
    </w:p>
    <w:p w14:paraId="4E3A6D42" w14:textId="14ECEA7D" w:rsidR="00E54631" w:rsidRPr="00D400A2" w:rsidRDefault="00E54631" w:rsidP="00E54631">
      <w:pPr>
        <w:pStyle w:val="Bulletlevel1"/>
      </w:pPr>
    </w:p>
    <w:p w14:paraId="37B60925" w14:textId="08AA1955" w:rsidR="00F832AD" w:rsidRDefault="00F832AD" w:rsidP="00F832AD">
      <w:pPr>
        <w:pStyle w:val="Heading2"/>
      </w:pPr>
      <w:bookmarkStart w:id="38" w:name="_Toc87949212"/>
      <w:r>
        <w:t>PRC003 - Quy trình 3</w:t>
      </w:r>
      <w:bookmarkEnd w:id="38"/>
    </w:p>
    <w:p w14:paraId="5D89A782" w14:textId="77777777" w:rsidR="00F832AD" w:rsidRDefault="00F832AD" w:rsidP="00F832AD">
      <w:pPr>
        <w:pStyle w:val="Heading3"/>
      </w:pPr>
      <w:bookmarkStart w:id="39" w:name="_Toc87949213"/>
      <w:r>
        <w:t>Mô tả quy trình</w:t>
      </w:r>
      <w:bookmarkEnd w:id="39"/>
    </w:p>
    <w:p w14:paraId="04EC029E" w14:textId="77777777" w:rsidR="00F832AD" w:rsidRPr="00847FA2" w:rsidRDefault="00F832AD" w:rsidP="00F832AD">
      <w:pPr>
        <w:pStyle w:val="Bulletlevel1"/>
      </w:pPr>
    </w:p>
    <w:p w14:paraId="6D2D1973" w14:textId="77777777" w:rsidR="00F832AD" w:rsidRDefault="00F832AD" w:rsidP="00F832AD">
      <w:pPr>
        <w:pStyle w:val="Heading3"/>
      </w:pPr>
      <w:bookmarkStart w:id="40" w:name="_Toc87949214"/>
      <w:r>
        <w:t>Đối tượng tham gia</w:t>
      </w:r>
      <w:bookmarkEnd w:id="40"/>
    </w:p>
    <w:p w14:paraId="76363780" w14:textId="77777777" w:rsidR="00F832AD" w:rsidRPr="003A7D6A" w:rsidRDefault="00F832AD" w:rsidP="00F832AD">
      <w:pPr>
        <w:pStyle w:val="Bulletlevel1"/>
      </w:pPr>
    </w:p>
    <w:p w14:paraId="18FC2AE7" w14:textId="77777777" w:rsidR="00F832AD" w:rsidRDefault="00F832AD" w:rsidP="00F832AD">
      <w:pPr>
        <w:pStyle w:val="Heading3"/>
      </w:pPr>
      <w:bookmarkStart w:id="41" w:name="_Toc87949215"/>
      <w:r>
        <w:t>Điều kiện thực hiện</w:t>
      </w:r>
      <w:bookmarkEnd w:id="41"/>
    </w:p>
    <w:p w14:paraId="1D06AE12" w14:textId="77777777" w:rsidR="00F832AD" w:rsidRPr="003A7D6A" w:rsidRDefault="00F832AD" w:rsidP="00F832AD">
      <w:pPr>
        <w:pStyle w:val="Bulletlevel1"/>
      </w:pPr>
    </w:p>
    <w:p w14:paraId="2450AD53" w14:textId="77777777" w:rsidR="00F832AD" w:rsidRDefault="00F832AD" w:rsidP="00F832AD">
      <w:pPr>
        <w:pStyle w:val="Heading3"/>
      </w:pPr>
      <w:bookmarkStart w:id="42" w:name="_Toc87949216"/>
      <w:r>
        <w:t>Quy trình xử lý</w:t>
      </w:r>
      <w:bookmarkEnd w:id="42"/>
    </w:p>
    <w:p w14:paraId="46161940" w14:textId="77777777" w:rsidR="00F832AD" w:rsidRDefault="00F832AD" w:rsidP="00F832AD">
      <w:pPr>
        <w:pStyle w:val="Heading4"/>
      </w:pPr>
      <w:bookmarkStart w:id="43" w:name="_Toc87949217"/>
      <w:r>
        <w:t>Sơ đồ</w:t>
      </w:r>
      <w:bookmarkEnd w:id="43"/>
    </w:p>
    <w:p w14:paraId="58D38CC2" w14:textId="77777777" w:rsidR="00F832AD" w:rsidRPr="00C90B64" w:rsidRDefault="00F832AD" w:rsidP="00F832AD"/>
    <w:p w14:paraId="46CBC684" w14:textId="77777777" w:rsidR="00F832AD" w:rsidRDefault="00F832AD" w:rsidP="00F832AD">
      <w:pPr>
        <w:pStyle w:val="Heading4"/>
      </w:pPr>
      <w:bookmarkStart w:id="44" w:name="_Toc87949218"/>
      <w:r>
        <w:t>Quy tắc nghiệp vụ</w:t>
      </w:r>
      <w:bookmarkEnd w:id="44"/>
    </w:p>
    <w:tbl>
      <w:tblPr>
        <w:tblStyle w:val="TableGrid10"/>
        <w:tblW w:w="9639" w:type="dxa"/>
        <w:tblInd w:w="108" w:type="dxa"/>
        <w:tblLook w:val="04A0" w:firstRow="1" w:lastRow="0" w:firstColumn="1" w:lastColumn="0" w:noHBand="0" w:noVBand="1"/>
      </w:tblPr>
      <w:tblGrid>
        <w:gridCol w:w="833"/>
        <w:gridCol w:w="1750"/>
        <w:gridCol w:w="1483"/>
        <w:gridCol w:w="5573"/>
      </w:tblGrid>
      <w:tr w:rsidR="00F832AD" w:rsidRPr="00E97C38" w14:paraId="7D979E3C" w14:textId="77777777" w:rsidTr="00540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128BA034" w14:textId="77777777" w:rsidR="00F832AD" w:rsidRPr="7C89F114" w:rsidRDefault="00F832AD" w:rsidP="00540356">
            <w:pPr>
              <w:rPr>
                <w:rFonts w:cs="Times New Roman"/>
              </w:rPr>
            </w:pPr>
            <w:r>
              <w:rPr>
                <w:rFonts w:cs="Times New Roman"/>
              </w:rPr>
              <w:t>TT</w:t>
            </w:r>
          </w:p>
        </w:tc>
        <w:tc>
          <w:tcPr>
            <w:tcW w:w="1750" w:type="dxa"/>
          </w:tcPr>
          <w:p w14:paraId="118DB419" w14:textId="77777777" w:rsidR="00F832AD" w:rsidRPr="00E97C38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7C89F114">
              <w:rPr>
                <w:rFonts w:cs="Times New Roman"/>
              </w:rPr>
              <w:t>Hoạt động</w:t>
            </w:r>
          </w:p>
        </w:tc>
        <w:tc>
          <w:tcPr>
            <w:tcW w:w="1483" w:type="dxa"/>
          </w:tcPr>
          <w:p w14:paraId="0442E852" w14:textId="77777777" w:rsidR="00F832AD" w:rsidRPr="7C89F114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Đối tượng</w:t>
            </w:r>
          </w:p>
        </w:tc>
        <w:tc>
          <w:tcPr>
            <w:tcW w:w="5573" w:type="dxa"/>
          </w:tcPr>
          <w:p w14:paraId="15D73EF9" w14:textId="77777777" w:rsidR="00F832AD" w:rsidRPr="00E97C38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7C89F114">
              <w:rPr>
                <w:rFonts w:cs="Times New Roman"/>
              </w:rPr>
              <w:t>Mô tả</w:t>
            </w:r>
          </w:p>
        </w:tc>
      </w:tr>
      <w:tr w:rsidR="00F832AD" w:rsidRPr="00A746DD" w14:paraId="02F14F1E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3C9E6473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38064F9" w14:textId="77777777" w:rsidR="00F832AD" w:rsidRPr="00552C7A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0FAE6C17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31757AB5" w14:textId="77777777" w:rsidR="00F832AD" w:rsidRPr="00A746D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3B103FCD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7E74F1CF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676D9014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713D462D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56BA104D" w14:textId="77777777" w:rsidR="00F832AD" w:rsidRPr="0030715F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26F8E77D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796C6F8A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4FFFF9B1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A1ADF2F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63F0C66B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361E4921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35D5807A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5AAE8888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74B8BCCB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6E2FAD75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68DE73A0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2E858EB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66A818B8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9C93384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16CA45A4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3661EF89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3906B32B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51143DA1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108D2E7F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133D6BEC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118AA4D8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662F3A73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3CE24C42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0944AD4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64079276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7B13F200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EE29C22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68C7788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75D25234" w14:textId="77777777" w:rsidR="00F832AD" w:rsidRPr="00B14951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3" w:type="dxa"/>
            <w:vAlign w:val="center"/>
          </w:tcPr>
          <w:p w14:paraId="20A87EC4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6D23AC77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737F12C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482BF289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9044B88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14D2917A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7CDC287B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C9C4573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6220F5C3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5812165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65EAD437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231A69D0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2509E31B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075A565C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FAFA8D7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00ED1A66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206493FD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75A113A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6553BA0B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8152398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3E0351C4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42AEC4BC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D8E04D6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5C5C5ADC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E1690F2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2C38AC1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3BB90BDE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5BE4A18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302D66D7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8CF2410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1DA7717A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6927A107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509267B" w14:textId="77777777" w:rsidR="00F832AD" w:rsidRPr="00D51A93" w:rsidRDefault="00F832AD" w:rsidP="001971DD">
            <w:pPr>
              <w:pStyle w:val="ListParagraph"/>
              <w:numPr>
                <w:ilvl w:val="0"/>
                <w:numId w:val="37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0B160691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67069FE5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04310F61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596A80" w14:textId="77777777" w:rsidR="00F832AD" w:rsidRDefault="00F832AD" w:rsidP="00F832AD">
      <w:pPr>
        <w:pStyle w:val="Heading3"/>
      </w:pPr>
      <w:bookmarkStart w:id="45" w:name="_Toc87949219"/>
      <w:r>
        <w:t>Trường hợp đặc biệt cần chú ý</w:t>
      </w:r>
      <w:bookmarkEnd w:id="45"/>
    </w:p>
    <w:p w14:paraId="71578BFC" w14:textId="77777777" w:rsidR="00F832AD" w:rsidRPr="00D400A2" w:rsidRDefault="00F832AD" w:rsidP="00F832AD">
      <w:pPr>
        <w:pStyle w:val="Bulletlevel1"/>
      </w:pPr>
    </w:p>
    <w:p w14:paraId="6C5A0FC9" w14:textId="6ED36629" w:rsidR="00F832AD" w:rsidRDefault="00F832AD" w:rsidP="00F832AD">
      <w:pPr>
        <w:pStyle w:val="Heading2"/>
      </w:pPr>
      <w:bookmarkStart w:id="46" w:name="_Toc87949220"/>
      <w:r>
        <w:t>PRC004 - Quy trình 4</w:t>
      </w:r>
      <w:bookmarkEnd w:id="46"/>
    </w:p>
    <w:p w14:paraId="561C778C" w14:textId="77777777" w:rsidR="00F832AD" w:rsidRDefault="00F832AD" w:rsidP="00F832AD">
      <w:pPr>
        <w:pStyle w:val="Heading3"/>
      </w:pPr>
      <w:bookmarkStart w:id="47" w:name="_Toc87949221"/>
      <w:r>
        <w:t>Mô tả quy trình</w:t>
      </w:r>
      <w:bookmarkEnd w:id="47"/>
    </w:p>
    <w:p w14:paraId="1D23147F" w14:textId="77777777" w:rsidR="00F832AD" w:rsidRPr="00847FA2" w:rsidRDefault="00F832AD" w:rsidP="00F832AD">
      <w:pPr>
        <w:pStyle w:val="Bulletlevel1"/>
      </w:pPr>
    </w:p>
    <w:p w14:paraId="65D60F6C" w14:textId="77777777" w:rsidR="00F832AD" w:rsidRDefault="00F832AD" w:rsidP="00F832AD">
      <w:pPr>
        <w:pStyle w:val="Heading3"/>
      </w:pPr>
      <w:bookmarkStart w:id="48" w:name="_Toc87949222"/>
      <w:r>
        <w:t>Đối tượng tham gia</w:t>
      </w:r>
      <w:bookmarkEnd w:id="48"/>
    </w:p>
    <w:p w14:paraId="601A806B" w14:textId="77777777" w:rsidR="00F832AD" w:rsidRPr="003A7D6A" w:rsidRDefault="00F832AD" w:rsidP="00F832AD">
      <w:pPr>
        <w:pStyle w:val="Bulletlevel1"/>
      </w:pPr>
    </w:p>
    <w:p w14:paraId="73BD6F12" w14:textId="77777777" w:rsidR="00F832AD" w:rsidRDefault="00F832AD" w:rsidP="00F832AD">
      <w:pPr>
        <w:pStyle w:val="Heading3"/>
      </w:pPr>
      <w:bookmarkStart w:id="49" w:name="_Toc87949223"/>
      <w:r>
        <w:t>Điều kiện thực hiện</w:t>
      </w:r>
      <w:bookmarkEnd w:id="49"/>
    </w:p>
    <w:p w14:paraId="455AFC73" w14:textId="77777777" w:rsidR="00F832AD" w:rsidRPr="003A7D6A" w:rsidRDefault="00F832AD" w:rsidP="00F832AD">
      <w:pPr>
        <w:pStyle w:val="Bulletlevel1"/>
      </w:pPr>
    </w:p>
    <w:p w14:paraId="4E93ABCE" w14:textId="77777777" w:rsidR="00F832AD" w:rsidRDefault="00F832AD" w:rsidP="00F832AD">
      <w:pPr>
        <w:pStyle w:val="Heading3"/>
      </w:pPr>
      <w:bookmarkStart w:id="50" w:name="_Toc87949224"/>
      <w:r>
        <w:t>Quy trình xử lý</w:t>
      </w:r>
      <w:bookmarkEnd w:id="50"/>
    </w:p>
    <w:p w14:paraId="1232EA7C" w14:textId="77777777" w:rsidR="00F832AD" w:rsidRDefault="00F832AD" w:rsidP="00F832AD">
      <w:pPr>
        <w:pStyle w:val="Heading4"/>
      </w:pPr>
      <w:bookmarkStart w:id="51" w:name="_Toc87949225"/>
      <w:r>
        <w:t>Sơ đồ</w:t>
      </w:r>
      <w:bookmarkEnd w:id="51"/>
    </w:p>
    <w:p w14:paraId="465A590F" w14:textId="77777777" w:rsidR="00F832AD" w:rsidRPr="00C90B64" w:rsidRDefault="00F832AD" w:rsidP="00F832AD"/>
    <w:p w14:paraId="13176F44" w14:textId="77777777" w:rsidR="00F832AD" w:rsidRDefault="00F832AD" w:rsidP="00F832AD">
      <w:pPr>
        <w:pStyle w:val="Heading4"/>
      </w:pPr>
      <w:bookmarkStart w:id="52" w:name="_Toc87949226"/>
      <w:r>
        <w:lastRenderedPageBreak/>
        <w:t>Quy tắc nghiệp vụ</w:t>
      </w:r>
      <w:bookmarkEnd w:id="52"/>
    </w:p>
    <w:tbl>
      <w:tblPr>
        <w:tblStyle w:val="TableGrid10"/>
        <w:tblW w:w="9639" w:type="dxa"/>
        <w:tblInd w:w="108" w:type="dxa"/>
        <w:tblLook w:val="04A0" w:firstRow="1" w:lastRow="0" w:firstColumn="1" w:lastColumn="0" w:noHBand="0" w:noVBand="1"/>
      </w:tblPr>
      <w:tblGrid>
        <w:gridCol w:w="833"/>
        <w:gridCol w:w="1750"/>
        <w:gridCol w:w="1483"/>
        <w:gridCol w:w="5573"/>
      </w:tblGrid>
      <w:tr w:rsidR="00F832AD" w:rsidRPr="00E97C38" w14:paraId="2C8BAD2B" w14:textId="77777777" w:rsidTr="00540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05143CE1" w14:textId="77777777" w:rsidR="00F832AD" w:rsidRPr="7C89F114" w:rsidRDefault="00F832AD" w:rsidP="00540356">
            <w:pPr>
              <w:rPr>
                <w:rFonts w:cs="Times New Roman"/>
              </w:rPr>
            </w:pPr>
            <w:r>
              <w:rPr>
                <w:rFonts w:cs="Times New Roman"/>
              </w:rPr>
              <w:t>TT</w:t>
            </w:r>
          </w:p>
        </w:tc>
        <w:tc>
          <w:tcPr>
            <w:tcW w:w="1750" w:type="dxa"/>
          </w:tcPr>
          <w:p w14:paraId="7470278D" w14:textId="77777777" w:rsidR="00F832AD" w:rsidRPr="00E97C38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7C89F114">
              <w:rPr>
                <w:rFonts w:cs="Times New Roman"/>
              </w:rPr>
              <w:t>Hoạt động</w:t>
            </w:r>
          </w:p>
        </w:tc>
        <w:tc>
          <w:tcPr>
            <w:tcW w:w="1483" w:type="dxa"/>
          </w:tcPr>
          <w:p w14:paraId="0DAA45AF" w14:textId="77777777" w:rsidR="00F832AD" w:rsidRPr="7C89F114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Đối tượng</w:t>
            </w:r>
          </w:p>
        </w:tc>
        <w:tc>
          <w:tcPr>
            <w:tcW w:w="5573" w:type="dxa"/>
          </w:tcPr>
          <w:p w14:paraId="58400EFC" w14:textId="77777777" w:rsidR="00F832AD" w:rsidRPr="00E97C38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7C89F114">
              <w:rPr>
                <w:rFonts w:cs="Times New Roman"/>
              </w:rPr>
              <w:t>Mô tả</w:t>
            </w:r>
          </w:p>
        </w:tc>
      </w:tr>
      <w:tr w:rsidR="00F832AD" w:rsidRPr="00A746DD" w14:paraId="4992EA4B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57F1960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77FD27AD" w14:textId="77777777" w:rsidR="00F832AD" w:rsidRPr="00552C7A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5E813B4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7348C3F8" w14:textId="77777777" w:rsidR="00F832AD" w:rsidRPr="00A746D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4A6DBC16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243319FC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5778B11C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C2F73D6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537BAB76" w14:textId="77777777" w:rsidR="00F832AD" w:rsidRPr="0030715F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18FCA404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6ED5793F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0E995D40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C9B215D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565BC0B4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61E421AB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2F2CF323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6A785CB4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689612D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7F61B184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4E343F26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7EC7BC2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165484C4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3760B06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291CB62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053B9939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56778C2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D909028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1DF714AB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AE09833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5E11276C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5A71D820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5C7D3B36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B555C8F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4CCC0E7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19061201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53223B57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634B6207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DFC962F" w14:textId="77777777" w:rsidR="00F832AD" w:rsidRPr="00B14951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3" w:type="dxa"/>
            <w:vAlign w:val="center"/>
          </w:tcPr>
          <w:p w14:paraId="3E1A7BA4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31168412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18ED7886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69355D15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3F40D581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354B9EC4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00C52FF3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7D5693A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6132A2DF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6E9F25D1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6A7AB6D6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0AD38E4D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27CD2896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049ADBE3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3F246D4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40940D6B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125CD02E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7106DDF0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F7D2258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6E9B6202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5A0BD0F9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76508E0B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DAB2185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7931B69E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0337BA4C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0BF2A27F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389D8B7E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B663DC4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6C5C439E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A9B062D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1848B6E7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4E5C436C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EFD36DF" w14:textId="77777777" w:rsidR="00F832AD" w:rsidRPr="00D51A93" w:rsidRDefault="00F832AD" w:rsidP="001971DD">
            <w:pPr>
              <w:pStyle w:val="ListParagraph"/>
              <w:numPr>
                <w:ilvl w:val="0"/>
                <w:numId w:val="36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32EB12D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14FCC9C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7D695E86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3731B" w14:textId="77777777" w:rsidR="00F832AD" w:rsidRDefault="00F832AD" w:rsidP="00F832AD">
      <w:pPr>
        <w:pStyle w:val="Heading3"/>
      </w:pPr>
      <w:bookmarkStart w:id="53" w:name="_Toc87949227"/>
      <w:r>
        <w:t>Trường hợp đặc biệt cần chú ý</w:t>
      </w:r>
      <w:bookmarkEnd w:id="53"/>
    </w:p>
    <w:p w14:paraId="67B3A9B9" w14:textId="77777777" w:rsidR="00F832AD" w:rsidRPr="00D400A2" w:rsidRDefault="00F832AD" w:rsidP="00F832AD">
      <w:pPr>
        <w:pStyle w:val="Bulletlevel1"/>
      </w:pPr>
    </w:p>
    <w:p w14:paraId="6AF17CD8" w14:textId="125BA333" w:rsidR="00F832AD" w:rsidRDefault="00F832AD" w:rsidP="00F832AD">
      <w:pPr>
        <w:pStyle w:val="Heading2"/>
      </w:pPr>
      <w:bookmarkStart w:id="54" w:name="_Toc87949228"/>
      <w:r>
        <w:t>PRC005 - Quy trình 5</w:t>
      </w:r>
      <w:bookmarkEnd w:id="54"/>
    </w:p>
    <w:p w14:paraId="4D4F5C49" w14:textId="77777777" w:rsidR="00F832AD" w:rsidRDefault="00F832AD" w:rsidP="00F832AD">
      <w:pPr>
        <w:pStyle w:val="Heading3"/>
      </w:pPr>
      <w:bookmarkStart w:id="55" w:name="_Toc87949229"/>
      <w:r>
        <w:t>Mô tả quy trình</w:t>
      </w:r>
      <w:bookmarkEnd w:id="55"/>
    </w:p>
    <w:p w14:paraId="7894330F" w14:textId="77777777" w:rsidR="00F832AD" w:rsidRPr="00847FA2" w:rsidRDefault="00F832AD" w:rsidP="00F832AD">
      <w:pPr>
        <w:pStyle w:val="Bulletlevel1"/>
      </w:pPr>
    </w:p>
    <w:p w14:paraId="6877BEC8" w14:textId="77777777" w:rsidR="00F832AD" w:rsidRDefault="00F832AD" w:rsidP="00F832AD">
      <w:pPr>
        <w:pStyle w:val="Heading3"/>
      </w:pPr>
      <w:bookmarkStart w:id="56" w:name="_Toc87949230"/>
      <w:r>
        <w:t>Đối tượng tham gia</w:t>
      </w:r>
      <w:bookmarkEnd w:id="56"/>
    </w:p>
    <w:p w14:paraId="54DEF411" w14:textId="77777777" w:rsidR="00F832AD" w:rsidRPr="003A7D6A" w:rsidRDefault="00F832AD" w:rsidP="00F832AD">
      <w:pPr>
        <w:pStyle w:val="Bulletlevel1"/>
      </w:pPr>
    </w:p>
    <w:p w14:paraId="08462238" w14:textId="77777777" w:rsidR="00F832AD" w:rsidRDefault="00F832AD" w:rsidP="00F832AD">
      <w:pPr>
        <w:pStyle w:val="Heading3"/>
      </w:pPr>
      <w:bookmarkStart w:id="57" w:name="_Toc87949231"/>
      <w:r>
        <w:t>Điều kiện thực hiện</w:t>
      </w:r>
      <w:bookmarkEnd w:id="57"/>
    </w:p>
    <w:p w14:paraId="059B835B" w14:textId="77777777" w:rsidR="00F832AD" w:rsidRPr="003A7D6A" w:rsidRDefault="00F832AD" w:rsidP="00F832AD">
      <w:pPr>
        <w:pStyle w:val="Bulletlevel1"/>
      </w:pPr>
    </w:p>
    <w:p w14:paraId="3A0AF8B3" w14:textId="77777777" w:rsidR="00F832AD" w:rsidRDefault="00F832AD" w:rsidP="00F832AD">
      <w:pPr>
        <w:pStyle w:val="Heading3"/>
      </w:pPr>
      <w:bookmarkStart w:id="58" w:name="_Toc87949232"/>
      <w:r>
        <w:lastRenderedPageBreak/>
        <w:t>Quy trình xử lý</w:t>
      </w:r>
      <w:bookmarkEnd w:id="58"/>
    </w:p>
    <w:p w14:paraId="51F3BF2C" w14:textId="77777777" w:rsidR="00F832AD" w:rsidRDefault="00F832AD" w:rsidP="00F832AD">
      <w:pPr>
        <w:pStyle w:val="Heading4"/>
      </w:pPr>
      <w:bookmarkStart w:id="59" w:name="_Toc87949233"/>
      <w:r>
        <w:t>Sơ đồ</w:t>
      </w:r>
      <w:bookmarkEnd w:id="59"/>
    </w:p>
    <w:p w14:paraId="0EF9D427" w14:textId="77777777" w:rsidR="00F832AD" w:rsidRPr="00C90B64" w:rsidRDefault="00F832AD" w:rsidP="00F832AD"/>
    <w:p w14:paraId="214C957E" w14:textId="77777777" w:rsidR="00F832AD" w:rsidRDefault="00F832AD" w:rsidP="00F832AD">
      <w:pPr>
        <w:pStyle w:val="Heading4"/>
      </w:pPr>
      <w:bookmarkStart w:id="60" w:name="_Toc87949234"/>
      <w:r>
        <w:t>Quy tắc nghiệp vụ</w:t>
      </w:r>
      <w:bookmarkEnd w:id="60"/>
    </w:p>
    <w:tbl>
      <w:tblPr>
        <w:tblStyle w:val="TableGrid10"/>
        <w:tblW w:w="9639" w:type="dxa"/>
        <w:tblInd w:w="108" w:type="dxa"/>
        <w:tblLook w:val="04A0" w:firstRow="1" w:lastRow="0" w:firstColumn="1" w:lastColumn="0" w:noHBand="0" w:noVBand="1"/>
      </w:tblPr>
      <w:tblGrid>
        <w:gridCol w:w="833"/>
        <w:gridCol w:w="1750"/>
        <w:gridCol w:w="1483"/>
        <w:gridCol w:w="5573"/>
      </w:tblGrid>
      <w:tr w:rsidR="00F832AD" w:rsidRPr="00E97C38" w14:paraId="010E3F48" w14:textId="77777777" w:rsidTr="00540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120FB487" w14:textId="77777777" w:rsidR="00F832AD" w:rsidRPr="7C89F114" w:rsidRDefault="00F832AD" w:rsidP="00540356">
            <w:pPr>
              <w:rPr>
                <w:rFonts w:cs="Times New Roman"/>
              </w:rPr>
            </w:pPr>
            <w:r>
              <w:rPr>
                <w:rFonts w:cs="Times New Roman"/>
              </w:rPr>
              <w:t>TT</w:t>
            </w:r>
          </w:p>
        </w:tc>
        <w:tc>
          <w:tcPr>
            <w:tcW w:w="1750" w:type="dxa"/>
          </w:tcPr>
          <w:p w14:paraId="7F8D69E5" w14:textId="77777777" w:rsidR="00F832AD" w:rsidRPr="00E97C38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7C89F114">
              <w:rPr>
                <w:rFonts w:cs="Times New Roman"/>
              </w:rPr>
              <w:t>Hoạt động</w:t>
            </w:r>
          </w:p>
        </w:tc>
        <w:tc>
          <w:tcPr>
            <w:tcW w:w="1483" w:type="dxa"/>
          </w:tcPr>
          <w:p w14:paraId="6F2461A3" w14:textId="77777777" w:rsidR="00F832AD" w:rsidRPr="7C89F114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Đối tượng</w:t>
            </w:r>
          </w:p>
        </w:tc>
        <w:tc>
          <w:tcPr>
            <w:tcW w:w="5573" w:type="dxa"/>
          </w:tcPr>
          <w:p w14:paraId="61C29656" w14:textId="77777777" w:rsidR="00F832AD" w:rsidRPr="00E97C38" w:rsidRDefault="00F832AD" w:rsidP="0054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7C89F114">
              <w:rPr>
                <w:rFonts w:cs="Times New Roman"/>
              </w:rPr>
              <w:t>Mô tả</w:t>
            </w:r>
          </w:p>
        </w:tc>
      </w:tr>
      <w:tr w:rsidR="00F832AD" w:rsidRPr="00A746DD" w14:paraId="3DC7C47D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1A9E5F10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48B19B3D" w14:textId="77777777" w:rsidR="00F832AD" w:rsidRPr="00552C7A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609D61DD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10C0569F" w14:textId="77777777" w:rsidR="00F832AD" w:rsidRPr="00A746D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7C9DBD69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33C9C820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5F0F4FDC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69779BC3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C9F76CF" w14:textId="77777777" w:rsidR="00F832AD" w:rsidRPr="0030715F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064EEE00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4A7859A8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06146D42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8B02DAE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79D54898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7413F4C4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1D0D365E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1EEB68C0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81E54DB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4EAA3DDC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5A30076C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3CA1E6DC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A224FE1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015F28EF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3AB20329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0DB95A46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7F99A321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44143494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631FAE4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5672D099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44BB2270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1AC8D6FF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25ECA485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0270386B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63119E5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4C4526A6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5A24EEAA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55E4D0A4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624F819" w14:textId="77777777" w:rsidR="00F832AD" w:rsidRPr="00B14951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3" w:type="dxa"/>
            <w:vAlign w:val="center"/>
          </w:tcPr>
          <w:p w14:paraId="134EACBA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0C5406A5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13E8884C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5AC184DA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4D1296B5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5D2C6CBA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718D5FB1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0E8FB113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3988E42B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53A61D49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6BE674B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1DCBE598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579CF306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3B241269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71E308D4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DD6A02F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50EB1AD2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3233CCBD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0842444F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71432F69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397ECF7F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357A5B27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6670C267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0EDEDAA3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1676644D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56F2A394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4E1031BA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3207C0B5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6E78BBEA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28CDE9E2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7E924FE6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2AD" w:rsidRPr="00A746DD" w14:paraId="20BC50E8" w14:textId="77777777" w:rsidTr="0054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14:paraId="5E507A1F" w14:textId="77777777" w:rsidR="00F832AD" w:rsidRPr="00D51A93" w:rsidRDefault="00F832AD" w:rsidP="001971DD">
            <w:pPr>
              <w:pStyle w:val="ListParagraph"/>
              <w:numPr>
                <w:ilvl w:val="0"/>
                <w:numId w:val="35"/>
              </w:numPr>
              <w:spacing w:before="0" w:line="240" w:lineRule="atLeast"/>
              <w:jc w:val="center"/>
            </w:pPr>
          </w:p>
        </w:tc>
        <w:tc>
          <w:tcPr>
            <w:tcW w:w="1750" w:type="dxa"/>
            <w:vAlign w:val="center"/>
          </w:tcPr>
          <w:p w14:paraId="5069D106" w14:textId="77777777" w:rsidR="00F832AD" w:rsidRDefault="00F832AD" w:rsidP="00540356">
            <w:pPr>
              <w:spacing w:before="0"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  <w:vAlign w:val="center"/>
          </w:tcPr>
          <w:p w14:paraId="0684C440" w14:textId="77777777" w:rsidR="00F832AD" w:rsidRDefault="00F832AD" w:rsidP="00540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  <w:vAlign w:val="center"/>
          </w:tcPr>
          <w:p w14:paraId="2E698266" w14:textId="77777777" w:rsidR="00F832AD" w:rsidRDefault="00F832AD" w:rsidP="00540356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78A38D" w14:textId="77777777" w:rsidR="00F832AD" w:rsidRDefault="00F832AD" w:rsidP="00F832AD">
      <w:pPr>
        <w:pStyle w:val="Heading3"/>
      </w:pPr>
      <w:bookmarkStart w:id="61" w:name="_Toc87949235"/>
      <w:r>
        <w:t>Trường hợp đặc biệt cần chú ý</w:t>
      </w:r>
      <w:bookmarkEnd w:id="61"/>
    </w:p>
    <w:p w14:paraId="76275F2A" w14:textId="77777777" w:rsidR="00F832AD" w:rsidRPr="00D400A2" w:rsidRDefault="00F832AD" w:rsidP="00F832AD">
      <w:pPr>
        <w:pStyle w:val="Bulletlevel1"/>
      </w:pPr>
    </w:p>
    <w:p w14:paraId="3FA4C78F" w14:textId="1F1C3C68" w:rsidR="006F7448" w:rsidRDefault="00D53B92" w:rsidP="001707CA">
      <w:pPr>
        <w:pStyle w:val="Heading1"/>
      </w:pPr>
      <w:bookmarkStart w:id="62" w:name="_Toc87949317"/>
      <w:r>
        <w:t>PHỤ LỤC</w:t>
      </w:r>
      <w:bookmarkStart w:id="63" w:name="_Quy_tắc_sinh"/>
      <w:bookmarkEnd w:id="62"/>
      <w:bookmarkEnd w:id="63"/>
    </w:p>
    <w:p w14:paraId="73CB2270" w14:textId="469E4526" w:rsidR="0068134C" w:rsidRDefault="002E33B1" w:rsidP="001863DA">
      <w:pPr>
        <w:pStyle w:val="Heading1"/>
      </w:pPr>
      <w:bookmarkStart w:id="64" w:name="_Trạng_thái_tái"/>
      <w:bookmarkStart w:id="65" w:name="_Email_tổng_hợp_2"/>
      <w:bookmarkStart w:id="66" w:name="_Điều_kiện_tăng/giảm"/>
      <w:bookmarkStart w:id="67" w:name="_Email_Tổng_hợp"/>
      <w:bookmarkStart w:id="68" w:name="_Email_thông_báo_1"/>
      <w:bookmarkStart w:id="69" w:name="_Email_tổng_hợp_1"/>
      <w:bookmarkStart w:id="70" w:name="_Toc87949318"/>
      <w:bookmarkEnd w:id="64"/>
      <w:bookmarkEnd w:id="65"/>
      <w:bookmarkEnd w:id="66"/>
      <w:bookmarkEnd w:id="67"/>
      <w:bookmarkEnd w:id="68"/>
      <w:bookmarkEnd w:id="69"/>
      <w:r>
        <w:t>K</w:t>
      </w:r>
      <w:r w:rsidR="0068134C">
        <w:t>hai báo thông tin phục vụ cho</w:t>
      </w:r>
      <w:bookmarkEnd w:id="70"/>
    </w:p>
    <w:p w14:paraId="634F1394" w14:textId="62C91F66" w:rsidR="00540CFB" w:rsidRDefault="00540CFB" w:rsidP="00540CFB">
      <w:pPr>
        <w:pStyle w:val="Heading3"/>
      </w:pPr>
      <w:bookmarkStart w:id="71" w:name="_Khai_báo_sản"/>
      <w:bookmarkStart w:id="72" w:name="_Khai_báo_gói"/>
      <w:bookmarkStart w:id="73" w:name="_Khai_báo_danh"/>
      <w:bookmarkStart w:id="74" w:name="_Quy_tắc_tạo"/>
      <w:bookmarkStart w:id="75" w:name="_Toc87949319"/>
      <w:bookmarkEnd w:id="71"/>
      <w:bookmarkEnd w:id="72"/>
      <w:bookmarkEnd w:id="73"/>
      <w:bookmarkEnd w:id="74"/>
      <w:r>
        <w:t>Khai báo</w:t>
      </w:r>
      <w:r w:rsidR="00450963">
        <w:t xml:space="preserve"> Danh sách Blacklist</w:t>
      </w:r>
      <w:bookmarkEnd w:id="75"/>
    </w:p>
    <w:tbl>
      <w:tblPr>
        <w:tblStyle w:val="TableGrid10"/>
        <w:tblW w:w="0" w:type="auto"/>
        <w:tblLook w:val="04A0" w:firstRow="1" w:lastRow="0" w:firstColumn="1" w:lastColumn="0" w:noHBand="0" w:noVBand="1"/>
      </w:tblPr>
      <w:tblGrid>
        <w:gridCol w:w="712"/>
        <w:gridCol w:w="2070"/>
        <w:gridCol w:w="2790"/>
        <w:gridCol w:w="2127"/>
        <w:gridCol w:w="1925"/>
      </w:tblGrid>
      <w:tr w:rsidR="00450963" w14:paraId="1D33E980" w14:textId="77777777" w:rsidTr="0045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1E3E61A4" w14:textId="6E76E0D3" w:rsidR="00450963" w:rsidRDefault="00450963" w:rsidP="00450963">
            <w:r>
              <w:t>STT</w:t>
            </w:r>
          </w:p>
        </w:tc>
        <w:tc>
          <w:tcPr>
            <w:tcW w:w="2070" w:type="dxa"/>
          </w:tcPr>
          <w:p w14:paraId="5A349224" w14:textId="30E9F700" w:rsidR="00450963" w:rsidRDefault="00450963" w:rsidP="00450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nghiệp vụ</w:t>
            </w:r>
          </w:p>
        </w:tc>
        <w:tc>
          <w:tcPr>
            <w:tcW w:w="2790" w:type="dxa"/>
          </w:tcPr>
          <w:p w14:paraId="2DD74672" w14:textId="211D9CC0" w:rsidR="00450963" w:rsidRDefault="00450963" w:rsidP="00450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KH</w:t>
            </w:r>
          </w:p>
        </w:tc>
        <w:tc>
          <w:tcPr>
            <w:tcW w:w="2127" w:type="dxa"/>
          </w:tcPr>
          <w:p w14:paraId="36B65550" w14:textId="3424380C" w:rsidR="00450963" w:rsidRDefault="00450963" w:rsidP="00450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  <w:tc>
          <w:tcPr>
            <w:tcW w:w="1925" w:type="dxa"/>
          </w:tcPr>
          <w:p w14:paraId="0BF3A5FF" w14:textId="4A5C0326" w:rsidR="00450963" w:rsidRDefault="00450963" w:rsidP="00450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Lý do</w:t>
            </w:r>
          </w:p>
        </w:tc>
      </w:tr>
      <w:tr w:rsidR="00450963" w14:paraId="6CD86C02" w14:textId="77777777" w:rsidTr="0045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B91A060" w14:textId="77777777" w:rsidR="00450963" w:rsidRPr="00450963" w:rsidRDefault="00450963" w:rsidP="001971DD">
            <w:pPr>
              <w:pStyle w:val="ListParagraph"/>
              <w:numPr>
                <w:ilvl w:val="0"/>
                <w:numId w:val="25"/>
              </w:numPr>
              <w:jc w:val="center"/>
            </w:pPr>
          </w:p>
        </w:tc>
        <w:tc>
          <w:tcPr>
            <w:tcW w:w="2070" w:type="dxa"/>
          </w:tcPr>
          <w:p w14:paraId="4CC26AA6" w14:textId="77777777" w:rsidR="00450963" w:rsidRDefault="00450963" w:rsidP="00450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982522C" w14:textId="77777777" w:rsidR="00450963" w:rsidRDefault="00450963" w:rsidP="00450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77974317" w14:textId="77777777" w:rsidR="00450963" w:rsidRDefault="00450963" w:rsidP="00450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00F5B2C9" w14:textId="77777777" w:rsidR="00450963" w:rsidRDefault="00450963" w:rsidP="00450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963" w14:paraId="4B05CD7E" w14:textId="77777777" w:rsidTr="0045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5B48243" w14:textId="77777777" w:rsidR="00450963" w:rsidRDefault="00450963" w:rsidP="00450963">
            <w:pPr>
              <w:jc w:val="center"/>
            </w:pPr>
          </w:p>
        </w:tc>
        <w:tc>
          <w:tcPr>
            <w:tcW w:w="2070" w:type="dxa"/>
          </w:tcPr>
          <w:p w14:paraId="38F61B2F" w14:textId="77777777" w:rsidR="00450963" w:rsidRDefault="00450963" w:rsidP="00450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47DA18E" w14:textId="77777777" w:rsidR="00450963" w:rsidRDefault="00450963" w:rsidP="00450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72ABA95D" w14:textId="77777777" w:rsidR="00450963" w:rsidRDefault="00450963" w:rsidP="00450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3E8D3A63" w14:textId="77777777" w:rsidR="00450963" w:rsidRDefault="00450963" w:rsidP="00450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C67AF3" w14:textId="6A5630A2" w:rsidR="00450963" w:rsidRDefault="00450963" w:rsidP="00450963"/>
    <w:p w14:paraId="0794B496" w14:textId="6EDE0A19" w:rsidR="00FF3F91" w:rsidRDefault="00FF3F91" w:rsidP="00450963"/>
    <w:p w14:paraId="57365C57" w14:textId="4D045BBE" w:rsidR="00FF3F91" w:rsidRDefault="00FF3F91" w:rsidP="00450963"/>
    <w:p w14:paraId="3B4056D9" w14:textId="49474566" w:rsidR="00FF3F91" w:rsidRDefault="00FF3F91" w:rsidP="00450963"/>
    <w:p w14:paraId="4E3E2AAD" w14:textId="7797B880" w:rsidR="00FF3F91" w:rsidRDefault="00FF3F91" w:rsidP="00450963"/>
    <w:p w14:paraId="183CF9F3" w14:textId="77777777" w:rsidR="00FF3F91" w:rsidRDefault="00FF3F91" w:rsidP="00450963">
      <w:pPr>
        <w:sectPr w:rsidR="00FF3F91" w:rsidSect="0073320E">
          <w:headerReference w:type="default" r:id="rId9"/>
          <w:footerReference w:type="default" r:id="rId10"/>
          <w:pgSz w:w="11909" w:h="16834" w:code="9"/>
          <w:pgMar w:top="851" w:right="851" w:bottom="851" w:left="1418" w:header="289" w:footer="204" w:gutter="0"/>
          <w:pgNumType w:start="1"/>
          <w:cols w:space="720"/>
          <w:docGrid w:linePitch="360"/>
        </w:sectPr>
      </w:pPr>
    </w:p>
    <w:p w14:paraId="2EA05017" w14:textId="72E8166C" w:rsidR="0068134C" w:rsidRDefault="0068134C" w:rsidP="001863DA">
      <w:pPr>
        <w:pStyle w:val="Heading1"/>
      </w:pPr>
      <w:bookmarkStart w:id="76" w:name="_Khai_báo_điều"/>
      <w:bookmarkStart w:id="77" w:name="_Toc87949321"/>
      <w:bookmarkEnd w:id="76"/>
      <w:r>
        <w:lastRenderedPageBreak/>
        <w:t>Tham số hệ thống</w:t>
      </w:r>
      <w:bookmarkEnd w:id="77"/>
    </w:p>
    <w:p w14:paraId="62BEC6E6" w14:textId="0905D9B9" w:rsidR="0068134C" w:rsidRDefault="0068134C" w:rsidP="0068134C">
      <w:pPr>
        <w:pStyle w:val="Heading3"/>
      </w:pPr>
      <w:bookmarkStart w:id="78" w:name="_Toc87949322"/>
      <w:r>
        <w:t>Bảng thông tin tham số hệ thống</w:t>
      </w:r>
      <w:bookmarkEnd w:id="78"/>
    </w:p>
    <w:tbl>
      <w:tblPr>
        <w:tblStyle w:val="TableGrid10"/>
        <w:tblW w:w="15364" w:type="dxa"/>
        <w:tblInd w:w="108" w:type="dxa"/>
        <w:tblLook w:val="04A0" w:firstRow="1" w:lastRow="0" w:firstColumn="1" w:lastColumn="0" w:noHBand="0" w:noVBand="1"/>
      </w:tblPr>
      <w:tblGrid>
        <w:gridCol w:w="537"/>
        <w:gridCol w:w="2407"/>
        <w:gridCol w:w="4626"/>
        <w:gridCol w:w="3027"/>
        <w:gridCol w:w="906"/>
        <w:gridCol w:w="3861"/>
      </w:tblGrid>
      <w:tr w:rsidR="00087C03" w14:paraId="6967B0FC" w14:textId="77777777" w:rsidTr="00F93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FF3B8CD" w14:textId="77777777" w:rsidR="00087C03" w:rsidRDefault="00087C03" w:rsidP="002A0D9C">
            <w:r>
              <w:t>TT</w:t>
            </w:r>
          </w:p>
        </w:tc>
        <w:tc>
          <w:tcPr>
            <w:tcW w:w="2407" w:type="dxa"/>
          </w:tcPr>
          <w:p w14:paraId="14053723" w14:textId="77777777" w:rsidR="00087C03" w:rsidRDefault="00087C03" w:rsidP="002A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Nhóm tham số</w:t>
            </w:r>
          </w:p>
        </w:tc>
        <w:tc>
          <w:tcPr>
            <w:tcW w:w="4626" w:type="dxa"/>
          </w:tcPr>
          <w:p w14:paraId="27210911" w14:textId="77777777" w:rsidR="00087C03" w:rsidRDefault="00087C03" w:rsidP="002A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tham số</w:t>
            </w:r>
          </w:p>
        </w:tc>
        <w:tc>
          <w:tcPr>
            <w:tcW w:w="3027" w:type="dxa"/>
          </w:tcPr>
          <w:p w14:paraId="3965925D" w14:textId="77777777" w:rsidR="00087C03" w:rsidRDefault="00087C03" w:rsidP="002A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</w:t>
            </w:r>
          </w:p>
        </w:tc>
        <w:tc>
          <w:tcPr>
            <w:tcW w:w="906" w:type="dxa"/>
          </w:tcPr>
          <w:p w14:paraId="705E6B7F" w14:textId="6AA415B5" w:rsidR="00087C03" w:rsidRDefault="00087C03" w:rsidP="002A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Đơn vị tính</w:t>
            </w:r>
          </w:p>
        </w:tc>
        <w:tc>
          <w:tcPr>
            <w:tcW w:w="3861" w:type="dxa"/>
          </w:tcPr>
          <w:p w14:paraId="08ACD4AD" w14:textId="16525A49" w:rsidR="00087C03" w:rsidRDefault="00087C03" w:rsidP="002A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7C03" w14:paraId="70475E74" w14:textId="77777777" w:rsidTr="00F9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9FD9FF8" w14:textId="77777777" w:rsidR="00087C03" w:rsidRPr="00C55052" w:rsidRDefault="00087C03" w:rsidP="001971DD">
            <w:pPr>
              <w:pStyle w:val="ListParagraph"/>
              <w:numPr>
                <w:ilvl w:val="0"/>
                <w:numId w:val="24"/>
              </w:numPr>
              <w:jc w:val="left"/>
            </w:pPr>
          </w:p>
        </w:tc>
        <w:tc>
          <w:tcPr>
            <w:tcW w:w="2407" w:type="dxa"/>
          </w:tcPr>
          <w:p w14:paraId="21EEC091" w14:textId="2F9C0A32" w:rsidR="00087C03" w:rsidRDefault="00087C03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4626" w:type="dxa"/>
          </w:tcPr>
          <w:p w14:paraId="5F5E3B7D" w14:textId="51C2D983" w:rsidR="00087C03" w:rsidRDefault="00087C03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EMAIL_BAN_PTKD</w:t>
            </w:r>
          </w:p>
        </w:tc>
        <w:tc>
          <w:tcPr>
            <w:tcW w:w="3027" w:type="dxa"/>
          </w:tcPr>
          <w:p w14:paraId="3D1D08D2" w14:textId="531226DA" w:rsidR="00087C03" w:rsidRDefault="00000000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087C03" w:rsidRPr="00A54C6E">
                <w:rPr>
                  <w:rStyle w:val="Hyperlink"/>
                  <w:rFonts w:eastAsia="Times New Roman"/>
                  <w:szCs w:val="22"/>
                </w:rPr>
                <w:t>bancass.vbi@vietinbank.vn</w:t>
              </w:r>
            </w:hyperlink>
          </w:p>
        </w:tc>
        <w:tc>
          <w:tcPr>
            <w:tcW w:w="906" w:type="dxa"/>
          </w:tcPr>
          <w:p w14:paraId="7A950BC8" w14:textId="77777777" w:rsidR="00087C03" w:rsidRDefault="00087C03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1" w:type="dxa"/>
          </w:tcPr>
          <w:p w14:paraId="1DE83509" w14:textId="714EE430" w:rsidR="00087C03" w:rsidRDefault="00087C03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C03" w14:paraId="3C428B68" w14:textId="77777777" w:rsidTr="00F9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CFF6D37" w14:textId="77777777" w:rsidR="00087C03" w:rsidRPr="00C55052" w:rsidRDefault="00087C03" w:rsidP="001971DD">
            <w:pPr>
              <w:pStyle w:val="ListParagraph"/>
              <w:numPr>
                <w:ilvl w:val="0"/>
                <w:numId w:val="24"/>
              </w:numPr>
              <w:jc w:val="left"/>
            </w:pPr>
          </w:p>
        </w:tc>
        <w:tc>
          <w:tcPr>
            <w:tcW w:w="2407" w:type="dxa"/>
          </w:tcPr>
          <w:p w14:paraId="6E0DD887" w14:textId="317E18C8" w:rsidR="00087C03" w:rsidRDefault="00087C03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4626" w:type="dxa"/>
          </w:tcPr>
          <w:p w14:paraId="2438B57F" w14:textId="4F4A9E65" w:rsidR="00087C03" w:rsidRDefault="00087C03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EMAIL_BAN_QLNV</w:t>
            </w:r>
          </w:p>
        </w:tc>
        <w:tc>
          <w:tcPr>
            <w:tcW w:w="3027" w:type="dxa"/>
          </w:tcPr>
          <w:p w14:paraId="2E9785C1" w14:textId="6EB79A2C" w:rsidR="00087C03" w:rsidRDefault="00087C03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5ECD99E" w14:textId="77777777" w:rsidR="00087C03" w:rsidRDefault="00087C03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1" w:type="dxa"/>
          </w:tcPr>
          <w:p w14:paraId="5976C3CE" w14:textId="42F1EBB8" w:rsidR="00087C03" w:rsidRDefault="00087C03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C03" w14:paraId="44921214" w14:textId="77777777" w:rsidTr="00F9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189443F" w14:textId="77777777" w:rsidR="00087C03" w:rsidRPr="00C55052" w:rsidRDefault="00087C03" w:rsidP="001971DD">
            <w:pPr>
              <w:pStyle w:val="ListParagraph"/>
              <w:numPr>
                <w:ilvl w:val="0"/>
                <w:numId w:val="24"/>
              </w:numPr>
              <w:jc w:val="left"/>
            </w:pPr>
          </w:p>
        </w:tc>
        <w:tc>
          <w:tcPr>
            <w:tcW w:w="2407" w:type="dxa"/>
          </w:tcPr>
          <w:p w14:paraId="4A0BF822" w14:textId="716851B4" w:rsidR="00087C03" w:rsidRDefault="00F93327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626" w:type="dxa"/>
          </w:tcPr>
          <w:p w14:paraId="483B029F" w14:textId="205BA8DC" w:rsidR="00087C03" w:rsidRDefault="00486A70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EMAIL_</w:t>
            </w:r>
            <w:r w:rsidR="00DD4212">
              <w:t>SO_NGAY</w:t>
            </w:r>
            <w:r w:rsidR="00087C03">
              <w:t>_TAI_TUC_</w:t>
            </w:r>
            <w:r w:rsidR="00DD4212">
              <w:t>DOT</w:t>
            </w:r>
            <w:r w:rsidR="00087C03">
              <w:t>_1</w:t>
            </w:r>
          </w:p>
        </w:tc>
        <w:tc>
          <w:tcPr>
            <w:tcW w:w="3027" w:type="dxa"/>
          </w:tcPr>
          <w:p w14:paraId="1AE0788A" w14:textId="762DB590" w:rsidR="00087C03" w:rsidRDefault="009F2B3D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906" w:type="dxa"/>
          </w:tcPr>
          <w:p w14:paraId="20DA9BF1" w14:textId="5B32B80D" w:rsidR="00087C03" w:rsidRDefault="00087C03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</w:t>
            </w:r>
          </w:p>
        </w:tc>
        <w:tc>
          <w:tcPr>
            <w:tcW w:w="3861" w:type="dxa"/>
          </w:tcPr>
          <w:p w14:paraId="307CF364" w14:textId="0B106065" w:rsidR="00087C03" w:rsidRDefault="00087C03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ngày thông báo tái tục</w:t>
            </w:r>
            <w:r w:rsidR="00DD4212">
              <w:t xml:space="preserve"> đợt 1</w:t>
            </w:r>
          </w:p>
        </w:tc>
      </w:tr>
      <w:tr w:rsidR="00DD4212" w14:paraId="7557D127" w14:textId="77777777" w:rsidTr="00F9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0C14051" w14:textId="77777777" w:rsidR="00DD4212" w:rsidRPr="00C55052" w:rsidRDefault="00DD4212" w:rsidP="001971DD">
            <w:pPr>
              <w:pStyle w:val="ListParagraph"/>
              <w:numPr>
                <w:ilvl w:val="0"/>
                <w:numId w:val="24"/>
              </w:numPr>
              <w:jc w:val="left"/>
            </w:pPr>
          </w:p>
        </w:tc>
        <w:tc>
          <w:tcPr>
            <w:tcW w:w="2407" w:type="dxa"/>
          </w:tcPr>
          <w:p w14:paraId="70CD41E8" w14:textId="42A4CBBB" w:rsidR="00DD4212" w:rsidRDefault="00F93327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626" w:type="dxa"/>
          </w:tcPr>
          <w:p w14:paraId="0D66635C" w14:textId="02A3E2D1" w:rsidR="00DD4212" w:rsidRDefault="00486A70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EMAIL_</w:t>
            </w:r>
            <w:r w:rsidR="00DD4212">
              <w:t>SO_NGAY_TAI_TUC_DOT_2</w:t>
            </w:r>
          </w:p>
        </w:tc>
        <w:tc>
          <w:tcPr>
            <w:tcW w:w="3027" w:type="dxa"/>
          </w:tcPr>
          <w:p w14:paraId="2BFE807D" w14:textId="77777777" w:rsidR="00DD4212" w:rsidRDefault="00DD4212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D93FA80" w14:textId="1E3AA990" w:rsidR="00DD4212" w:rsidRDefault="00DD4212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</w:t>
            </w:r>
          </w:p>
        </w:tc>
        <w:tc>
          <w:tcPr>
            <w:tcW w:w="3861" w:type="dxa"/>
          </w:tcPr>
          <w:p w14:paraId="10FDD818" w14:textId="77777777" w:rsidR="00DD4212" w:rsidRDefault="00DD4212" w:rsidP="002A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7E3312" w14:textId="77777777" w:rsidR="0068134C" w:rsidRPr="0068134C" w:rsidRDefault="0068134C" w:rsidP="0068134C"/>
    <w:p w14:paraId="3A5489B0" w14:textId="77777777" w:rsidR="0068134C" w:rsidRDefault="0068134C">
      <w:pPr>
        <w:ind w:left="357" w:hanging="357"/>
        <w:rPr>
          <w:rFonts w:cs="Times New Roman"/>
          <w:color w:val="auto"/>
          <w:sz w:val="20"/>
          <w:szCs w:val="20"/>
        </w:rPr>
      </w:pPr>
    </w:p>
    <w:sectPr w:rsidR="0068134C" w:rsidSect="00FF3F91">
      <w:pgSz w:w="16834" w:h="11909" w:orient="landscape" w:code="9"/>
      <w:pgMar w:top="1418" w:right="851" w:bottom="851" w:left="851" w:header="289" w:footer="2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23E5" w14:textId="77777777" w:rsidR="0083770F" w:rsidRDefault="0083770F" w:rsidP="00622994">
      <w:r>
        <w:separator/>
      </w:r>
    </w:p>
    <w:p w14:paraId="4E4FAF87" w14:textId="77777777" w:rsidR="0083770F" w:rsidRDefault="0083770F" w:rsidP="00622994"/>
    <w:p w14:paraId="620DB5BF" w14:textId="77777777" w:rsidR="0083770F" w:rsidRDefault="0083770F" w:rsidP="00622994"/>
    <w:p w14:paraId="430239DA" w14:textId="77777777" w:rsidR="0083770F" w:rsidRDefault="0083770F" w:rsidP="00622994"/>
    <w:p w14:paraId="47723563" w14:textId="77777777" w:rsidR="0083770F" w:rsidRDefault="0083770F" w:rsidP="00622994"/>
    <w:p w14:paraId="037704F7" w14:textId="77777777" w:rsidR="0083770F" w:rsidRDefault="0083770F" w:rsidP="00622994"/>
  </w:endnote>
  <w:endnote w:type="continuationSeparator" w:id="0">
    <w:p w14:paraId="6DAEF934" w14:textId="77777777" w:rsidR="0083770F" w:rsidRDefault="0083770F" w:rsidP="00622994">
      <w:r>
        <w:continuationSeparator/>
      </w:r>
    </w:p>
    <w:p w14:paraId="6C9B262A" w14:textId="77777777" w:rsidR="0083770F" w:rsidRDefault="0083770F" w:rsidP="00622994"/>
    <w:p w14:paraId="17141737" w14:textId="77777777" w:rsidR="0083770F" w:rsidRDefault="0083770F" w:rsidP="00622994"/>
    <w:p w14:paraId="78CB597E" w14:textId="77777777" w:rsidR="0083770F" w:rsidRDefault="0083770F" w:rsidP="00622994"/>
    <w:p w14:paraId="2C351FAD" w14:textId="77777777" w:rsidR="0083770F" w:rsidRDefault="0083770F" w:rsidP="00622994"/>
    <w:p w14:paraId="0D0CEEB7" w14:textId="77777777" w:rsidR="0083770F" w:rsidRDefault="0083770F" w:rsidP="006229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F0CF" w14:textId="1ECEB8D1" w:rsidR="001863DA" w:rsidRPr="00725649" w:rsidRDefault="00725649" w:rsidP="00622994">
    <w:pPr>
      <w:rPr>
        <w:i/>
        <w:sz w:val="20"/>
        <w:lang w:val="vi-VN"/>
      </w:rPr>
    </w:pPr>
    <w:r>
      <w:rPr>
        <w:i/>
        <w:sz w:val="20"/>
        <w:lang w:val="vi-VN"/>
      </w:rPr>
      <w:t>DNU</w:t>
    </w:r>
    <w:r w:rsidR="001863DA" w:rsidRPr="00622994">
      <w:rPr>
        <w:i/>
        <w:noProof/>
        <w:color w:val="17365D" w:themeColor="text2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F710A8" wp14:editId="74934F71">
              <wp:simplePos x="0" y="0"/>
              <wp:positionH relativeFrom="margin">
                <wp:posOffset>5911850</wp:posOffset>
              </wp:positionH>
              <wp:positionV relativeFrom="bottomMargin">
                <wp:posOffset>69215</wp:posOffset>
              </wp:positionV>
              <wp:extent cx="411480" cy="37147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480" cy="371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B61528" w14:textId="0E52AD67" w:rsidR="001863DA" w:rsidRPr="00D147DD" w:rsidRDefault="001863DA" w:rsidP="00622994">
                          <w:pPr>
                            <w:pStyle w:val="Footer"/>
                          </w:pPr>
                          <w:r w:rsidRPr="00D147DD">
                            <w:fldChar w:fldCharType="begin"/>
                          </w:r>
                          <w:r w:rsidRPr="00D147DD">
                            <w:instrText xml:space="preserve"> PAGE  \* Arabic  \* MERGEFORMAT </w:instrText>
                          </w:r>
                          <w:r w:rsidRPr="00D147DD">
                            <w:fldChar w:fldCharType="separate"/>
                          </w:r>
                          <w:r w:rsidR="005819F3" w:rsidRPr="005819F3">
                            <w:rPr>
                              <w:i/>
                              <w:noProof/>
                            </w:rPr>
                            <w:t>20</w:t>
                          </w:r>
                          <w:r w:rsidRPr="00D147DD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F710A8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465.5pt;margin-top:5.45pt;width:32.4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" filled="f" stroked="f" strokeweight=".5pt">
              <v:textbox>
                <w:txbxContent>
                  <w:p w14:paraId="21B61528" w14:textId="0E52AD67" w:rsidR="001863DA" w:rsidRPr="00D147DD" w:rsidRDefault="001863DA" w:rsidP="00622994">
                    <w:pPr>
                      <w:pStyle w:val="Footer"/>
                    </w:pPr>
                    <w:r w:rsidRPr="00D147DD">
                      <w:fldChar w:fldCharType="begin"/>
                    </w:r>
                    <w:r w:rsidRPr="00D147DD">
                      <w:instrText xml:space="preserve"> PAGE  \* Arabic  \* MERGEFORMAT </w:instrText>
                    </w:r>
                    <w:r w:rsidRPr="00D147DD">
                      <w:fldChar w:fldCharType="separate"/>
                    </w:r>
                    <w:r w:rsidR="005819F3" w:rsidRPr="005819F3">
                      <w:rPr>
                        <w:i/>
                        <w:noProof/>
                      </w:rPr>
                      <w:t>20</w:t>
                    </w:r>
                    <w:r w:rsidRPr="00D147DD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863DA" w:rsidRPr="00622994">
      <w:rPr>
        <w:i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8975EB" wp14:editId="2E7D8A0B">
              <wp:simplePos x="0" y="0"/>
              <wp:positionH relativeFrom="column">
                <wp:posOffset>-1045845</wp:posOffset>
              </wp:positionH>
              <wp:positionV relativeFrom="paragraph">
                <wp:posOffset>-43815</wp:posOffset>
              </wp:positionV>
              <wp:extent cx="7810500" cy="0"/>
              <wp:effectExtent l="0" t="0" r="1905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7831A14A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2.35pt,-3.45pt" to="532.6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" strokecolor="silver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9FC7" w14:textId="77777777" w:rsidR="0083770F" w:rsidRDefault="0083770F" w:rsidP="00622994">
      <w:r>
        <w:separator/>
      </w:r>
    </w:p>
    <w:p w14:paraId="137381DE" w14:textId="77777777" w:rsidR="0083770F" w:rsidRDefault="0083770F" w:rsidP="00622994"/>
    <w:p w14:paraId="5149DCB1" w14:textId="77777777" w:rsidR="0083770F" w:rsidRDefault="0083770F" w:rsidP="00622994"/>
    <w:p w14:paraId="19A4513D" w14:textId="77777777" w:rsidR="0083770F" w:rsidRDefault="0083770F" w:rsidP="00622994"/>
    <w:p w14:paraId="4FCD49F5" w14:textId="77777777" w:rsidR="0083770F" w:rsidRDefault="0083770F" w:rsidP="00622994"/>
    <w:p w14:paraId="119B09B5" w14:textId="77777777" w:rsidR="0083770F" w:rsidRDefault="0083770F" w:rsidP="00622994"/>
  </w:footnote>
  <w:footnote w:type="continuationSeparator" w:id="0">
    <w:p w14:paraId="6352292E" w14:textId="77777777" w:rsidR="0083770F" w:rsidRDefault="0083770F" w:rsidP="00622994">
      <w:r>
        <w:continuationSeparator/>
      </w:r>
    </w:p>
    <w:p w14:paraId="6202A7F8" w14:textId="77777777" w:rsidR="0083770F" w:rsidRDefault="0083770F" w:rsidP="00622994"/>
    <w:p w14:paraId="1AF2C244" w14:textId="77777777" w:rsidR="0083770F" w:rsidRDefault="0083770F" w:rsidP="00622994"/>
    <w:p w14:paraId="6E137721" w14:textId="77777777" w:rsidR="0083770F" w:rsidRDefault="0083770F" w:rsidP="00622994"/>
    <w:p w14:paraId="7BCE1150" w14:textId="77777777" w:rsidR="0083770F" w:rsidRDefault="0083770F" w:rsidP="00622994"/>
    <w:p w14:paraId="2B7B32A9" w14:textId="77777777" w:rsidR="0083770F" w:rsidRDefault="0083770F" w:rsidP="006229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235E" w14:textId="21D1B87F" w:rsidR="001863DA" w:rsidRPr="001D3B15" w:rsidRDefault="001863DA" w:rsidP="00622994">
    <w:pPr>
      <w:rPr>
        <w:i/>
        <w:sz w:val="20"/>
      </w:rPr>
    </w:pPr>
    <w:r w:rsidRPr="001D3B15">
      <w:rPr>
        <w:i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839917" wp14:editId="7694F858">
              <wp:simplePos x="0" y="0"/>
              <wp:positionH relativeFrom="column">
                <wp:posOffset>-1045845</wp:posOffset>
              </wp:positionH>
              <wp:positionV relativeFrom="paragraph">
                <wp:posOffset>273685</wp:posOffset>
              </wp:positionV>
              <wp:extent cx="7810500" cy="0"/>
              <wp:effectExtent l="0" t="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6A89B82A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2.35pt,21.55pt" to="532.6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" strokecolor="silver"/>
          </w:pict>
        </mc:Fallback>
      </mc:AlternateContent>
    </w:r>
    <w:r>
      <w:rPr>
        <w:i/>
        <w:sz w:val="20"/>
      </w:rPr>
      <w:t>Phân tích đặc tả yêu cầu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 w15:restartNumberingAfterBreak="0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 w15:restartNumberingAfterBreak="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8" w15:restartNumberingAfterBreak="0">
    <w:nsid w:val="09147D94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B00E0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D0B74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DAE5CAA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142C9"/>
    <w:multiLevelType w:val="hybridMultilevel"/>
    <w:tmpl w:val="C1DA4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6" w15:restartNumberingAfterBreak="0">
    <w:nsid w:val="2F5510FA"/>
    <w:multiLevelType w:val="multilevel"/>
    <w:tmpl w:val="5C405E8C"/>
    <w:styleLink w:val="Style8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17365D"/>
        <w:sz w:val="24"/>
      </w:rPr>
    </w:lvl>
    <w:lvl w:ilvl="1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Times New Roman" w:hAnsi="Times New Roman" w:cs="Times New Roman" w:hint="default"/>
        <w:color w:val="17365D"/>
        <w:sz w:val="24"/>
      </w:rPr>
    </w:lvl>
    <w:lvl w:ilvl="4">
      <w:start w:val="1"/>
      <w:numFmt w:val="bullet"/>
      <w:lvlText w:val="*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17" w15:restartNumberingAfterBreak="0">
    <w:nsid w:val="32286B57"/>
    <w:multiLevelType w:val="multilevel"/>
    <w:tmpl w:val="FA0066EC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3.%4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lowerLetter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6.%7."/>
      <w:lvlJc w:val="left"/>
      <w:pPr>
        <w:tabs>
          <w:tab w:val="num" w:pos="0"/>
        </w:tabs>
        <w:ind w:left="454" w:hanging="454"/>
      </w:pPr>
      <w:rPr>
        <w:rFonts w:ascii="Times New Roman" w:hAnsi="Times New Roman" w:hint="default"/>
        <w:b/>
        <w:i w:val="0"/>
        <w:color w:val="17365D"/>
        <w:sz w:val="24"/>
      </w:rPr>
    </w:lvl>
    <w:lvl w:ilvl="7">
      <w:start w:val="1"/>
      <w:numFmt w:val="decimal"/>
      <w:lvlText w:val="[%8]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8">
      <w:start w:val="1"/>
      <w:numFmt w:val="decimal"/>
      <w:lvlText w:val="[%8.%9]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/>
        <w:color w:val="17365D"/>
        <w:sz w:val="24"/>
        <w:szCs w:val="24"/>
      </w:rPr>
    </w:lvl>
  </w:abstractNum>
  <w:abstractNum w:abstractNumId="18" w15:restartNumberingAfterBreak="0">
    <w:nsid w:val="36E36874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1" w15:restartNumberingAfterBreak="0">
    <w:nsid w:val="3C5713D6"/>
    <w:multiLevelType w:val="hybridMultilevel"/>
    <w:tmpl w:val="26E80D1C"/>
    <w:lvl w:ilvl="0" w:tplc="90EAE026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D81938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122A5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5" w15:restartNumberingAfterBreak="0">
    <w:nsid w:val="475541F8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705D00"/>
    <w:multiLevelType w:val="hybridMultilevel"/>
    <w:tmpl w:val="0EB0CFBA"/>
    <w:lvl w:ilvl="0" w:tplc="EE08330E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354EA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52E1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46C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C47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C013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94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A2A7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8CAA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855DB9"/>
    <w:multiLevelType w:val="multilevel"/>
    <w:tmpl w:val="C3E484DA"/>
    <w:styleLink w:val="Style9"/>
    <w:lvl w:ilvl="0">
      <w:start w:val="1"/>
      <w:numFmt w:val="bullet"/>
      <w:lvlText w:val="­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Bulletlevel2"/>
      <w:lvlText w:val="+"/>
      <w:lvlJc w:val="left"/>
      <w:pPr>
        <w:ind w:left="108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pStyle w:val="Bulletlevel3"/>
      <w:lvlText w:val="*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pStyle w:val="Bulletlevel4"/>
      <w:lvlText w:val="●"/>
      <w:lvlJc w:val="left"/>
      <w:pPr>
        <w:ind w:left="2520" w:hanging="360"/>
      </w:pPr>
      <w:rPr>
        <w:rFonts w:ascii="Arial" w:hAnsi="Arial" w:hint="default"/>
      </w:rPr>
    </w:lvl>
    <w:lvl w:ilvl="4">
      <w:start w:val="1"/>
      <w:numFmt w:val="bullet"/>
      <w:pStyle w:val="Bulletlevel5"/>
      <w:lvlText w:val="■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lvlText w:val=""/>
      <w:lvlJc w:val="left"/>
      <w:pPr>
        <w:ind w:left="39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120" w:hanging="360"/>
      </w:pPr>
      <w:rPr>
        <w:rFonts w:hint="default"/>
      </w:rPr>
    </w:lvl>
  </w:abstractNum>
  <w:abstractNum w:abstractNumId="28" w15:restartNumberingAfterBreak="0">
    <w:nsid w:val="54CD0DD1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52BEA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50C55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95DD6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A1F17"/>
    <w:multiLevelType w:val="hybridMultilevel"/>
    <w:tmpl w:val="2DB861A8"/>
    <w:lvl w:ilvl="0" w:tplc="02EA1FB6">
      <w:numFmt w:val="bullet"/>
      <w:pStyle w:val="Bulletlevel1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8C5FF4"/>
    <w:multiLevelType w:val="hybridMultilevel"/>
    <w:tmpl w:val="C1DA4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21D90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58C5781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A1796"/>
    <w:multiLevelType w:val="hybridMultilevel"/>
    <w:tmpl w:val="68005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515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0049663">
    <w:abstractNumId w:val="20"/>
  </w:num>
  <w:num w:numId="3" w16cid:durableId="230653187">
    <w:abstractNumId w:val="12"/>
  </w:num>
  <w:num w:numId="4" w16cid:durableId="8681779">
    <w:abstractNumId w:val="7"/>
    <w:lvlOverride w:ilvl="0">
      <w:startOverride w:val="1"/>
    </w:lvlOverride>
  </w:num>
  <w:num w:numId="5" w16cid:durableId="324675542">
    <w:abstractNumId w:val="6"/>
  </w:num>
  <w:num w:numId="6" w16cid:durableId="1144158801">
    <w:abstractNumId w:val="4"/>
  </w:num>
  <w:num w:numId="7" w16cid:durableId="735787812">
    <w:abstractNumId w:val="3"/>
  </w:num>
  <w:num w:numId="8" w16cid:durableId="1233656768">
    <w:abstractNumId w:val="26"/>
  </w:num>
  <w:num w:numId="9" w16cid:durableId="923489097">
    <w:abstractNumId w:val="24"/>
  </w:num>
  <w:num w:numId="10" w16cid:durableId="370422138">
    <w:abstractNumId w:val="35"/>
  </w:num>
  <w:num w:numId="11" w16cid:durableId="2052457374">
    <w:abstractNumId w:val="21"/>
  </w:num>
  <w:num w:numId="12" w16cid:durableId="285621614">
    <w:abstractNumId w:val="2"/>
  </w:num>
  <w:num w:numId="13" w16cid:durableId="569653423">
    <w:abstractNumId w:val="1"/>
  </w:num>
  <w:num w:numId="14" w16cid:durableId="1873109892">
    <w:abstractNumId w:val="0"/>
  </w:num>
  <w:num w:numId="15" w16cid:durableId="1072312211">
    <w:abstractNumId w:val="19"/>
  </w:num>
  <w:num w:numId="16" w16cid:durableId="739254789">
    <w:abstractNumId w:val="11"/>
  </w:num>
  <w:num w:numId="17" w16cid:durableId="42871034">
    <w:abstractNumId w:val="15"/>
  </w:num>
  <w:num w:numId="18" w16cid:durableId="79068308">
    <w:abstractNumId w:val="17"/>
  </w:num>
  <w:num w:numId="19" w16cid:durableId="1179613445">
    <w:abstractNumId w:val="16"/>
  </w:num>
  <w:num w:numId="20" w16cid:durableId="1736587170">
    <w:abstractNumId w:val="27"/>
    <w:lvlOverride w:ilvl="0">
      <w:lvl w:ilvl="0">
        <w:start w:val="1"/>
        <w:numFmt w:val="bullet"/>
        <w:lvlText w:val="­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bullet"/>
        <w:pStyle w:val="Bulletlevel2"/>
        <w:lvlText w:val="+"/>
        <w:lvlJc w:val="left"/>
        <w:pPr>
          <w:ind w:left="108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bullet"/>
        <w:pStyle w:val="Bulletlevel3"/>
        <w:lvlText w:val="*"/>
        <w:lvlJc w:val="left"/>
        <w:pPr>
          <w:ind w:left="180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bullet"/>
        <w:pStyle w:val="Bulletlevel4"/>
        <w:lvlText w:val="●"/>
        <w:lvlJc w:val="left"/>
        <w:pPr>
          <w:ind w:left="252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bullet"/>
        <w:pStyle w:val="Bulletlevel5"/>
        <w:lvlText w:val="■"/>
        <w:lvlJc w:val="left"/>
        <w:pPr>
          <w:ind w:left="324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1" w16cid:durableId="1256401393">
    <w:abstractNumId w:val="27"/>
  </w:num>
  <w:num w:numId="22" w16cid:durableId="531765025">
    <w:abstractNumId w:val="32"/>
  </w:num>
  <w:num w:numId="23" w16cid:durableId="508983533">
    <w:abstractNumId w:val="34"/>
  </w:num>
  <w:num w:numId="24" w16cid:durableId="1431312986">
    <w:abstractNumId w:val="25"/>
  </w:num>
  <w:num w:numId="25" w16cid:durableId="10039012">
    <w:abstractNumId w:val="33"/>
  </w:num>
  <w:num w:numId="26" w16cid:durableId="1554777987">
    <w:abstractNumId w:val="14"/>
  </w:num>
  <w:num w:numId="27" w16cid:durableId="1551071932">
    <w:abstractNumId w:val="22"/>
  </w:num>
  <w:num w:numId="28" w16cid:durableId="947354724">
    <w:abstractNumId w:val="31"/>
  </w:num>
  <w:num w:numId="29" w16cid:durableId="752510762">
    <w:abstractNumId w:val="36"/>
  </w:num>
  <w:num w:numId="30" w16cid:durableId="737941128">
    <w:abstractNumId w:val="29"/>
  </w:num>
  <w:num w:numId="31" w16cid:durableId="815612807">
    <w:abstractNumId w:val="28"/>
  </w:num>
  <w:num w:numId="32" w16cid:durableId="282350322">
    <w:abstractNumId w:val="13"/>
  </w:num>
  <w:num w:numId="33" w16cid:durableId="321548240">
    <w:abstractNumId w:val="18"/>
  </w:num>
  <w:num w:numId="34" w16cid:durableId="1238857686">
    <w:abstractNumId w:val="37"/>
  </w:num>
  <w:num w:numId="35" w16cid:durableId="1087383633">
    <w:abstractNumId w:val="9"/>
  </w:num>
  <w:num w:numId="36" w16cid:durableId="1997755150">
    <w:abstractNumId w:val="23"/>
  </w:num>
  <w:num w:numId="37" w16cid:durableId="1198852461">
    <w:abstractNumId w:val="30"/>
  </w:num>
  <w:num w:numId="38" w16cid:durableId="498886969">
    <w:abstractNumId w:val="8"/>
  </w:num>
  <w:num w:numId="39" w16cid:durableId="1957834550">
    <w:abstractNumId w:val="1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719"/>
    <w:rsid w:val="0000008E"/>
    <w:rsid w:val="000005D1"/>
    <w:rsid w:val="000007E0"/>
    <w:rsid w:val="00000945"/>
    <w:rsid w:val="00000D91"/>
    <w:rsid w:val="00001092"/>
    <w:rsid w:val="000018DD"/>
    <w:rsid w:val="00001915"/>
    <w:rsid w:val="000021EB"/>
    <w:rsid w:val="00002224"/>
    <w:rsid w:val="000029B7"/>
    <w:rsid w:val="00002D3E"/>
    <w:rsid w:val="00002D8F"/>
    <w:rsid w:val="00002E38"/>
    <w:rsid w:val="00002FA6"/>
    <w:rsid w:val="000031E2"/>
    <w:rsid w:val="00003ACF"/>
    <w:rsid w:val="00003D10"/>
    <w:rsid w:val="0000410D"/>
    <w:rsid w:val="00004518"/>
    <w:rsid w:val="000047FC"/>
    <w:rsid w:val="00004BE5"/>
    <w:rsid w:val="00005441"/>
    <w:rsid w:val="0000595D"/>
    <w:rsid w:val="00005E11"/>
    <w:rsid w:val="00006154"/>
    <w:rsid w:val="00006314"/>
    <w:rsid w:val="00006AC6"/>
    <w:rsid w:val="00006F19"/>
    <w:rsid w:val="00007D2A"/>
    <w:rsid w:val="00007FE9"/>
    <w:rsid w:val="000101D5"/>
    <w:rsid w:val="000102DE"/>
    <w:rsid w:val="000103FB"/>
    <w:rsid w:val="0001072F"/>
    <w:rsid w:val="00010D2F"/>
    <w:rsid w:val="00011247"/>
    <w:rsid w:val="000115F5"/>
    <w:rsid w:val="00011931"/>
    <w:rsid w:val="00011A70"/>
    <w:rsid w:val="00011EF6"/>
    <w:rsid w:val="00011F5B"/>
    <w:rsid w:val="000124C0"/>
    <w:rsid w:val="00012643"/>
    <w:rsid w:val="0001291D"/>
    <w:rsid w:val="00012CEC"/>
    <w:rsid w:val="00013081"/>
    <w:rsid w:val="00013247"/>
    <w:rsid w:val="00013EAC"/>
    <w:rsid w:val="00014DF3"/>
    <w:rsid w:val="00015518"/>
    <w:rsid w:val="00015B33"/>
    <w:rsid w:val="00015E01"/>
    <w:rsid w:val="000161BC"/>
    <w:rsid w:val="00016594"/>
    <w:rsid w:val="000167B4"/>
    <w:rsid w:val="00016ED6"/>
    <w:rsid w:val="00016F26"/>
    <w:rsid w:val="00017089"/>
    <w:rsid w:val="00017677"/>
    <w:rsid w:val="00017972"/>
    <w:rsid w:val="00017D7F"/>
    <w:rsid w:val="00020305"/>
    <w:rsid w:val="000204E7"/>
    <w:rsid w:val="000204F5"/>
    <w:rsid w:val="000208FF"/>
    <w:rsid w:val="00020939"/>
    <w:rsid w:val="00020D16"/>
    <w:rsid w:val="00020EB8"/>
    <w:rsid w:val="00021327"/>
    <w:rsid w:val="00021797"/>
    <w:rsid w:val="0002188A"/>
    <w:rsid w:val="000218BC"/>
    <w:rsid w:val="00021CDD"/>
    <w:rsid w:val="00022224"/>
    <w:rsid w:val="00022459"/>
    <w:rsid w:val="0002253C"/>
    <w:rsid w:val="00022866"/>
    <w:rsid w:val="00022919"/>
    <w:rsid w:val="00022D53"/>
    <w:rsid w:val="00023010"/>
    <w:rsid w:val="00023021"/>
    <w:rsid w:val="00023064"/>
    <w:rsid w:val="00023341"/>
    <w:rsid w:val="00023471"/>
    <w:rsid w:val="00023600"/>
    <w:rsid w:val="000236BC"/>
    <w:rsid w:val="00023703"/>
    <w:rsid w:val="0002375B"/>
    <w:rsid w:val="00023838"/>
    <w:rsid w:val="00023C4C"/>
    <w:rsid w:val="00023CCD"/>
    <w:rsid w:val="00023D73"/>
    <w:rsid w:val="00023D91"/>
    <w:rsid w:val="00024372"/>
    <w:rsid w:val="0002464D"/>
    <w:rsid w:val="000246AB"/>
    <w:rsid w:val="000248A4"/>
    <w:rsid w:val="00024AEB"/>
    <w:rsid w:val="00024E2C"/>
    <w:rsid w:val="00024F3A"/>
    <w:rsid w:val="00025584"/>
    <w:rsid w:val="00025B22"/>
    <w:rsid w:val="00025BCC"/>
    <w:rsid w:val="00025C51"/>
    <w:rsid w:val="00025FCE"/>
    <w:rsid w:val="000263D5"/>
    <w:rsid w:val="00026E86"/>
    <w:rsid w:val="00027C92"/>
    <w:rsid w:val="00027D3F"/>
    <w:rsid w:val="000302DF"/>
    <w:rsid w:val="000304FF"/>
    <w:rsid w:val="00031077"/>
    <w:rsid w:val="000311BD"/>
    <w:rsid w:val="000316B0"/>
    <w:rsid w:val="000316BD"/>
    <w:rsid w:val="00031808"/>
    <w:rsid w:val="00032336"/>
    <w:rsid w:val="000325EF"/>
    <w:rsid w:val="000327D7"/>
    <w:rsid w:val="00032D67"/>
    <w:rsid w:val="00032ECB"/>
    <w:rsid w:val="00033191"/>
    <w:rsid w:val="0003363D"/>
    <w:rsid w:val="00033C51"/>
    <w:rsid w:val="00034471"/>
    <w:rsid w:val="00034697"/>
    <w:rsid w:val="00034CA0"/>
    <w:rsid w:val="00035452"/>
    <w:rsid w:val="0003546D"/>
    <w:rsid w:val="000355FB"/>
    <w:rsid w:val="0003584B"/>
    <w:rsid w:val="000359D1"/>
    <w:rsid w:val="000361D2"/>
    <w:rsid w:val="000363FE"/>
    <w:rsid w:val="00036938"/>
    <w:rsid w:val="00036A4A"/>
    <w:rsid w:val="00037392"/>
    <w:rsid w:val="0003797F"/>
    <w:rsid w:val="000404A5"/>
    <w:rsid w:val="00040638"/>
    <w:rsid w:val="00040EB0"/>
    <w:rsid w:val="000417FD"/>
    <w:rsid w:val="00041FD5"/>
    <w:rsid w:val="00042552"/>
    <w:rsid w:val="00042AD6"/>
    <w:rsid w:val="00042EB7"/>
    <w:rsid w:val="00042F4D"/>
    <w:rsid w:val="000431C6"/>
    <w:rsid w:val="00043859"/>
    <w:rsid w:val="00043A2F"/>
    <w:rsid w:val="00043A4F"/>
    <w:rsid w:val="00043A9F"/>
    <w:rsid w:val="00043B96"/>
    <w:rsid w:val="00044124"/>
    <w:rsid w:val="000442E0"/>
    <w:rsid w:val="00044412"/>
    <w:rsid w:val="00044A77"/>
    <w:rsid w:val="00044A85"/>
    <w:rsid w:val="00045304"/>
    <w:rsid w:val="000454B9"/>
    <w:rsid w:val="00045DE1"/>
    <w:rsid w:val="00045E53"/>
    <w:rsid w:val="000467C3"/>
    <w:rsid w:val="00046941"/>
    <w:rsid w:val="000471CC"/>
    <w:rsid w:val="0004731A"/>
    <w:rsid w:val="00047491"/>
    <w:rsid w:val="0005072A"/>
    <w:rsid w:val="000508D5"/>
    <w:rsid w:val="00050917"/>
    <w:rsid w:val="00050A9D"/>
    <w:rsid w:val="00050C06"/>
    <w:rsid w:val="00051008"/>
    <w:rsid w:val="0005155D"/>
    <w:rsid w:val="000516BE"/>
    <w:rsid w:val="00051750"/>
    <w:rsid w:val="00051920"/>
    <w:rsid w:val="00051E2D"/>
    <w:rsid w:val="00051F86"/>
    <w:rsid w:val="0005202B"/>
    <w:rsid w:val="00052C6B"/>
    <w:rsid w:val="0005320D"/>
    <w:rsid w:val="0005323E"/>
    <w:rsid w:val="00053536"/>
    <w:rsid w:val="00053AD3"/>
    <w:rsid w:val="0005430A"/>
    <w:rsid w:val="00054376"/>
    <w:rsid w:val="0005448A"/>
    <w:rsid w:val="00054644"/>
    <w:rsid w:val="0005492C"/>
    <w:rsid w:val="000549C0"/>
    <w:rsid w:val="00054A14"/>
    <w:rsid w:val="00054D87"/>
    <w:rsid w:val="00055056"/>
    <w:rsid w:val="000554CF"/>
    <w:rsid w:val="00055952"/>
    <w:rsid w:val="00056149"/>
    <w:rsid w:val="000561B8"/>
    <w:rsid w:val="000567A3"/>
    <w:rsid w:val="000567E9"/>
    <w:rsid w:val="00056835"/>
    <w:rsid w:val="00056889"/>
    <w:rsid w:val="00056A7B"/>
    <w:rsid w:val="00056A96"/>
    <w:rsid w:val="00056B2C"/>
    <w:rsid w:val="00056E7F"/>
    <w:rsid w:val="00057625"/>
    <w:rsid w:val="000578A0"/>
    <w:rsid w:val="0005799E"/>
    <w:rsid w:val="0006039B"/>
    <w:rsid w:val="00060552"/>
    <w:rsid w:val="00060605"/>
    <w:rsid w:val="00060AC4"/>
    <w:rsid w:val="00060DF9"/>
    <w:rsid w:val="0006142D"/>
    <w:rsid w:val="0006198A"/>
    <w:rsid w:val="00061E91"/>
    <w:rsid w:val="00061EB8"/>
    <w:rsid w:val="00062412"/>
    <w:rsid w:val="00062436"/>
    <w:rsid w:val="00062AF8"/>
    <w:rsid w:val="00062B05"/>
    <w:rsid w:val="00063095"/>
    <w:rsid w:val="0006313C"/>
    <w:rsid w:val="00063303"/>
    <w:rsid w:val="00063688"/>
    <w:rsid w:val="000639F1"/>
    <w:rsid w:val="00063B25"/>
    <w:rsid w:val="00063BE5"/>
    <w:rsid w:val="00063C41"/>
    <w:rsid w:val="00063C94"/>
    <w:rsid w:val="00063D5D"/>
    <w:rsid w:val="00064A76"/>
    <w:rsid w:val="000650A1"/>
    <w:rsid w:val="0006527E"/>
    <w:rsid w:val="000655F9"/>
    <w:rsid w:val="00065EDD"/>
    <w:rsid w:val="00065FBA"/>
    <w:rsid w:val="000661EC"/>
    <w:rsid w:val="00066865"/>
    <w:rsid w:val="000673E3"/>
    <w:rsid w:val="00067762"/>
    <w:rsid w:val="00067A81"/>
    <w:rsid w:val="00067DD9"/>
    <w:rsid w:val="00070084"/>
    <w:rsid w:val="00070330"/>
    <w:rsid w:val="000706EA"/>
    <w:rsid w:val="00070A39"/>
    <w:rsid w:val="00070E05"/>
    <w:rsid w:val="00071190"/>
    <w:rsid w:val="000712C9"/>
    <w:rsid w:val="00071A4A"/>
    <w:rsid w:val="00071AB5"/>
    <w:rsid w:val="00071CBF"/>
    <w:rsid w:val="00071CC3"/>
    <w:rsid w:val="00071EFF"/>
    <w:rsid w:val="00072116"/>
    <w:rsid w:val="00072253"/>
    <w:rsid w:val="000725C4"/>
    <w:rsid w:val="0007310A"/>
    <w:rsid w:val="00073489"/>
    <w:rsid w:val="0007351C"/>
    <w:rsid w:val="000738DC"/>
    <w:rsid w:val="00073B3C"/>
    <w:rsid w:val="00073E39"/>
    <w:rsid w:val="000741DE"/>
    <w:rsid w:val="000744F7"/>
    <w:rsid w:val="00074740"/>
    <w:rsid w:val="00074F81"/>
    <w:rsid w:val="00074FF8"/>
    <w:rsid w:val="0007505F"/>
    <w:rsid w:val="00076321"/>
    <w:rsid w:val="00076446"/>
    <w:rsid w:val="00076858"/>
    <w:rsid w:val="000768ED"/>
    <w:rsid w:val="00076B81"/>
    <w:rsid w:val="00076BEF"/>
    <w:rsid w:val="00076FAE"/>
    <w:rsid w:val="00077129"/>
    <w:rsid w:val="00077743"/>
    <w:rsid w:val="00077AEB"/>
    <w:rsid w:val="00077B49"/>
    <w:rsid w:val="00080004"/>
    <w:rsid w:val="000802FC"/>
    <w:rsid w:val="0008164C"/>
    <w:rsid w:val="000819EE"/>
    <w:rsid w:val="00081A3D"/>
    <w:rsid w:val="00081D75"/>
    <w:rsid w:val="00081DB1"/>
    <w:rsid w:val="0008214E"/>
    <w:rsid w:val="00082199"/>
    <w:rsid w:val="00082AB4"/>
    <w:rsid w:val="00083BB8"/>
    <w:rsid w:val="00084465"/>
    <w:rsid w:val="00084D22"/>
    <w:rsid w:val="00084ED2"/>
    <w:rsid w:val="0008517C"/>
    <w:rsid w:val="000855CB"/>
    <w:rsid w:val="000860D6"/>
    <w:rsid w:val="00086364"/>
    <w:rsid w:val="000867D6"/>
    <w:rsid w:val="00086DE3"/>
    <w:rsid w:val="00086F55"/>
    <w:rsid w:val="00087521"/>
    <w:rsid w:val="000875CB"/>
    <w:rsid w:val="00087724"/>
    <w:rsid w:val="00087C03"/>
    <w:rsid w:val="00087E8D"/>
    <w:rsid w:val="00090359"/>
    <w:rsid w:val="000905B3"/>
    <w:rsid w:val="00090718"/>
    <w:rsid w:val="00090750"/>
    <w:rsid w:val="0009142E"/>
    <w:rsid w:val="00091821"/>
    <w:rsid w:val="00091995"/>
    <w:rsid w:val="000919CB"/>
    <w:rsid w:val="00092948"/>
    <w:rsid w:val="00092D12"/>
    <w:rsid w:val="00092EA1"/>
    <w:rsid w:val="000930CA"/>
    <w:rsid w:val="0009371B"/>
    <w:rsid w:val="00093721"/>
    <w:rsid w:val="00093939"/>
    <w:rsid w:val="00093D45"/>
    <w:rsid w:val="00093F71"/>
    <w:rsid w:val="000940D9"/>
    <w:rsid w:val="0009432A"/>
    <w:rsid w:val="00094439"/>
    <w:rsid w:val="00094902"/>
    <w:rsid w:val="0009503E"/>
    <w:rsid w:val="0009575D"/>
    <w:rsid w:val="00095826"/>
    <w:rsid w:val="000959A9"/>
    <w:rsid w:val="00095BB6"/>
    <w:rsid w:val="00095E00"/>
    <w:rsid w:val="00095F06"/>
    <w:rsid w:val="00096639"/>
    <w:rsid w:val="000966A3"/>
    <w:rsid w:val="00096747"/>
    <w:rsid w:val="0009676E"/>
    <w:rsid w:val="00096CA4"/>
    <w:rsid w:val="000973AE"/>
    <w:rsid w:val="0009761C"/>
    <w:rsid w:val="00097892"/>
    <w:rsid w:val="0009792D"/>
    <w:rsid w:val="00097D92"/>
    <w:rsid w:val="00097E3A"/>
    <w:rsid w:val="000A06BF"/>
    <w:rsid w:val="000A0821"/>
    <w:rsid w:val="000A0834"/>
    <w:rsid w:val="000A095E"/>
    <w:rsid w:val="000A1248"/>
    <w:rsid w:val="000A17FA"/>
    <w:rsid w:val="000A1B39"/>
    <w:rsid w:val="000A2021"/>
    <w:rsid w:val="000A22B8"/>
    <w:rsid w:val="000A28B1"/>
    <w:rsid w:val="000A2BEA"/>
    <w:rsid w:val="000A2CD0"/>
    <w:rsid w:val="000A302E"/>
    <w:rsid w:val="000A31FF"/>
    <w:rsid w:val="000A323E"/>
    <w:rsid w:val="000A34A0"/>
    <w:rsid w:val="000A3531"/>
    <w:rsid w:val="000A3642"/>
    <w:rsid w:val="000A379D"/>
    <w:rsid w:val="000A3A29"/>
    <w:rsid w:val="000A4047"/>
    <w:rsid w:val="000A45C6"/>
    <w:rsid w:val="000A48B0"/>
    <w:rsid w:val="000A49C7"/>
    <w:rsid w:val="000A4A8D"/>
    <w:rsid w:val="000A4C83"/>
    <w:rsid w:val="000A4F87"/>
    <w:rsid w:val="000A501A"/>
    <w:rsid w:val="000A51EA"/>
    <w:rsid w:val="000A53AC"/>
    <w:rsid w:val="000A5428"/>
    <w:rsid w:val="000A556C"/>
    <w:rsid w:val="000A5B7D"/>
    <w:rsid w:val="000A5BF7"/>
    <w:rsid w:val="000A5DFA"/>
    <w:rsid w:val="000A6342"/>
    <w:rsid w:val="000A66BC"/>
    <w:rsid w:val="000A6A37"/>
    <w:rsid w:val="000A6C93"/>
    <w:rsid w:val="000A6DE1"/>
    <w:rsid w:val="000A73D7"/>
    <w:rsid w:val="000A7899"/>
    <w:rsid w:val="000A790B"/>
    <w:rsid w:val="000A7D93"/>
    <w:rsid w:val="000A7EA8"/>
    <w:rsid w:val="000B00F3"/>
    <w:rsid w:val="000B02E5"/>
    <w:rsid w:val="000B0502"/>
    <w:rsid w:val="000B06D5"/>
    <w:rsid w:val="000B07D5"/>
    <w:rsid w:val="000B0A4B"/>
    <w:rsid w:val="000B0D25"/>
    <w:rsid w:val="000B0D6A"/>
    <w:rsid w:val="000B110E"/>
    <w:rsid w:val="000B1133"/>
    <w:rsid w:val="000B126C"/>
    <w:rsid w:val="000B152F"/>
    <w:rsid w:val="000B17F5"/>
    <w:rsid w:val="000B1C99"/>
    <w:rsid w:val="000B1F12"/>
    <w:rsid w:val="000B2543"/>
    <w:rsid w:val="000B28CF"/>
    <w:rsid w:val="000B2972"/>
    <w:rsid w:val="000B2B91"/>
    <w:rsid w:val="000B2C5B"/>
    <w:rsid w:val="000B2F8B"/>
    <w:rsid w:val="000B300E"/>
    <w:rsid w:val="000B3073"/>
    <w:rsid w:val="000B312B"/>
    <w:rsid w:val="000B342E"/>
    <w:rsid w:val="000B35DD"/>
    <w:rsid w:val="000B401F"/>
    <w:rsid w:val="000B4AA5"/>
    <w:rsid w:val="000B5A27"/>
    <w:rsid w:val="000B5A9A"/>
    <w:rsid w:val="000B5CE4"/>
    <w:rsid w:val="000B5D1D"/>
    <w:rsid w:val="000B61C5"/>
    <w:rsid w:val="000B6256"/>
    <w:rsid w:val="000B63FB"/>
    <w:rsid w:val="000B66E9"/>
    <w:rsid w:val="000B6A1B"/>
    <w:rsid w:val="000B6B65"/>
    <w:rsid w:val="000B6D57"/>
    <w:rsid w:val="000B7736"/>
    <w:rsid w:val="000B7744"/>
    <w:rsid w:val="000B7848"/>
    <w:rsid w:val="000B78B0"/>
    <w:rsid w:val="000B7A78"/>
    <w:rsid w:val="000C0D99"/>
    <w:rsid w:val="000C1957"/>
    <w:rsid w:val="000C1E2F"/>
    <w:rsid w:val="000C2238"/>
    <w:rsid w:val="000C2270"/>
    <w:rsid w:val="000C2743"/>
    <w:rsid w:val="000C2ABA"/>
    <w:rsid w:val="000C2ACF"/>
    <w:rsid w:val="000C2D23"/>
    <w:rsid w:val="000C3199"/>
    <w:rsid w:val="000C3BBA"/>
    <w:rsid w:val="000C414B"/>
    <w:rsid w:val="000C42A6"/>
    <w:rsid w:val="000C4500"/>
    <w:rsid w:val="000C4852"/>
    <w:rsid w:val="000C4C1F"/>
    <w:rsid w:val="000C4ED8"/>
    <w:rsid w:val="000C4FD3"/>
    <w:rsid w:val="000C4FFA"/>
    <w:rsid w:val="000C5192"/>
    <w:rsid w:val="000C5209"/>
    <w:rsid w:val="000C526D"/>
    <w:rsid w:val="000C5528"/>
    <w:rsid w:val="000C5729"/>
    <w:rsid w:val="000C60F3"/>
    <w:rsid w:val="000C65E3"/>
    <w:rsid w:val="000C6B71"/>
    <w:rsid w:val="000C70B4"/>
    <w:rsid w:val="000C73A1"/>
    <w:rsid w:val="000C73C7"/>
    <w:rsid w:val="000C75D3"/>
    <w:rsid w:val="000C76B2"/>
    <w:rsid w:val="000C7769"/>
    <w:rsid w:val="000C7DBD"/>
    <w:rsid w:val="000C7EE1"/>
    <w:rsid w:val="000C7FE2"/>
    <w:rsid w:val="000D004A"/>
    <w:rsid w:val="000D05E2"/>
    <w:rsid w:val="000D0737"/>
    <w:rsid w:val="000D0DDC"/>
    <w:rsid w:val="000D0FC0"/>
    <w:rsid w:val="000D1147"/>
    <w:rsid w:val="000D19B8"/>
    <w:rsid w:val="000D1B8E"/>
    <w:rsid w:val="000D1C41"/>
    <w:rsid w:val="000D238B"/>
    <w:rsid w:val="000D2577"/>
    <w:rsid w:val="000D28D0"/>
    <w:rsid w:val="000D3124"/>
    <w:rsid w:val="000D3215"/>
    <w:rsid w:val="000D328A"/>
    <w:rsid w:val="000D32E0"/>
    <w:rsid w:val="000D330A"/>
    <w:rsid w:val="000D33A3"/>
    <w:rsid w:val="000D350E"/>
    <w:rsid w:val="000D3B8D"/>
    <w:rsid w:val="000D3DF5"/>
    <w:rsid w:val="000D3F16"/>
    <w:rsid w:val="000D4054"/>
    <w:rsid w:val="000D421A"/>
    <w:rsid w:val="000D42E1"/>
    <w:rsid w:val="000D437A"/>
    <w:rsid w:val="000D43F4"/>
    <w:rsid w:val="000D4676"/>
    <w:rsid w:val="000D4D80"/>
    <w:rsid w:val="000D4E8F"/>
    <w:rsid w:val="000D5194"/>
    <w:rsid w:val="000D53A2"/>
    <w:rsid w:val="000D5405"/>
    <w:rsid w:val="000D5601"/>
    <w:rsid w:val="000D5734"/>
    <w:rsid w:val="000D5A69"/>
    <w:rsid w:val="000D5D86"/>
    <w:rsid w:val="000D5E89"/>
    <w:rsid w:val="000D62B2"/>
    <w:rsid w:val="000D6340"/>
    <w:rsid w:val="000D6506"/>
    <w:rsid w:val="000D683C"/>
    <w:rsid w:val="000D685E"/>
    <w:rsid w:val="000D6DBD"/>
    <w:rsid w:val="000D7678"/>
    <w:rsid w:val="000E004C"/>
    <w:rsid w:val="000E02E0"/>
    <w:rsid w:val="000E04E2"/>
    <w:rsid w:val="000E05C2"/>
    <w:rsid w:val="000E0AFC"/>
    <w:rsid w:val="000E0BBB"/>
    <w:rsid w:val="000E1001"/>
    <w:rsid w:val="000E12B0"/>
    <w:rsid w:val="000E168D"/>
    <w:rsid w:val="000E1ECE"/>
    <w:rsid w:val="000E2CDB"/>
    <w:rsid w:val="000E2FAB"/>
    <w:rsid w:val="000E3066"/>
    <w:rsid w:val="000E363C"/>
    <w:rsid w:val="000E38E2"/>
    <w:rsid w:val="000E3F5A"/>
    <w:rsid w:val="000E45DC"/>
    <w:rsid w:val="000E4677"/>
    <w:rsid w:val="000E582A"/>
    <w:rsid w:val="000E5C3B"/>
    <w:rsid w:val="000E6176"/>
    <w:rsid w:val="000E640F"/>
    <w:rsid w:val="000E653A"/>
    <w:rsid w:val="000E672F"/>
    <w:rsid w:val="000E6765"/>
    <w:rsid w:val="000E68B0"/>
    <w:rsid w:val="000E725B"/>
    <w:rsid w:val="000E75F6"/>
    <w:rsid w:val="000E76F4"/>
    <w:rsid w:val="000E7ADF"/>
    <w:rsid w:val="000E7D1A"/>
    <w:rsid w:val="000F0076"/>
    <w:rsid w:val="000F00DA"/>
    <w:rsid w:val="000F01A6"/>
    <w:rsid w:val="000F233C"/>
    <w:rsid w:val="000F2691"/>
    <w:rsid w:val="000F27B0"/>
    <w:rsid w:val="000F332D"/>
    <w:rsid w:val="000F34E6"/>
    <w:rsid w:val="000F3976"/>
    <w:rsid w:val="000F3B6B"/>
    <w:rsid w:val="000F40CC"/>
    <w:rsid w:val="000F43CB"/>
    <w:rsid w:val="000F4437"/>
    <w:rsid w:val="000F48D7"/>
    <w:rsid w:val="000F4D22"/>
    <w:rsid w:val="000F51BB"/>
    <w:rsid w:val="000F556C"/>
    <w:rsid w:val="000F56EE"/>
    <w:rsid w:val="000F58D0"/>
    <w:rsid w:val="000F5A31"/>
    <w:rsid w:val="000F5EFA"/>
    <w:rsid w:val="000F6409"/>
    <w:rsid w:val="000F67C4"/>
    <w:rsid w:val="000F6977"/>
    <w:rsid w:val="000F69D9"/>
    <w:rsid w:val="000F6BC2"/>
    <w:rsid w:val="000F6E0E"/>
    <w:rsid w:val="000F7520"/>
    <w:rsid w:val="000F7C64"/>
    <w:rsid w:val="000F7E13"/>
    <w:rsid w:val="00100419"/>
    <w:rsid w:val="001006A3"/>
    <w:rsid w:val="00100864"/>
    <w:rsid w:val="00100BC1"/>
    <w:rsid w:val="00100BD9"/>
    <w:rsid w:val="00100E01"/>
    <w:rsid w:val="00101DD6"/>
    <w:rsid w:val="00101E3F"/>
    <w:rsid w:val="00101FEA"/>
    <w:rsid w:val="00102488"/>
    <w:rsid w:val="001027D4"/>
    <w:rsid w:val="00102C9B"/>
    <w:rsid w:val="00102FC2"/>
    <w:rsid w:val="00103128"/>
    <w:rsid w:val="00103380"/>
    <w:rsid w:val="00103485"/>
    <w:rsid w:val="001034B0"/>
    <w:rsid w:val="00103505"/>
    <w:rsid w:val="00103510"/>
    <w:rsid w:val="00103607"/>
    <w:rsid w:val="00103701"/>
    <w:rsid w:val="00103FA2"/>
    <w:rsid w:val="00103FF0"/>
    <w:rsid w:val="00104243"/>
    <w:rsid w:val="001045BD"/>
    <w:rsid w:val="00104675"/>
    <w:rsid w:val="0010493A"/>
    <w:rsid w:val="00104A7F"/>
    <w:rsid w:val="0010534D"/>
    <w:rsid w:val="001055DB"/>
    <w:rsid w:val="00105833"/>
    <w:rsid w:val="00106346"/>
    <w:rsid w:val="00106472"/>
    <w:rsid w:val="00106748"/>
    <w:rsid w:val="001067BA"/>
    <w:rsid w:val="001070E4"/>
    <w:rsid w:val="00107625"/>
    <w:rsid w:val="00107FD7"/>
    <w:rsid w:val="001105CA"/>
    <w:rsid w:val="001108D3"/>
    <w:rsid w:val="00110AD6"/>
    <w:rsid w:val="00111400"/>
    <w:rsid w:val="0011167E"/>
    <w:rsid w:val="0011196D"/>
    <w:rsid w:val="001119D8"/>
    <w:rsid w:val="00111C1A"/>
    <w:rsid w:val="001120D7"/>
    <w:rsid w:val="0011223F"/>
    <w:rsid w:val="00112367"/>
    <w:rsid w:val="00112392"/>
    <w:rsid w:val="00112555"/>
    <w:rsid w:val="00112772"/>
    <w:rsid w:val="00112922"/>
    <w:rsid w:val="00112A31"/>
    <w:rsid w:val="00112BAF"/>
    <w:rsid w:val="00113B49"/>
    <w:rsid w:val="00113FE3"/>
    <w:rsid w:val="001141B1"/>
    <w:rsid w:val="00114574"/>
    <w:rsid w:val="0011472A"/>
    <w:rsid w:val="00114A62"/>
    <w:rsid w:val="00114AC3"/>
    <w:rsid w:val="00114DFD"/>
    <w:rsid w:val="001150A4"/>
    <w:rsid w:val="001151C6"/>
    <w:rsid w:val="0011582A"/>
    <w:rsid w:val="001162D4"/>
    <w:rsid w:val="001163B6"/>
    <w:rsid w:val="00116700"/>
    <w:rsid w:val="00116A60"/>
    <w:rsid w:val="00116D11"/>
    <w:rsid w:val="00116DDB"/>
    <w:rsid w:val="001170B0"/>
    <w:rsid w:val="0011718B"/>
    <w:rsid w:val="00117224"/>
    <w:rsid w:val="001175CA"/>
    <w:rsid w:val="001178E1"/>
    <w:rsid w:val="00117FBA"/>
    <w:rsid w:val="00120695"/>
    <w:rsid w:val="00120786"/>
    <w:rsid w:val="001207B5"/>
    <w:rsid w:val="00120A6C"/>
    <w:rsid w:val="00120CD7"/>
    <w:rsid w:val="00120D13"/>
    <w:rsid w:val="0012104B"/>
    <w:rsid w:val="00121137"/>
    <w:rsid w:val="00121164"/>
    <w:rsid w:val="001213A2"/>
    <w:rsid w:val="0012140A"/>
    <w:rsid w:val="00121A47"/>
    <w:rsid w:val="00121D2D"/>
    <w:rsid w:val="00122281"/>
    <w:rsid w:val="00122882"/>
    <w:rsid w:val="0012289F"/>
    <w:rsid w:val="00122941"/>
    <w:rsid w:val="00123382"/>
    <w:rsid w:val="001236C1"/>
    <w:rsid w:val="001237CA"/>
    <w:rsid w:val="001238A6"/>
    <w:rsid w:val="0012456A"/>
    <w:rsid w:val="00124D42"/>
    <w:rsid w:val="00124D60"/>
    <w:rsid w:val="00125358"/>
    <w:rsid w:val="0012536E"/>
    <w:rsid w:val="0012551A"/>
    <w:rsid w:val="00125659"/>
    <w:rsid w:val="001259DD"/>
    <w:rsid w:val="00125A04"/>
    <w:rsid w:val="00125EC2"/>
    <w:rsid w:val="00126193"/>
    <w:rsid w:val="00126BAF"/>
    <w:rsid w:val="00126C36"/>
    <w:rsid w:val="00126C48"/>
    <w:rsid w:val="00126CCC"/>
    <w:rsid w:val="001270B8"/>
    <w:rsid w:val="00127778"/>
    <w:rsid w:val="00130095"/>
    <w:rsid w:val="00130364"/>
    <w:rsid w:val="00130396"/>
    <w:rsid w:val="00130782"/>
    <w:rsid w:val="00130A54"/>
    <w:rsid w:val="00130D4A"/>
    <w:rsid w:val="00131017"/>
    <w:rsid w:val="0013105F"/>
    <w:rsid w:val="0013157B"/>
    <w:rsid w:val="0013161C"/>
    <w:rsid w:val="001317B2"/>
    <w:rsid w:val="00131894"/>
    <w:rsid w:val="0013194F"/>
    <w:rsid w:val="0013197E"/>
    <w:rsid w:val="00131C3F"/>
    <w:rsid w:val="00131CAB"/>
    <w:rsid w:val="001331EF"/>
    <w:rsid w:val="00133E1F"/>
    <w:rsid w:val="00133EFB"/>
    <w:rsid w:val="00134A30"/>
    <w:rsid w:val="00134E25"/>
    <w:rsid w:val="00134FFB"/>
    <w:rsid w:val="00135695"/>
    <w:rsid w:val="001357D3"/>
    <w:rsid w:val="00135AFB"/>
    <w:rsid w:val="00135B63"/>
    <w:rsid w:val="001366F2"/>
    <w:rsid w:val="001368B9"/>
    <w:rsid w:val="00136A1E"/>
    <w:rsid w:val="00136ADA"/>
    <w:rsid w:val="00136BE1"/>
    <w:rsid w:val="00136CDA"/>
    <w:rsid w:val="00136F4A"/>
    <w:rsid w:val="00137143"/>
    <w:rsid w:val="00137610"/>
    <w:rsid w:val="00140152"/>
    <w:rsid w:val="0014018E"/>
    <w:rsid w:val="001401B6"/>
    <w:rsid w:val="00140A87"/>
    <w:rsid w:val="00140AF9"/>
    <w:rsid w:val="00141194"/>
    <w:rsid w:val="00141333"/>
    <w:rsid w:val="0014170D"/>
    <w:rsid w:val="00141AC4"/>
    <w:rsid w:val="00141C22"/>
    <w:rsid w:val="00141F9A"/>
    <w:rsid w:val="00141FD4"/>
    <w:rsid w:val="00142590"/>
    <w:rsid w:val="001428D8"/>
    <w:rsid w:val="00142AFB"/>
    <w:rsid w:val="001432F6"/>
    <w:rsid w:val="001436C3"/>
    <w:rsid w:val="0014371D"/>
    <w:rsid w:val="00143B41"/>
    <w:rsid w:val="00143E1B"/>
    <w:rsid w:val="0014495B"/>
    <w:rsid w:val="00145107"/>
    <w:rsid w:val="001453FB"/>
    <w:rsid w:val="00145C2B"/>
    <w:rsid w:val="00145E58"/>
    <w:rsid w:val="0014645A"/>
    <w:rsid w:val="00146620"/>
    <w:rsid w:val="00146927"/>
    <w:rsid w:val="0014694C"/>
    <w:rsid w:val="00146A97"/>
    <w:rsid w:val="00146FCD"/>
    <w:rsid w:val="001470BE"/>
    <w:rsid w:val="00147120"/>
    <w:rsid w:val="00147129"/>
    <w:rsid w:val="00147455"/>
    <w:rsid w:val="001477F5"/>
    <w:rsid w:val="00147B21"/>
    <w:rsid w:val="00147C1F"/>
    <w:rsid w:val="00147DE8"/>
    <w:rsid w:val="00150124"/>
    <w:rsid w:val="001504E5"/>
    <w:rsid w:val="00150576"/>
    <w:rsid w:val="0015080B"/>
    <w:rsid w:val="001508EC"/>
    <w:rsid w:val="00150B52"/>
    <w:rsid w:val="00150B87"/>
    <w:rsid w:val="00150C4A"/>
    <w:rsid w:val="00150E11"/>
    <w:rsid w:val="0015100D"/>
    <w:rsid w:val="00151560"/>
    <w:rsid w:val="00151E09"/>
    <w:rsid w:val="00151F2C"/>
    <w:rsid w:val="001520A0"/>
    <w:rsid w:val="0015217B"/>
    <w:rsid w:val="00153189"/>
    <w:rsid w:val="001535C7"/>
    <w:rsid w:val="001535E5"/>
    <w:rsid w:val="00153AF5"/>
    <w:rsid w:val="00153C67"/>
    <w:rsid w:val="00153EA6"/>
    <w:rsid w:val="00154917"/>
    <w:rsid w:val="0015494B"/>
    <w:rsid w:val="00154961"/>
    <w:rsid w:val="00154AE3"/>
    <w:rsid w:val="00154E12"/>
    <w:rsid w:val="001551F6"/>
    <w:rsid w:val="00155812"/>
    <w:rsid w:val="00155D6F"/>
    <w:rsid w:val="00156411"/>
    <w:rsid w:val="0015676F"/>
    <w:rsid w:val="00156954"/>
    <w:rsid w:val="00156B35"/>
    <w:rsid w:val="00156C52"/>
    <w:rsid w:val="00157930"/>
    <w:rsid w:val="001605EB"/>
    <w:rsid w:val="00161159"/>
    <w:rsid w:val="00161388"/>
    <w:rsid w:val="001616FD"/>
    <w:rsid w:val="00161BA7"/>
    <w:rsid w:val="00161CEC"/>
    <w:rsid w:val="00161F16"/>
    <w:rsid w:val="001620DE"/>
    <w:rsid w:val="00162AEB"/>
    <w:rsid w:val="00162CF9"/>
    <w:rsid w:val="001631B5"/>
    <w:rsid w:val="001633FB"/>
    <w:rsid w:val="0016381E"/>
    <w:rsid w:val="00163B41"/>
    <w:rsid w:val="001640E2"/>
    <w:rsid w:val="00164305"/>
    <w:rsid w:val="00164660"/>
    <w:rsid w:val="00164810"/>
    <w:rsid w:val="001648F4"/>
    <w:rsid w:val="00164AC1"/>
    <w:rsid w:val="00164BE9"/>
    <w:rsid w:val="00164C53"/>
    <w:rsid w:val="00165126"/>
    <w:rsid w:val="00166414"/>
    <w:rsid w:val="00166E04"/>
    <w:rsid w:val="00166F24"/>
    <w:rsid w:val="00167B2B"/>
    <w:rsid w:val="00167F47"/>
    <w:rsid w:val="001701C6"/>
    <w:rsid w:val="00170443"/>
    <w:rsid w:val="001707CA"/>
    <w:rsid w:val="00171003"/>
    <w:rsid w:val="00171526"/>
    <w:rsid w:val="00171B0C"/>
    <w:rsid w:val="00171BAF"/>
    <w:rsid w:val="00172170"/>
    <w:rsid w:val="00172473"/>
    <w:rsid w:val="001727DA"/>
    <w:rsid w:val="00172822"/>
    <w:rsid w:val="0017282C"/>
    <w:rsid w:val="001729B7"/>
    <w:rsid w:val="00172BCB"/>
    <w:rsid w:val="00172CE0"/>
    <w:rsid w:val="00172E06"/>
    <w:rsid w:val="001731E9"/>
    <w:rsid w:val="00173636"/>
    <w:rsid w:val="00173BEF"/>
    <w:rsid w:val="00174460"/>
    <w:rsid w:val="001747FC"/>
    <w:rsid w:val="00174A3D"/>
    <w:rsid w:val="00174C66"/>
    <w:rsid w:val="00174F1D"/>
    <w:rsid w:val="00175040"/>
    <w:rsid w:val="00175BA9"/>
    <w:rsid w:val="00175CFD"/>
    <w:rsid w:val="00175E68"/>
    <w:rsid w:val="00176B23"/>
    <w:rsid w:val="00176D8B"/>
    <w:rsid w:val="00177049"/>
    <w:rsid w:val="00177A6F"/>
    <w:rsid w:val="00177F38"/>
    <w:rsid w:val="001801ED"/>
    <w:rsid w:val="00180267"/>
    <w:rsid w:val="00180A7D"/>
    <w:rsid w:val="00180C21"/>
    <w:rsid w:val="00181055"/>
    <w:rsid w:val="0018171C"/>
    <w:rsid w:val="001821E8"/>
    <w:rsid w:val="0018239A"/>
    <w:rsid w:val="0018251A"/>
    <w:rsid w:val="00182543"/>
    <w:rsid w:val="00182B15"/>
    <w:rsid w:val="0018300E"/>
    <w:rsid w:val="00183654"/>
    <w:rsid w:val="00183B0D"/>
    <w:rsid w:val="00183B78"/>
    <w:rsid w:val="00183B7F"/>
    <w:rsid w:val="001843D7"/>
    <w:rsid w:val="001848FF"/>
    <w:rsid w:val="00184C83"/>
    <w:rsid w:val="00185188"/>
    <w:rsid w:val="001851A2"/>
    <w:rsid w:val="0018533A"/>
    <w:rsid w:val="001856AA"/>
    <w:rsid w:val="001858DB"/>
    <w:rsid w:val="00185A64"/>
    <w:rsid w:val="00185BA7"/>
    <w:rsid w:val="00185E12"/>
    <w:rsid w:val="001862AE"/>
    <w:rsid w:val="001863DA"/>
    <w:rsid w:val="001864C3"/>
    <w:rsid w:val="0018687C"/>
    <w:rsid w:val="00186994"/>
    <w:rsid w:val="00186A8F"/>
    <w:rsid w:val="00186BB4"/>
    <w:rsid w:val="00187033"/>
    <w:rsid w:val="0018706B"/>
    <w:rsid w:val="00187F10"/>
    <w:rsid w:val="00190298"/>
    <w:rsid w:val="00190307"/>
    <w:rsid w:val="001903E5"/>
    <w:rsid w:val="001908CD"/>
    <w:rsid w:val="00190F15"/>
    <w:rsid w:val="0019155F"/>
    <w:rsid w:val="001915C3"/>
    <w:rsid w:val="00191842"/>
    <w:rsid w:val="00191BA7"/>
    <w:rsid w:val="00191C16"/>
    <w:rsid w:val="00191F6E"/>
    <w:rsid w:val="00192430"/>
    <w:rsid w:val="0019283B"/>
    <w:rsid w:val="00192C8D"/>
    <w:rsid w:val="00193016"/>
    <w:rsid w:val="00193402"/>
    <w:rsid w:val="001937C7"/>
    <w:rsid w:val="00193B2D"/>
    <w:rsid w:val="00194436"/>
    <w:rsid w:val="001944E3"/>
    <w:rsid w:val="0019452D"/>
    <w:rsid w:val="00194737"/>
    <w:rsid w:val="00194C7C"/>
    <w:rsid w:val="001951C5"/>
    <w:rsid w:val="0019597B"/>
    <w:rsid w:val="001960EF"/>
    <w:rsid w:val="001961A8"/>
    <w:rsid w:val="0019635A"/>
    <w:rsid w:val="0019649E"/>
    <w:rsid w:val="00196580"/>
    <w:rsid w:val="0019665E"/>
    <w:rsid w:val="00196974"/>
    <w:rsid w:val="001969EC"/>
    <w:rsid w:val="00196B73"/>
    <w:rsid w:val="00196C6E"/>
    <w:rsid w:val="00196D75"/>
    <w:rsid w:val="00196DCC"/>
    <w:rsid w:val="00196E28"/>
    <w:rsid w:val="00196F4F"/>
    <w:rsid w:val="001971DD"/>
    <w:rsid w:val="00197CD6"/>
    <w:rsid w:val="001A0153"/>
    <w:rsid w:val="001A08F8"/>
    <w:rsid w:val="001A0A37"/>
    <w:rsid w:val="001A0E2A"/>
    <w:rsid w:val="001A0F33"/>
    <w:rsid w:val="001A13BA"/>
    <w:rsid w:val="001A1993"/>
    <w:rsid w:val="001A1AA1"/>
    <w:rsid w:val="001A1C69"/>
    <w:rsid w:val="001A2076"/>
    <w:rsid w:val="001A27E6"/>
    <w:rsid w:val="001A2903"/>
    <w:rsid w:val="001A290C"/>
    <w:rsid w:val="001A2B57"/>
    <w:rsid w:val="001A357A"/>
    <w:rsid w:val="001A35D7"/>
    <w:rsid w:val="001A3626"/>
    <w:rsid w:val="001A3727"/>
    <w:rsid w:val="001A3A4B"/>
    <w:rsid w:val="001A3C77"/>
    <w:rsid w:val="001A485C"/>
    <w:rsid w:val="001A4A2C"/>
    <w:rsid w:val="001A4A76"/>
    <w:rsid w:val="001A4C83"/>
    <w:rsid w:val="001A4CA6"/>
    <w:rsid w:val="001A4FDC"/>
    <w:rsid w:val="001A5003"/>
    <w:rsid w:val="001A540A"/>
    <w:rsid w:val="001A58ED"/>
    <w:rsid w:val="001A5B33"/>
    <w:rsid w:val="001A5D93"/>
    <w:rsid w:val="001A5FE6"/>
    <w:rsid w:val="001A65AC"/>
    <w:rsid w:val="001A669A"/>
    <w:rsid w:val="001A6780"/>
    <w:rsid w:val="001A6B45"/>
    <w:rsid w:val="001A6CAE"/>
    <w:rsid w:val="001A6FDC"/>
    <w:rsid w:val="001A70DF"/>
    <w:rsid w:val="001A79D2"/>
    <w:rsid w:val="001A7AB5"/>
    <w:rsid w:val="001A7F94"/>
    <w:rsid w:val="001B0490"/>
    <w:rsid w:val="001B0501"/>
    <w:rsid w:val="001B06E2"/>
    <w:rsid w:val="001B07E5"/>
    <w:rsid w:val="001B087C"/>
    <w:rsid w:val="001B0E77"/>
    <w:rsid w:val="001B1479"/>
    <w:rsid w:val="001B189B"/>
    <w:rsid w:val="001B19DE"/>
    <w:rsid w:val="001B1B30"/>
    <w:rsid w:val="001B1D39"/>
    <w:rsid w:val="001B206D"/>
    <w:rsid w:val="001B24C0"/>
    <w:rsid w:val="001B2643"/>
    <w:rsid w:val="001B26C1"/>
    <w:rsid w:val="001B2C99"/>
    <w:rsid w:val="001B30D9"/>
    <w:rsid w:val="001B33AC"/>
    <w:rsid w:val="001B45C5"/>
    <w:rsid w:val="001B4665"/>
    <w:rsid w:val="001B4BAA"/>
    <w:rsid w:val="001B50D8"/>
    <w:rsid w:val="001B5107"/>
    <w:rsid w:val="001B5392"/>
    <w:rsid w:val="001B56E4"/>
    <w:rsid w:val="001B5866"/>
    <w:rsid w:val="001B5AAC"/>
    <w:rsid w:val="001B5B54"/>
    <w:rsid w:val="001B5C8D"/>
    <w:rsid w:val="001B5D19"/>
    <w:rsid w:val="001B5E94"/>
    <w:rsid w:val="001B6048"/>
    <w:rsid w:val="001B6082"/>
    <w:rsid w:val="001B650E"/>
    <w:rsid w:val="001B657D"/>
    <w:rsid w:val="001B6DD8"/>
    <w:rsid w:val="001B712E"/>
    <w:rsid w:val="001B726D"/>
    <w:rsid w:val="001B73C7"/>
    <w:rsid w:val="001B75FB"/>
    <w:rsid w:val="001B77FA"/>
    <w:rsid w:val="001B7A49"/>
    <w:rsid w:val="001B7A54"/>
    <w:rsid w:val="001B7B90"/>
    <w:rsid w:val="001C0AE6"/>
    <w:rsid w:val="001C0E18"/>
    <w:rsid w:val="001C1161"/>
    <w:rsid w:val="001C18CF"/>
    <w:rsid w:val="001C1D73"/>
    <w:rsid w:val="001C1E4B"/>
    <w:rsid w:val="001C1FCB"/>
    <w:rsid w:val="001C234B"/>
    <w:rsid w:val="001C23AB"/>
    <w:rsid w:val="001C24AF"/>
    <w:rsid w:val="001C317C"/>
    <w:rsid w:val="001C33EF"/>
    <w:rsid w:val="001C3947"/>
    <w:rsid w:val="001C3CA7"/>
    <w:rsid w:val="001C51EA"/>
    <w:rsid w:val="001C5B35"/>
    <w:rsid w:val="001C5CBC"/>
    <w:rsid w:val="001C5D6A"/>
    <w:rsid w:val="001C6111"/>
    <w:rsid w:val="001C61CC"/>
    <w:rsid w:val="001C625C"/>
    <w:rsid w:val="001C670A"/>
    <w:rsid w:val="001C68EE"/>
    <w:rsid w:val="001C6948"/>
    <w:rsid w:val="001C6A41"/>
    <w:rsid w:val="001C6D76"/>
    <w:rsid w:val="001C701B"/>
    <w:rsid w:val="001C7311"/>
    <w:rsid w:val="001C7D61"/>
    <w:rsid w:val="001D0079"/>
    <w:rsid w:val="001D013D"/>
    <w:rsid w:val="001D01DA"/>
    <w:rsid w:val="001D0B00"/>
    <w:rsid w:val="001D0B05"/>
    <w:rsid w:val="001D0BF8"/>
    <w:rsid w:val="001D0C9E"/>
    <w:rsid w:val="001D1237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4A"/>
    <w:rsid w:val="001D3793"/>
    <w:rsid w:val="001D37F9"/>
    <w:rsid w:val="001D3B15"/>
    <w:rsid w:val="001D3C46"/>
    <w:rsid w:val="001D3D18"/>
    <w:rsid w:val="001D412C"/>
    <w:rsid w:val="001D446A"/>
    <w:rsid w:val="001D50D0"/>
    <w:rsid w:val="001D5339"/>
    <w:rsid w:val="001D53B0"/>
    <w:rsid w:val="001D54C3"/>
    <w:rsid w:val="001D580F"/>
    <w:rsid w:val="001D5B78"/>
    <w:rsid w:val="001D5C45"/>
    <w:rsid w:val="001D60CA"/>
    <w:rsid w:val="001D6A98"/>
    <w:rsid w:val="001D7CA2"/>
    <w:rsid w:val="001E004B"/>
    <w:rsid w:val="001E0191"/>
    <w:rsid w:val="001E09AC"/>
    <w:rsid w:val="001E0D9D"/>
    <w:rsid w:val="001E1342"/>
    <w:rsid w:val="001E19D4"/>
    <w:rsid w:val="001E1B1A"/>
    <w:rsid w:val="001E1B79"/>
    <w:rsid w:val="001E1D5F"/>
    <w:rsid w:val="001E22C8"/>
    <w:rsid w:val="001E247D"/>
    <w:rsid w:val="001E28B1"/>
    <w:rsid w:val="001E293B"/>
    <w:rsid w:val="001E2D30"/>
    <w:rsid w:val="001E36BB"/>
    <w:rsid w:val="001E3C0F"/>
    <w:rsid w:val="001E3F92"/>
    <w:rsid w:val="001E3FB1"/>
    <w:rsid w:val="001E49B5"/>
    <w:rsid w:val="001E49C5"/>
    <w:rsid w:val="001E4BC3"/>
    <w:rsid w:val="001E4CC0"/>
    <w:rsid w:val="001E555D"/>
    <w:rsid w:val="001E56B3"/>
    <w:rsid w:val="001E5858"/>
    <w:rsid w:val="001E5E5C"/>
    <w:rsid w:val="001E6976"/>
    <w:rsid w:val="001E6A04"/>
    <w:rsid w:val="001E6CA3"/>
    <w:rsid w:val="001E6FB7"/>
    <w:rsid w:val="001E725C"/>
    <w:rsid w:val="001E7514"/>
    <w:rsid w:val="001E7604"/>
    <w:rsid w:val="001E7A8A"/>
    <w:rsid w:val="001F0206"/>
    <w:rsid w:val="001F0507"/>
    <w:rsid w:val="001F07C1"/>
    <w:rsid w:val="001F0C1F"/>
    <w:rsid w:val="001F1819"/>
    <w:rsid w:val="001F1D6D"/>
    <w:rsid w:val="001F21BD"/>
    <w:rsid w:val="001F24BB"/>
    <w:rsid w:val="001F290B"/>
    <w:rsid w:val="001F2C85"/>
    <w:rsid w:val="001F3A8E"/>
    <w:rsid w:val="001F3B5D"/>
    <w:rsid w:val="001F3CC8"/>
    <w:rsid w:val="001F3EC8"/>
    <w:rsid w:val="001F435C"/>
    <w:rsid w:val="001F45FB"/>
    <w:rsid w:val="001F4AE9"/>
    <w:rsid w:val="001F5210"/>
    <w:rsid w:val="001F5714"/>
    <w:rsid w:val="001F576F"/>
    <w:rsid w:val="001F5A58"/>
    <w:rsid w:val="001F5E17"/>
    <w:rsid w:val="001F608C"/>
    <w:rsid w:val="001F61C2"/>
    <w:rsid w:val="001F652E"/>
    <w:rsid w:val="001F6662"/>
    <w:rsid w:val="001F6A04"/>
    <w:rsid w:val="001F6EBB"/>
    <w:rsid w:val="001F712D"/>
    <w:rsid w:val="001F71E1"/>
    <w:rsid w:val="001F721F"/>
    <w:rsid w:val="001F7382"/>
    <w:rsid w:val="001F748C"/>
    <w:rsid w:val="001F7790"/>
    <w:rsid w:val="001F7EEE"/>
    <w:rsid w:val="00200203"/>
    <w:rsid w:val="00200904"/>
    <w:rsid w:val="002009CE"/>
    <w:rsid w:val="0020107F"/>
    <w:rsid w:val="00201201"/>
    <w:rsid w:val="0020131F"/>
    <w:rsid w:val="002016FE"/>
    <w:rsid w:val="00201A84"/>
    <w:rsid w:val="00201B85"/>
    <w:rsid w:val="00201C06"/>
    <w:rsid w:val="00202009"/>
    <w:rsid w:val="00202157"/>
    <w:rsid w:val="002024AB"/>
    <w:rsid w:val="0020269C"/>
    <w:rsid w:val="002027AE"/>
    <w:rsid w:val="00202E50"/>
    <w:rsid w:val="002037D2"/>
    <w:rsid w:val="002038A0"/>
    <w:rsid w:val="00203A99"/>
    <w:rsid w:val="00204861"/>
    <w:rsid w:val="00204A17"/>
    <w:rsid w:val="00204E69"/>
    <w:rsid w:val="00204FC9"/>
    <w:rsid w:val="00205019"/>
    <w:rsid w:val="00205209"/>
    <w:rsid w:val="00205C93"/>
    <w:rsid w:val="002069CA"/>
    <w:rsid w:val="00206EA4"/>
    <w:rsid w:val="0021039A"/>
    <w:rsid w:val="0021070C"/>
    <w:rsid w:val="00210765"/>
    <w:rsid w:val="002107BA"/>
    <w:rsid w:val="0021086C"/>
    <w:rsid w:val="002108AE"/>
    <w:rsid w:val="00210C28"/>
    <w:rsid w:val="00210DF0"/>
    <w:rsid w:val="002110DB"/>
    <w:rsid w:val="00211581"/>
    <w:rsid w:val="0021168C"/>
    <w:rsid w:val="00211897"/>
    <w:rsid w:val="00211912"/>
    <w:rsid w:val="00211A8E"/>
    <w:rsid w:val="00211CCF"/>
    <w:rsid w:val="00211D9E"/>
    <w:rsid w:val="002126EC"/>
    <w:rsid w:val="00212B89"/>
    <w:rsid w:val="00212D5D"/>
    <w:rsid w:val="002136C2"/>
    <w:rsid w:val="00213B38"/>
    <w:rsid w:val="00213E3E"/>
    <w:rsid w:val="0021403B"/>
    <w:rsid w:val="002140A8"/>
    <w:rsid w:val="002140DA"/>
    <w:rsid w:val="002141AF"/>
    <w:rsid w:val="00214307"/>
    <w:rsid w:val="00214422"/>
    <w:rsid w:val="00214617"/>
    <w:rsid w:val="002146AE"/>
    <w:rsid w:val="00214D1E"/>
    <w:rsid w:val="0021541E"/>
    <w:rsid w:val="00215746"/>
    <w:rsid w:val="0021590C"/>
    <w:rsid w:val="00215F73"/>
    <w:rsid w:val="00216428"/>
    <w:rsid w:val="002165CA"/>
    <w:rsid w:val="00216A05"/>
    <w:rsid w:val="0021701B"/>
    <w:rsid w:val="00217725"/>
    <w:rsid w:val="0021776A"/>
    <w:rsid w:val="00217EC5"/>
    <w:rsid w:val="002204B7"/>
    <w:rsid w:val="0022110F"/>
    <w:rsid w:val="002216D1"/>
    <w:rsid w:val="00221746"/>
    <w:rsid w:val="00221A09"/>
    <w:rsid w:val="00221AC1"/>
    <w:rsid w:val="0022227E"/>
    <w:rsid w:val="00222363"/>
    <w:rsid w:val="00222678"/>
    <w:rsid w:val="002226CD"/>
    <w:rsid w:val="00222CBB"/>
    <w:rsid w:val="002236E0"/>
    <w:rsid w:val="002238A2"/>
    <w:rsid w:val="002238A4"/>
    <w:rsid w:val="002238AB"/>
    <w:rsid w:val="00223ABA"/>
    <w:rsid w:val="00223CC4"/>
    <w:rsid w:val="00223E2E"/>
    <w:rsid w:val="002242A4"/>
    <w:rsid w:val="00224556"/>
    <w:rsid w:val="00224E7D"/>
    <w:rsid w:val="00225D18"/>
    <w:rsid w:val="00226915"/>
    <w:rsid w:val="00227093"/>
    <w:rsid w:val="00227714"/>
    <w:rsid w:val="00227B9C"/>
    <w:rsid w:val="00230429"/>
    <w:rsid w:val="00230798"/>
    <w:rsid w:val="00230CC0"/>
    <w:rsid w:val="00231258"/>
    <w:rsid w:val="002314B8"/>
    <w:rsid w:val="0023155A"/>
    <w:rsid w:val="00231B9B"/>
    <w:rsid w:val="002320A9"/>
    <w:rsid w:val="002321A7"/>
    <w:rsid w:val="00232268"/>
    <w:rsid w:val="0023229D"/>
    <w:rsid w:val="00232DF7"/>
    <w:rsid w:val="00232E02"/>
    <w:rsid w:val="0023318B"/>
    <w:rsid w:val="002334FE"/>
    <w:rsid w:val="00233C98"/>
    <w:rsid w:val="0023420D"/>
    <w:rsid w:val="00234249"/>
    <w:rsid w:val="0023424B"/>
    <w:rsid w:val="002344B0"/>
    <w:rsid w:val="002346D0"/>
    <w:rsid w:val="002348B8"/>
    <w:rsid w:val="002349DF"/>
    <w:rsid w:val="00234E16"/>
    <w:rsid w:val="00234EBD"/>
    <w:rsid w:val="0023511D"/>
    <w:rsid w:val="002359CF"/>
    <w:rsid w:val="00235F47"/>
    <w:rsid w:val="002360D1"/>
    <w:rsid w:val="00236A99"/>
    <w:rsid w:val="00236D9E"/>
    <w:rsid w:val="00236DCD"/>
    <w:rsid w:val="00236E61"/>
    <w:rsid w:val="002374E7"/>
    <w:rsid w:val="00237736"/>
    <w:rsid w:val="00237863"/>
    <w:rsid w:val="00237947"/>
    <w:rsid w:val="00240286"/>
    <w:rsid w:val="0024062A"/>
    <w:rsid w:val="00240BDA"/>
    <w:rsid w:val="00240CB7"/>
    <w:rsid w:val="00240E89"/>
    <w:rsid w:val="0024137B"/>
    <w:rsid w:val="002416AD"/>
    <w:rsid w:val="00241898"/>
    <w:rsid w:val="002418DE"/>
    <w:rsid w:val="00241F87"/>
    <w:rsid w:val="002420B8"/>
    <w:rsid w:val="00242231"/>
    <w:rsid w:val="0024276F"/>
    <w:rsid w:val="00242A36"/>
    <w:rsid w:val="0024326A"/>
    <w:rsid w:val="00243305"/>
    <w:rsid w:val="00243E1E"/>
    <w:rsid w:val="00243E93"/>
    <w:rsid w:val="002445B0"/>
    <w:rsid w:val="00244857"/>
    <w:rsid w:val="002449E6"/>
    <w:rsid w:val="00244B27"/>
    <w:rsid w:val="00244B60"/>
    <w:rsid w:val="00244E62"/>
    <w:rsid w:val="00244EE2"/>
    <w:rsid w:val="002455DD"/>
    <w:rsid w:val="00245C0C"/>
    <w:rsid w:val="00246198"/>
    <w:rsid w:val="002463D9"/>
    <w:rsid w:val="0024669D"/>
    <w:rsid w:val="00246A67"/>
    <w:rsid w:val="002471AB"/>
    <w:rsid w:val="002476C7"/>
    <w:rsid w:val="00247714"/>
    <w:rsid w:val="0024772E"/>
    <w:rsid w:val="002477F1"/>
    <w:rsid w:val="00247D13"/>
    <w:rsid w:val="00250105"/>
    <w:rsid w:val="00250168"/>
    <w:rsid w:val="002507A1"/>
    <w:rsid w:val="00250DD1"/>
    <w:rsid w:val="002516AB"/>
    <w:rsid w:val="002517BF"/>
    <w:rsid w:val="00251A03"/>
    <w:rsid w:val="00251BD3"/>
    <w:rsid w:val="00251E3A"/>
    <w:rsid w:val="002521F9"/>
    <w:rsid w:val="002523C8"/>
    <w:rsid w:val="00252436"/>
    <w:rsid w:val="0025247A"/>
    <w:rsid w:val="002528E4"/>
    <w:rsid w:val="00252FAE"/>
    <w:rsid w:val="002534ED"/>
    <w:rsid w:val="0025380B"/>
    <w:rsid w:val="00253B27"/>
    <w:rsid w:val="00253BE6"/>
    <w:rsid w:val="00253C83"/>
    <w:rsid w:val="00253D4F"/>
    <w:rsid w:val="0025439E"/>
    <w:rsid w:val="0025461D"/>
    <w:rsid w:val="00254BF4"/>
    <w:rsid w:val="0025503D"/>
    <w:rsid w:val="0025517D"/>
    <w:rsid w:val="002554BF"/>
    <w:rsid w:val="00255593"/>
    <w:rsid w:val="00255604"/>
    <w:rsid w:val="00255803"/>
    <w:rsid w:val="0025596A"/>
    <w:rsid w:val="00255A95"/>
    <w:rsid w:val="00256293"/>
    <w:rsid w:val="002563EB"/>
    <w:rsid w:val="002564B8"/>
    <w:rsid w:val="0025671E"/>
    <w:rsid w:val="002571D6"/>
    <w:rsid w:val="002571F5"/>
    <w:rsid w:val="00257294"/>
    <w:rsid w:val="002572B2"/>
    <w:rsid w:val="00257336"/>
    <w:rsid w:val="002577ED"/>
    <w:rsid w:val="002603C8"/>
    <w:rsid w:val="002610AD"/>
    <w:rsid w:val="0026183E"/>
    <w:rsid w:val="00261909"/>
    <w:rsid w:val="00261C08"/>
    <w:rsid w:val="00261C70"/>
    <w:rsid w:val="00262491"/>
    <w:rsid w:val="002627B2"/>
    <w:rsid w:val="002628AB"/>
    <w:rsid w:val="002629CC"/>
    <w:rsid w:val="00262B34"/>
    <w:rsid w:val="00262B76"/>
    <w:rsid w:val="0026335F"/>
    <w:rsid w:val="002638C1"/>
    <w:rsid w:val="00263A49"/>
    <w:rsid w:val="00263C94"/>
    <w:rsid w:val="002642FC"/>
    <w:rsid w:val="00264652"/>
    <w:rsid w:val="002647EA"/>
    <w:rsid w:val="00264A0D"/>
    <w:rsid w:val="00264CB2"/>
    <w:rsid w:val="0026539E"/>
    <w:rsid w:val="00266406"/>
    <w:rsid w:val="002665C4"/>
    <w:rsid w:val="002666EF"/>
    <w:rsid w:val="00267197"/>
    <w:rsid w:val="002671BE"/>
    <w:rsid w:val="002673C3"/>
    <w:rsid w:val="002678B1"/>
    <w:rsid w:val="00267DED"/>
    <w:rsid w:val="00267F05"/>
    <w:rsid w:val="00270CA4"/>
    <w:rsid w:val="0027137E"/>
    <w:rsid w:val="00271725"/>
    <w:rsid w:val="00271797"/>
    <w:rsid w:val="00271CF5"/>
    <w:rsid w:val="00271D0F"/>
    <w:rsid w:val="00271F4E"/>
    <w:rsid w:val="00272128"/>
    <w:rsid w:val="002723CC"/>
    <w:rsid w:val="0027309E"/>
    <w:rsid w:val="0027334D"/>
    <w:rsid w:val="00273A65"/>
    <w:rsid w:val="00273C86"/>
    <w:rsid w:val="00274196"/>
    <w:rsid w:val="00274289"/>
    <w:rsid w:val="00274345"/>
    <w:rsid w:val="00274456"/>
    <w:rsid w:val="002745DA"/>
    <w:rsid w:val="00274944"/>
    <w:rsid w:val="00274968"/>
    <w:rsid w:val="002749AB"/>
    <w:rsid w:val="002749AD"/>
    <w:rsid w:val="00274BE2"/>
    <w:rsid w:val="00275010"/>
    <w:rsid w:val="0027579D"/>
    <w:rsid w:val="00275918"/>
    <w:rsid w:val="002759CE"/>
    <w:rsid w:val="00275BA2"/>
    <w:rsid w:val="002762E4"/>
    <w:rsid w:val="00276C7F"/>
    <w:rsid w:val="00276EDD"/>
    <w:rsid w:val="002770F6"/>
    <w:rsid w:val="00277447"/>
    <w:rsid w:val="002774B3"/>
    <w:rsid w:val="00277540"/>
    <w:rsid w:val="002778AA"/>
    <w:rsid w:val="002802C0"/>
    <w:rsid w:val="00280347"/>
    <w:rsid w:val="002804E7"/>
    <w:rsid w:val="00280611"/>
    <w:rsid w:val="00281036"/>
    <w:rsid w:val="002811B4"/>
    <w:rsid w:val="00281691"/>
    <w:rsid w:val="00281766"/>
    <w:rsid w:val="00281D41"/>
    <w:rsid w:val="00281ECA"/>
    <w:rsid w:val="0028203A"/>
    <w:rsid w:val="002824C7"/>
    <w:rsid w:val="00282791"/>
    <w:rsid w:val="00282C70"/>
    <w:rsid w:val="00282DEB"/>
    <w:rsid w:val="00282DEC"/>
    <w:rsid w:val="00282EC0"/>
    <w:rsid w:val="002839CA"/>
    <w:rsid w:val="002844B3"/>
    <w:rsid w:val="00284501"/>
    <w:rsid w:val="00284507"/>
    <w:rsid w:val="0028475D"/>
    <w:rsid w:val="00284CB0"/>
    <w:rsid w:val="00284E6E"/>
    <w:rsid w:val="00285395"/>
    <w:rsid w:val="0028588E"/>
    <w:rsid w:val="00285C45"/>
    <w:rsid w:val="00285C7D"/>
    <w:rsid w:val="0028653D"/>
    <w:rsid w:val="0028671D"/>
    <w:rsid w:val="00286DC0"/>
    <w:rsid w:val="00286E9E"/>
    <w:rsid w:val="00287364"/>
    <w:rsid w:val="0028768A"/>
    <w:rsid w:val="00287A29"/>
    <w:rsid w:val="00287A6E"/>
    <w:rsid w:val="00287B02"/>
    <w:rsid w:val="00287E86"/>
    <w:rsid w:val="00287ED6"/>
    <w:rsid w:val="00290061"/>
    <w:rsid w:val="0029020E"/>
    <w:rsid w:val="002908F4"/>
    <w:rsid w:val="00290904"/>
    <w:rsid w:val="00290A70"/>
    <w:rsid w:val="00290FCB"/>
    <w:rsid w:val="00290FD1"/>
    <w:rsid w:val="0029118D"/>
    <w:rsid w:val="00291225"/>
    <w:rsid w:val="002915C6"/>
    <w:rsid w:val="002915DC"/>
    <w:rsid w:val="00291748"/>
    <w:rsid w:val="002918D3"/>
    <w:rsid w:val="00291B80"/>
    <w:rsid w:val="00291FF1"/>
    <w:rsid w:val="0029255E"/>
    <w:rsid w:val="002929CF"/>
    <w:rsid w:val="00292A07"/>
    <w:rsid w:val="00292BD5"/>
    <w:rsid w:val="0029332B"/>
    <w:rsid w:val="00293C4F"/>
    <w:rsid w:val="00294410"/>
    <w:rsid w:val="0029456F"/>
    <w:rsid w:val="00294EFD"/>
    <w:rsid w:val="00295074"/>
    <w:rsid w:val="00295116"/>
    <w:rsid w:val="0029551D"/>
    <w:rsid w:val="00295709"/>
    <w:rsid w:val="00295C15"/>
    <w:rsid w:val="00295F68"/>
    <w:rsid w:val="002961F8"/>
    <w:rsid w:val="002962F2"/>
    <w:rsid w:val="002962F5"/>
    <w:rsid w:val="00296CC1"/>
    <w:rsid w:val="00296CE8"/>
    <w:rsid w:val="00296FDD"/>
    <w:rsid w:val="002970E6"/>
    <w:rsid w:val="00297164"/>
    <w:rsid w:val="002972C6"/>
    <w:rsid w:val="002972F8"/>
    <w:rsid w:val="00297842"/>
    <w:rsid w:val="00297874"/>
    <w:rsid w:val="00297D16"/>
    <w:rsid w:val="00297F28"/>
    <w:rsid w:val="002A020D"/>
    <w:rsid w:val="002A0CEE"/>
    <w:rsid w:val="002A0D9C"/>
    <w:rsid w:val="002A0E3B"/>
    <w:rsid w:val="002A12B4"/>
    <w:rsid w:val="002A16CE"/>
    <w:rsid w:val="002A1D63"/>
    <w:rsid w:val="002A1E8F"/>
    <w:rsid w:val="002A20DB"/>
    <w:rsid w:val="002A20E8"/>
    <w:rsid w:val="002A2A43"/>
    <w:rsid w:val="002A2B49"/>
    <w:rsid w:val="002A2C88"/>
    <w:rsid w:val="002A2DF8"/>
    <w:rsid w:val="002A326C"/>
    <w:rsid w:val="002A3553"/>
    <w:rsid w:val="002A36F6"/>
    <w:rsid w:val="002A3729"/>
    <w:rsid w:val="002A3AE2"/>
    <w:rsid w:val="002A3B38"/>
    <w:rsid w:val="002A3C70"/>
    <w:rsid w:val="002A3F4C"/>
    <w:rsid w:val="002A3F9D"/>
    <w:rsid w:val="002A45CD"/>
    <w:rsid w:val="002A48AA"/>
    <w:rsid w:val="002A4B02"/>
    <w:rsid w:val="002A4B05"/>
    <w:rsid w:val="002A4BFF"/>
    <w:rsid w:val="002A5164"/>
    <w:rsid w:val="002A535D"/>
    <w:rsid w:val="002A5714"/>
    <w:rsid w:val="002A5742"/>
    <w:rsid w:val="002A579E"/>
    <w:rsid w:val="002A57E0"/>
    <w:rsid w:val="002A5971"/>
    <w:rsid w:val="002A5D05"/>
    <w:rsid w:val="002A5DA0"/>
    <w:rsid w:val="002A5DC6"/>
    <w:rsid w:val="002A6189"/>
    <w:rsid w:val="002A62B9"/>
    <w:rsid w:val="002A682A"/>
    <w:rsid w:val="002A6C20"/>
    <w:rsid w:val="002A6E4E"/>
    <w:rsid w:val="002A6E77"/>
    <w:rsid w:val="002A75FB"/>
    <w:rsid w:val="002A7821"/>
    <w:rsid w:val="002A79BA"/>
    <w:rsid w:val="002A7ADE"/>
    <w:rsid w:val="002A7B71"/>
    <w:rsid w:val="002A7B85"/>
    <w:rsid w:val="002A7D02"/>
    <w:rsid w:val="002B028B"/>
    <w:rsid w:val="002B0473"/>
    <w:rsid w:val="002B1389"/>
    <w:rsid w:val="002B1A60"/>
    <w:rsid w:val="002B1B11"/>
    <w:rsid w:val="002B1D2D"/>
    <w:rsid w:val="002B1E5D"/>
    <w:rsid w:val="002B25F9"/>
    <w:rsid w:val="002B2748"/>
    <w:rsid w:val="002B2924"/>
    <w:rsid w:val="002B2B26"/>
    <w:rsid w:val="002B2CFD"/>
    <w:rsid w:val="002B2D6F"/>
    <w:rsid w:val="002B3A62"/>
    <w:rsid w:val="002B3B7F"/>
    <w:rsid w:val="002B3D38"/>
    <w:rsid w:val="002B41B1"/>
    <w:rsid w:val="002B4641"/>
    <w:rsid w:val="002B4893"/>
    <w:rsid w:val="002B491F"/>
    <w:rsid w:val="002B49E8"/>
    <w:rsid w:val="002B5489"/>
    <w:rsid w:val="002B5A2C"/>
    <w:rsid w:val="002B5E04"/>
    <w:rsid w:val="002B5EE8"/>
    <w:rsid w:val="002B5F1F"/>
    <w:rsid w:val="002B5FE8"/>
    <w:rsid w:val="002B5FF6"/>
    <w:rsid w:val="002B607D"/>
    <w:rsid w:val="002B6465"/>
    <w:rsid w:val="002B646D"/>
    <w:rsid w:val="002B6D94"/>
    <w:rsid w:val="002B73FB"/>
    <w:rsid w:val="002B76AC"/>
    <w:rsid w:val="002B78F9"/>
    <w:rsid w:val="002B7916"/>
    <w:rsid w:val="002B7931"/>
    <w:rsid w:val="002C07C4"/>
    <w:rsid w:val="002C0A5A"/>
    <w:rsid w:val="002C0B13"/>
    <w:rsid w:val="002C0BB6"/>
    <w:rsid w:val="002C13B0"/>
    <w:rsid w:val="002C146B"/>
    <w:rsid w:val="002C16A8"/>
    <w:rsid w:val="002C17AF"/>
    <w:rsid w:val="002C259D"/>
    <w:rsid w:val="002C26DA"/>
    <w:rsid w:val="002C2D52"/>
    <w:rsid w:val="002C35D5"/>
    <w:rsid w:val="002C3861"/>
    <w:rsid w:val="002C399A"/>
    <w:rsid w:val="002C3CAD"/>
    <w:rsid w:val="002C3ED3"/>
    <w:rsid w:val="002C40D4"/>
    <w:rsid w:val="002C4410"/>
    <w:rsid w:val="002C4575"/>
    <w:rsid w:val="002C4863"/>
    <w:rsid w:val="002C542A"/>
    <w:rsid w:val="002C56A0"/>
    <w:rsid w:val="002C57F1"/>
    <w:rsid w:val="002C58E2"/>
    <w:rsid w:val="002C592A"/>
    <w:rsid w:val="002C5BA6"/>
    <w:rsid w:val="002C5CC8"/>
    <w:rsid w:val="002C5E02"/>
    <w:rsid w:val="002C6170"/>
    <w:rsid w:val="002C6193"/>
    <w:rsid w:val="002C62C9"/>
    <w:rsid w:val="002C66D4"/>
    <w:rsid w:val="002C67A5"/>
    <w:rsid w:val="002C688E"/>
    <w:rsid w:val="002C6893"/>
    <w:rsid w:val="002C6BEC"/>
    <w:rsid w:val="002C6D97"/>
    <w:rsid w:val="002C6FC3"/>
    <w:rsid w:val="002C74DC"/>
    <w:rsid w:val="002C7A20"/>
    <w:rsid w:val="002C7C17"/>
    <w:rsid w:val="002C7CD3"/>
    <w:rsid w:val="002D0272"/>
    <w:rsid w:val="002D1324"/>
    <w:rsid w:val="002D14B4"/>
    <w:rsid w:val="002D1589"/>
    <w:rsid w:val="002D2439"/>
    <w:rsid w:val="002D2682"/>
    <w:rsid w:val="002D2729"/>
    <w:rsid w:val="002D2A6D"/>
    <w:rsid w:val="002D2F38"/>
    <w:rsid w:val="002D31EF"/>
    <w:rsid w:val="002D34F8"/>
    <w:rsid w:val="002D35FA"/>
    <w:rsid w:val="002D372C"/>
    <w:rsid w:val="002D3B4B"/>
    <w:rsid w:val="002D411B"/>
    <w:rsid w:val="002D41DC"/>
    <w:rsid w:val="002D423E"/>
    <w:rsid w:val="002D47C8"/>
    <w:rsid w:val="002D48AF"/>
    <w:rsid w:val="002D4B36"/>
    <w:rsid w:val="002D4C1F"/>
    <w:rsid w:val="002D4E70"/>
    <w:rsid w:val="002D4FF2"/>
    <w:rsid w:val="002D54AF"/>
    <w:rsid w:val="002D5BED"/>
    <w:rsid w:val="002D5C24"/>
    <w:rsid w:val="002D5F9D"/>
    <w:rsid w:val="002D6034"/>
    <w:rsid w:val="002D6759"/>
    <w:rsid w:val="002D6AFD"/>
    <w:rsid w:val="002D6F02"/>
    <w:rsid w:val="002D793F"/>
    <w:rsid w:val="002D7DCD"/>
    <w:rsid w:val="002E0226"/>
    <w:rsid w:val="002E0277"/>
    <w:rsid w:val="002E0AD4"/>
    <w:rsid w:val="002E0BE0"/>
    <w:rsid w:val="002E0E56"/>
    <w:rsid w:val="002E0EB9"/>
    <w:rsid w:val="002E1014"/>
    <w:rsid w:val="002E13B7"/>
    <w:rsid w:val="002E14D3"/>
    <w:rsid w:val="002E1BD7"/>
    <w:rsid w:val="002E1D14"/>
    <w:rsid w:val="002E1FE6"/>
    <w:rsid w:val="002E204B"/>
    <w:rsid w:val="002E257B"/>
    <w:rsid w:val="002E27A1"/>
    <w:rsid w:val="002E2809"/>
    <w:rsid w:val="002E2EA4"/>
    <w:rsid w:val="002E328B"/>
    <w:rsid w:val="002E335B"/>
    <w:rsid w:val="002E3363"/>
    <w:rsid w:val="002E33B1"/>
    <w:rsid w:val="002E3BCF"/>
    <w:rsid w:val="002E401D"/>
    <w:rsid w:val="002E41E9"/>
    <w:rsid w:val="002E49C9"/>
    <w:rsid w:val="002E49D7"/>
    <w:rsid w:val="002E4C78"/>
    <w:rsid w:val="002E5233"/>
    <w:rsid w:val="002E57E1"/>
    <w:rsid w:val="002E5E45"/>
    <w:rsid w:val="002E5E74"/>
    <w:rsid w:val="002E5E85"/>
    <w:rsid w:val="002E6173"/>
    <w:rsid w:val="002E61DC"/>
    <w:rsid w:val="002E6239"/>
    <w:rsid w:val="002E6CE4"/>
    <w:rsid w:val="002E736A"/>
    <w:rsid w:val="002E75BB"/>
    <w:rsid w:val="002E7643"/>
    <w:rsid w:val="002E7E01"/>
    <w:rsid w:val="002F0353"/>
    <w:rsid w:val="002F08B9"/>
    <w:rsid w:val="002F0914"/>
    <w:rsid w:val="002F0BBF"/>
    <w:rsid w:val="002F1468"/>
    <w:rsid w:val="002F14DB"/>
    <w:rsid w:val="002F1660"/>
    <w:rsid w:val="002F170A"/>
    <w:rsid w:val="002F194B"/>
    <w:rsid w:val="002F1C05"/>
    <w:rsid w:val="002F216B"/>
    <w:rsid w:val="002F268E"/>
    <w:rsid w:val="002F2850"/>
    <w:rsid w:val="002F29F3"/>
    <w:rsid w:val="002F2CD0"/>
    <w:rsid w:val="002F2FDA"/>
    <w:rsid w:val="002F32B3"/>
    <w:rsid w:val="002F3E36"/>
    <w:rsid w:val="002F4037"/>
    <w:rsid w:val="002F425A"/>
    <w:rsid w:val="002F47F0"/>
    <w:rsid w:val="002F4827"/>
    <w:rsid w:val="002F4CD0"/>
    <w:rsid w:val="002F4F46"/>
    <w:rsid w:val="002F4F95"/>
    <w:rsid w:val="002F5076"/>
    <w:rsid w:val="002F50F0"/>
    <w:rsid w:val="002F58E6"/>
    <w:rsid w:val="002F5E61"/>
    <w:rsid w:val="002F5E81"/>
    <w:rsid w:val="002F6318"/>
    <w:rsid w:val="002F63F3"/>
    <w:rsid w:val="002F6691"/>
    <w:rsid w:val="002F674B"/>
    <w:rsid w:val="002F756A"/>
    <w:rsid w:val="002F7888"/>
    <w:rsid w:val="002F7CF3"/>
    <w:rsid w:val="00300077"/>
    <w:rsid w:val="0030078B"/>
    <w:rsid w:val="00300BC5"/>
    <w:rsid w:val="003013B1"/>
    <w:rsid w:val="003014A3"/>
    <w:rsid w:val="003017C6"/>
    <w:rsid w:val="00301926"/>
    <w:rsid w:val="00301C5C"/>
    <w:rsid w:val="003021A9"/>
    <w:rsid w:val="00302711"/>
    <w:rsid w:val="00302FD1"/>
    <w:rsid w:val="00303850"/>
    <w:rsid w:val="00303B85"/>
    <w:rsid w:val="00303C8A"/>
    <w:rsid w:val="00304288"/>
    <w:rsid w:val="003042C7"/>
    <w:rsid w:val="0030431C"/>
    <w:rsid w:val="0030433D"/>
    <w:rsid w:val="003047D7"/>
    <w:rsid w:val="00304964"/>
    <w:rsid w:val="003049C8"/>
    <w:rsid w:val="00304C5C"/>
    <w:rsid w:val="00304D08"/>
    <w:rsid w:val="00304E20"/>
    <w:rsid w:val="00304F37"/>
    <w:rsid w:val="003061A2"/>
    <w:rsid w:val="003062E3"/>
    <w:rsid w:val="003064E1"/>
    <w:rsid w:val="0030654E"/>
    <w:rsid w:val="00306EB7"/>
    <w:rsid w:val="003070FE"/>
    <w:rsid w:val="0030715F"/>
    <w:rsid w:val="003078FD"/>
    <w:rsid w:val="00307A18"/>
    <w:rsid w:val="00307F34"/>
    <w:rsid w:val="003101F3"/>
    <w:rsid w:val="00310913"/>
    <w:rsid w:val="00310BA1"/>
    <w:rsid w:val="00310F59"/>
    <w:rsid w:val="00310FCD"/>
    <w:rsid w:val="00311404"/>
    <w:rsid w:val="003118D0"/>
    <w:rsid w:val="00311B55"/>
    <w:rsid w:val="00311B58"/>
    <w:rsid w:val="0031263F"/>
    <w:rsid w:val="00312684"/>
    <w:rsid w:val="00312889"/>
    <w:rsid w:val="00312E77"/>
    <w:rsid w:val="0031303D"/>
    <w:rsid w:val="00313232"/>
    <w:rsid w:val="00313559"/>
    <w:rsid w:val="00313AEF"/>
    <w:rsid w:val="00313D83"/>
    <w:rsid w:val="00314096"/>
    <w:rsid w:val="0031456A"/>
    <w:rsid w:val="00314B3C"/>
    <w:rsid w:val="00314B64"/>
    <w:rsid w:val="00315131"/>
    <w:rsid w:val="0031554E"/>
    <w:rsid w:val="00316CE7"/>
    <w:rsid w:val="00316D94"/>
    <w:rsid w:val="00317567"/>
    <w:rsid w:val="003179A2"/>
    <w:rsid w:val="00317A52"/>
    <w:rsid w:val="00317AC3"/>
    <w:rsid w:val="00317BCD"/>
    <w:rsid w:val="00317E28"/>
    <w:rsid w:val="00320030"/>
    <w:rsid w:val="00320199"/>
    <w:rsid w:val="0032025C"/>
    <w:rsid w:val="00320497"/>
    <w:rsid w:val="00320A26"/>
    <w:rsid w:val="00320A69"/>
    <w:rsid w:val="00320F3C"/>
    <w:rsid w:val="00322E32"/>
    <w:rsid w:val="00323B98"/>
    <w:rsid w:val="00323EAB"/>
    <w:rsid w:val="0032421E"/>
    <w:rsid w:val="0032502E"/>
    <w:rsid w:val="00325114"/>
    <w:rsid w:val="0032537A"/>
    <w:rsid w:val="00325AB3"/>
    <w:rsid w:val="00325FD9"/>
    <w:rsid w:val="003263AB"/>
    <w:rsid w:val="003267BF"/>
    <w:rsid w:val="00326B6A"/>
    <w:rsid w:val="00326FC9"/>
    <w:rsid w:val="00327B95"/>
    <w:rsid w:val="00327C93"/>
    <w:rsid w:val="00330ABD"/>
    <w:rsid w:val="00330D40"/>
    <w:rsid w:val="00330DB4"/>
    <w:rsid w:val="0033148D"/>
    <w:rsid w:val="0033194D"/>
    <w:rsid w:val="003319D2"/>
    <w:rsid w:val="00331DA9"/>
    <w:rsid w:val="00332042"/>
    <w:rsid w:val="0033235C"/>
    <w:rsid w:val="003323D5"/>
    <w:rsid w:val="00332622"/>
    <w:rsid w:val="00332920"/>
    <w:rsid w:val="00332A30"/>
    <w:rsid w:val="00332EEE"/>
    <w:rsid w:val="00333050"/>
    <w:rsid w:val="00333182"/>
    <w:rsid w:val="00333E59"/>
    <w:rsid w:val="0033418A"/>
    <w:rsid w:val="003341A9"/>
    <w:rsid w:val="003343D4"/>
    <w:rsid w:val="0033453F"/>
    <w:rsid w:val="003349FE"/>
    <w:rsid w:val="00334A75"/>
    <w:rsid w:val="003352CF"/>
    <w:rsid w:val="003356C4"/>
    <w:rsid w:val="00335AC9"/>
    <w:rsid w:val="00335B87"/>
    <w:rsid w:val="00335F53"/>
    <w:rsid w:val="00336033"/>
    <w:rsid w:val="0033655A"/>
    <w:rsid w:val="00336912"/>
    <w:rsid w:val="00336C93"/>
    <w:rsid w:val="00336E1E"/>
    <w:rsid w:val="00336F96"/>
    <w:rsid w:val="0033714F"/>
    <w:rsid w:val="003371B5"/>
    <w:rsid w:val="0033782D"/>
    <w:rsid w:val="0034050F"/>
    <w:rsid w:val="00340ECA"/>
    <w:rsid w:val="0034109C"/>
    <w:rsid w:val="003412D1"/>
    <w:rsid w:val="0034196A"/>
    <w:rsid w:val="00341B11"/>
    <w:rsid w:val="00342327"/>
    <w:rsid w:val="003424DA"/>
    <w:rsid w:val="0034266F"/>
    <w:rsid w:val="00342673"/>
    <w:rsid w:val="00342676"/>
    <w:rsid w:val="00342A1F"/>
    <w:rsid w:val="00342B7E"/>
    <w:rsid w:val="00342C7D"/>
    <w:rsid w:val="00342CBA"/>
    <w:rsid w:val="00342D30"/>
    <w:rsid w:val="00343061"/>
    <w:rsid w:val="00343242"/>
    <w:rsid w:val="003436F7"/>
    <w:rsid w:val="00343741"/>
    <w:rsid w:val="00343CA9"/>
    <w:rsid w:val="00343F6D"/>
    <w:rsid w:val="003441EF"/>
    <w:rsid w:val="00344A8D"/>
    <w:rsid w:val="00344D52"/>
    <w:rsid w:val="00345656"/>
    <w:rsid w:val="0034570F"/>
    <w:rsid w:val="00345952"/>
    <w:rsid w:val="0034596D"/>
    <w:rsid w:val="00346051"/>
    <w:rsid w:val="00346107"/>
    <w:rsid w:val="00346418"/>
    <w:rsid w:val="00346BBC"/>
    <w:rsid w:val="00346DAF"/>
    <w:rsid w:val="00346ED4"/>
    <w:rsid w:val="003470DA"/>
    <w:rsid w:val="003471F2"/>
    <w:rsid w:val="003477FD"/>
    <w:rsid w:val="0034784D"/>
    <w:rsid w:val="00347997"/>
    <w:rsid w:val="00347BDF"/>
    <w:rsid w:val="00347C78"/>
    <w:rsid w:val="00347F7B"/>
    <w:rsid w:val="00350112"/>
    <w:rsid w:val="00350116"/>
    <w:rsid w:val="003502F5"/>
    <w:rsid w:val="00350728"/>
    <w:rsid w:val="00350774"/>
    <w:rsid w:val="00350777"/>
    <w:rsid w:val="00350B8A"/>
    <w:rsid w:val="00350DC1"/>
    <w:rsid w:val="00350F35"/>
    <w:rsid w:val="0035117B"/>
    <w:rsid w:val="003511BB"/>
    <w:rsid w:val="00351638"/>
    <w:rsid w:val="00351B86"/>
    <w:rsid w:val="00351E0F"/>
    <w:rsid w:val="00351E99"/>
    <w:rsid w:val="00351F79"/>
    <w:rsid w:val="00352154"/>
    <w:rsid w:val="003523BE"/>
    <w:rsid w:val="003523C9"/>
    <w:rsid w:val="003528C0"/>
    <w:rsid w:val="003534D6"/>
    <w:rsid w:val="00353802"/>
    <w:rsid w:val="00353A6B"/>
    <w:rsid w:val="00353D29"/>
    <w:rsid w:val="00353FBD"/>
    <w:rsid w:val="0035412E"/>
    <w:rsid w:val="00354AAE"/>
    <w:rsid w:val="00354F8C"/>
    <w:rsid w:val="00355075"/>
    <w:rsid w:val="003552CF"/>
    <w:rsid w:val="00355370"/>
    <w:rsid w:val="003555D7"/>
    <w:rsid w:val="00355A9A"/>
    <w:rsid w:val="00355B1D"/>
    <w:rsid w:val="00355B8E"/>
    <w:rsid w:val="00355ECD"/>
    <w:rsid w:val="00356172"/>
    <w:rsid w:val="0035643A"/>
    <w:rsid w:val="003565A7"/>
    <w:rsid w:val="00357440"/>
    <w:rsid w:val="003578B5"/>
    <w:rsid w:val="00357AB6"/>
    <w:rsid w:val="00357B28"/>
    <w:rsid w:val="00360239"/>
    <w:rsid w:val="00360276"/>
    <w:rsid w:val="00360CD1"/>
    <w:rsid w:val="00361638"/>
    <w:rsid w:val="00361737"/>
    <w:rsid w:val="003619BE"/>
    <w:rsid w:val="00361EB1"/>
    <w:rsid w:val="0036213E"/>
    <w:rsid w:val="0036228F"/>
    <w:rsid w:val="003628C0"/>
    <w:rsid w:val="00362AC9"/>
    <w:rsid w:val="003637B4"/>
    <w:rsid w:val="00363969"/>
    <w:rsid w:val="00363AC7"/>
    <w:rsid w:val="00363B88"/>
    <w:rsid w:val="00364510"/>
    <w:rsid w:val="00364535"/>
    <w:rsid w:val="0036499A"/>
    <w:rsid w:val="00364C9C"/>
    <w:rsid w:val="00364CD4"/>
    <w:rsid w:val="00365725"/>
    <w:rsid w:val="0036572E"/>
    <w:rsid w:val="00365ADE"/>
    <w:rsid w:val="00365E2F"/>
    <w:rsid w:val="00366494"/>
    <w:rsid w:val="003664F6"/>
    <w:rsid w:val="00366625"/>
    <w:rsid w:val="00366682"/>
    <w:rsid w:val="00366B24"/>
    <w:rsid w:val="00366E58"/>
    <w:rsid w:val="00366FDA"/>
    <w:rsid w:val="00367317"/>
    <w:rsid w:val="003675B5"/>
    <w:rsid w:val="0036788C"/>
    <w:rsid w:val="00367E62"/>
    <w:rsid w:val="0037017F"/>
    <w:rsid w:val="003701A3"/>
    <w:rsid w:val="00370653"/>
    <w:rsid w:val="00370B08"/>
    <w:rsid w:val="00370C69"/>
    <w:rsid w:val="00370EC2"/>
    <w:rsid w:val="0037111E"/>
    <w:rsid w:val="0037115F"/>
    <w:rsid w:val="00371256"/>
    <w:rsid w:val="003713F0"/>
    <w:rsid w:val="00371450"/>
    <w:rsid w:val="00371482"/>
    <w:rsid w:val="00371674"/>
    <w:rsid w:val="00371705"/>
    <w:rsid w:val="00371BFB"/>
    <w:rsid w:val="00371CAC"/>
    <w:rsid w:val="0037204E"/>
    <w:rsid w:val="003720D0"/>
    <w:rsid w:val="00372278"/>
    <w:rsid w:val="003723A7"/>
    <w:rsid w:val="003724E9"/>
    <w:rsid w:val="00372509"/>
    <w:rsid w:val="00372856"/>
    <w:rsid w:val="00372AEF"/>
    <w:rsid w:val="00373230"/>
    <w:rsid w:val="0037336B"/>
    <w:rsid w:val="00373600"/>
    <w:rsid w:val="00373683"/>
    <w:rsid w:val="00373937"/>
    <w:rsid w:val="00373AE9"/>
    <w:rsid w:val="00374263"/>
    <w:rsid w:val="003746E9"/>
    <w:rsid w:val="00374848"/>
    <w:rsid w:val="00374A25"/>
    <w:rsid w:val="00374DAD"/>
    <w:rsid w:val="003751AB"/>
    <w:rsid w:val="00375217"/>
    <w:rsid w:val="003755FE"/>
    <w:rsid w:val="00375BF8"/>
    <w:rsid w:val="00375CCD"/>
    <w:rsid w:val="00375E0D"/>
    <w:rsid w:val="00376743"/>
    <w:rsid w:val="00376F11"/>
    <w:rsid w:val="00376FD6"/>
    <w:rsid w:val="00377725"/>
    <w:rsid w:val="00377BC1"/>
    <w:rsid w:val="00380225"/>
    <w:rsid w:val="00380620"/>
    <w:rsid w:val="003806B5"/>
    <w:rsid w:val="00380850"/>
    <w:rsid w:val="00380862"/>
    <w:rsid w:val="003810D8"/>
    <w:rsid w:val="003814BC"/>
    <w:rsid w:val="0038197E"/>
    <w:rsid w:val="00381BF9"/>
    <w:rsid w:val="00382011"/>
    <w:rsid w:val="00382066"/>
    <w:rsid w:val="0038239C"/>
    <w:rsid w:val="003828FF"/>
    <w:rsid w:val="00382B91"/>
    <w:rsid w:val="00382E85"/>
    <w:rsid w:val="003832B8"/>
    <w:rsid w:val="00383372"/>
    <w:rsid w:val="0038344D"/>
    <w:rsid w:val="0038356D"/>
    <w:rsid w:val="00383792"/>
    <w:rsid w:val="00383902"/>
    <w:rsid w:val="00383CAB"/>
    <w:rsid w:val="003841F1"/>
    <w:rsid w:val="00384464"/>
    <w:rsid w:val="0038484B"/>
    <w:rsid w:val="0038489E"/>
    <w:rsid w:val="00384B8C"/>
    <w:rsid w:val="00384C4E"/>
    <w:rsid w:val="003856FA"/>
    <w:rsid w:val="0038573A"/>
    <w:rsid w:val="00385893"/>
    <w:rsid w:val="0038621F"/>
    <w:rsid w:val="0038655B"/>
    <w:rsid w:val="00387366"/>
    <w:rsid w:val="003877E9"/>
    <w:rsid w:val="003878D5"/>
    <w:rsid w:val="00387969"/>
    <w:rsid w:val="00387A26"/>
    <w:rsid w:val="00390F62"/>
    <w:rsid w:val="0039101B"/>
    <w:rsid w:val="003910CE"/>
    <w:rsid w:val="00391561"/>
    <w:rsid w:val="003917E4"/>
    <w:rsid w:val="00392294"/>
    <w:rsid w:val="003925C1"/>
    <w:rsid w:val="003926D4"/>
    <w:rsid w:val="003926D5"/>
    <w:rsid w:val="00392A8B"/>
    <w:rsid w:val="00392A93"/>
    <w:rsid w:val="00392D9C"/>
    <w:rsid w:val="00392F28"/>
    <w:rsid w:val="00392F49"/>
    <w:rsid w:val="0039335B"/>
    <w:rsid w:val="00393C86"/>
    <w:rsid w:val="00394425"/>
    <w:rsid w:val="00394484"/>
    <w:rsid w:val="003944F9"/>
    <w:rsid w:val="003946A9"/>
    <w:rsid w:val="0039495D"/>
    <w:rsid w:val="00394B2E"/>
    <w:rsid w:val="00394E06"/>
    <w:rsid w:val="00395410"/>
    <w:rsid w:val="00395450"/>
    <w:rsid w:val="003954A1"/>
    <w:rsid w:val="003954C3"/>
    <w:rsid w:val="0039573A"/>
    <w:rsid w:val="00395A33"/>
    <w:rsid w:val="00395CF1"/>
    <w:rsid w:val="00395D82"/>
    <w:rsid w:val="00395DD5"/>
    <w:rsid w:val="00395F37"/>
    <w:rsid w:val="003960B7"/>
    <w:rsid w:val="00396875"/>
    <w:rsid w:val="0039700B"/>
    <w:rsid w:val="003975B1"/>
    <w:rsid w:val="003976EB"/>
    <w:rsid w:val="00397807"/>
    <w:rsid w:val="00397952"/>
    <w:rsid w:val="003979B0"/>
    <w:rsid w:val="003A0481"/>
    <w:rsid w:val="003A0815"/>
    <w:rsid w:val="003A0913"/>
    <w:rsid w:val="003A0A22"/>
    <w:rsid w:val="003A0A3C"/>
    <w:rsid w:val="003A0C67"/>
    <w:rsid w:val="003A0CC9"/>
    <w:rsid w:val="003A102C"/>
    <w:rsid w:val="003A117B"/>
    <w:rsid w:val="003A135A"/>
    <w:rsid w:val="003A14D7"/>
    <w:rsid w:val="003A1568"/>
    <w:rsid w:val="003A15BA"/>
    <w:rsid w:val="003A1A8A"/>
    <w:rsid w:val="003A1E83"/>
    <w:rsid w:val="003A2007"/>
    <w:rsid w:val="003A2819"/>
    <w:rsid w:val="003A29DA"/>
    <w:rsid w:val="003A2C5C"/>
    <w:rsid w:val="003A382E"/>
    <w:rsid w:val="003A3897"/>
    <w:rsid w:val="003A3A27"/>
    <w:rsid w:val="003A3A8E"/>
    <w:rsid w:val="003A3B27"/>
    <w:rsid w:val="003A3EF2"/>
    <w:rsid w:val="003A494F"/>
    <w:rsid w:val="003A49ED"/>
    <w:rsid w:val="003A4FD7"/>
    <w:rsid w:val="003A5000"/>
    <w:rsid w:val="003A501C"/>
    <w:rsid w:val="003A515C"/>
    <w:rsid w:val="003A5345"/>
    <w:rsid w:val="003A5671"/>
    <w:rsid w:val="003A6619"/>
    <w:rsid w:val="003A71DC"/>
    <w:rsid w:val="003A71F9"/>
    <w:rsid w:val="003A784E"/>
    <w:rsid w:val="003A7CAC"/>
    <w:rsid w:val="003A7D6A"/>
    <w:rsid w:val="003B0A42"/>
    <w:rsid w:val="003B0A56"/>
    <w:rsid w:val="003B0B03"/>
    <w:rsid w:val="003B0B44"/>
    <w:rsid w:val="003B0CA8"/>
    <w:rsid w:val="003B10F0"/>
    <w:rsid w:val="003B1394"/>
    <w:rsid w:val="003B1E39"/>
    <w:rsid w:val="003B1E8F"/>
    <w:rsid w:val="003B1EB5"/>
    <w:rsid w:val="003B233D"/>
    <w:rsid w:val="003B253A"/>
    <w:rsid w:val="003B26B7"/>
    <w:rsid w:val="003B26F2"/>
    <w:rsid w:val="003B272A"/>
    <w:rsid w:val="003B2926"/>
    <w:rsid w:val="003B2C10"/>
    <w:rsid w:val="003B2C44"/>
    <w:rsid w:val="003B378C"/>
    <w:rsid w:val="003B384B"/>
    <w:rsid w:val="003B3F5D"/>
    <w:rsid w:val="003B4096"/>
    <w:rsid w:val="003B48C0"/>
    <w:rsid w:val="003B4ADD"/>
    <w:rsid w:val="003B4E6B"/>
    <w:rsid w:val="003B51ED"/>
    <w:rsid w:val="003B553A"/>
    <w:rsid w:val="003B58D9"/>
    <w:rsid w:val="003B5934"/>
    <w:rsid w:val="003B59F3"/>
    <w:rsid w:val="003B5AA5"/>
    <w:rsid w:val="003B647B"/>
    <w:rsid w:val="003B64E2"/>
    <w:rsid w:val="003B657A"/>
    <w:rsid w:val="003B6E33"/>
    <w:rsid w:val="003B6E79"/>
    <w:rsid w:val="003B7393"/>
    <w:rsid w:val="003B741C"/>
    <w:rsid w:val="003B74C7"/>
    <w:rsid w:val="003B7CD9"/>
    <w:rsid w:val="003B7F1A"/>
    <w:rsid w:val="003C03D0"/>
    <w:rsid w:val="003C0E76"/>
    <w:rsid w:val="003C10B9"/>
    <w:rsid w:val="003C10D0"/>
    <w:rsid w:val="003C13BF"/>
    <w:rsid w:val="003C16A9"/>
    <w:rsid w:val="003C178F"/>
    <w:rsid w:val="003C1F8E"/>
    <w:rsid w:val="003C21B1"/>
    <w:rsid w:val="003C23BD"/>
    <w:rsid w:val="003C23E0"/>
    <w:rsid w:val="003C3840"/>
    <w:rsid w:val="003C485F"/>
    <w:rsid w:val="003C5271"/>
    <w:rsid w:val="003C5422"/>
    <w:rsid w:val="003C5606"/>
    <w:rsid w:val="003C594C"/>
    <w:rsid w:val="003C5A8F"/>
    <w:rsid w:val="003C5BB1"/>
    <w:rsid w:val="003C610D"/>
    <w:rsid w:val="003C6166"/>
    <w:rsid w:val="003C67EF"/>
    <w:rsid w:val="003C6945"/>
    <w:rsid w:val="003C69AE"/>
    <w:rsid w:val="003C7580"/>
    <w:rsid w:val="003C75D7"/>
    <w:rsid w:val="003C7D52"/>
    <w:rsid w:val="003C7D6E"/>
    <w:rsid w:val="003D0477"/>
    <w:rsid w:val="003D0A5E"/>
    <w:rsid w:val="003D0E92"/>
    <w:rsid w:val="003D0FE6"/>
    <w:rsid w:val="003D11BC"/>
    <w:rsid w:val="003D1305"/>
    <w:rsid w:val="003D15A6"/>
    <w:rsid w:val="003D1759"/>
    <w:rsid w:val="003D1A7E"/>
    <w:rsid w:val="003D1B02"/>
    <w:rsid w:val="003D1C39"/>
    <w:rsid w:val="003D20EC"/>
    <w:rsid w:val="003D21CF"/>
    <w:rsid w:val="003D2604"/>
    <w:rsid w:val="003D2D0C"/>
    <w:rsid w:val="003D2D25"/>
    <w:rsid w:val="003D2D70"/>
    <w:rsid w:val="003D2EB0"/>
    <w:rsid w:val="003D31C7"/>
    <w:rsid w:val="003D35A9"/>
    <w:rsid w:val="003D3754"/>
    <w:rsid w:val="003D37BA"/>
    <w:rsid w:val="003D3A79"/>
    <w:rsid w:val="003D3AC4"/>
    <w:rsid w:val="003D3FB7"/>
    <w:rsid w:val="003D4453"/>
    <w:rsid w:val="003D44D0"/>
    <w:rsid w:val="003D481B"/>
    <w:rsid w:val="003D4A60"/>
    <w:rsid w:val="003D4BC0"/>
    <w:rsid w:val="003D4BD1"/>
    <w:rsid w:val="003D4D85"/>
    <w:rsid w:val="003D5473"/>
    <w:rsid w:val="003D591A"/>
    <w:rsid w:val="003D5C8B"/>
    <w:rsid w:val="003D5CD4"/>
    <w:rsid w:val="003D5F55"/>
    <w:rsid w:val="003D72D1"/>
    <w:rsid w:val="003D7CF2"/>
    <w:rsid w:val="003E0B1C"/>
    <w:rsid w:val="003E10C7"/>
    <w:rsid w:val="003E1151"/>
    <w:rsid w:val="003E1751"/>
    <w:rsid w:val="003E2AF7"/>
    <w:rsid w:val="003E31A5"/>
    <w:rsid w:val="003E338E"/>
    <w:rsid w:val="003E3562"/>
    <w:rsid w:val="003E35EA"/>
    <w:rsid w:val="003E3EAA"/>
    <w:rsid w:val="003E420D"/>
    <w:rsid w:val="003E4337"/>
    <w:rsid w:val="003E455A"/>
    <w:rsid w:val="003E473E"/>
    <w:rsid w:val="003E4959"/>
    <w:rsid w:val="003E4C7E"/>
    <w:rsid w:val="003E4D5D"/>
    <w:rsid w:val="003E549B"/>
    <w:rsid w:val="003E56E0"/>
    <w:rsid w:val="003E59E8"/>
    <w:rsid w:val="003E65FE"/>
    <w:rsid w:val="003E7277"/>
    <w:rsid w:val="003E7386"/>
    <w:rsid w:val="003E76B9"/>
    <w:rsid w:val="003E773E"/>
    <w:rsid w:val="003E7D4E"/>
    <w:rsid w:val="003E7F38"/>
    <w:rsid w:val="003E7F9B"/>
    <w:rsid w:val="003F026B"/>
    <w:rsid w:val="003F05F8"/>
    <w:rsid w:val="003F09C0"/>
    <w:rsid w:val="003F0A1E"/>
    <w:rsid w:val="003F0A9F"/>
    <w:rsid w:val="003F19C2"/>
    <w:rsid w:val="003F1F6F"/>
    <w:rsid w:val="003F2194"/>
    <w:rsid w:val="003F29C7"/>
    <w:rsid w:val="003F2F14"/>
    <w:rsid w:val="003F3461"/>
    <w:rsid w:val="003F3B6B"/>
    <w:rsid w:val="003F3CB2"/>
    <w:rsid w:val="003F3F1E"/>
    <w:rsid w:val="003F3F3B"/>
    <w:rsid w:val="003F4490"/>
    <w:rsid w:val="003F5062"/>
    <w:rsid w:val="003F50AE"/>
    <w:rsid w:val="003F51B2"/>
    <w:rsid w:val="003F58BD"/>
    <w:rsid w:val="003F5924"/>
    <w:rsid w:val="003F5BF9"/>
    <w:rsid w:val="003F63DF"/>
    <w:rsid w:val="003F65EA"/>
    <w:rsid w:val="003F6DCF"/>
    <w:rsid w:val="003F6E83"/>
    <w:rsid w:val="003F7218"/>
    <w:rsid w:val="003F72FF"/>
    <w:rsid w:val="003F741C"/>
    <w:rsid w:val="003F7456"/>
    <w:rsid w:val="003F7571"/>
    <w:rsid w:val="003F76A3"/>
    <w:rsid w:val="003F79F7"/>
    <w:rsid w:val="003F7D2B"/>
    <w:rsid w:val="003F7D8C"/>
    <w:rsid w:val="003F7E1B"/>
    <w:rsid w:val="004000AA"/>
    <w:rsid w:val="00400242"/>
    <w:rsid w:val="00400E66"/>
    <w:rsid w:val="004010AA"/>
    <w:rsid w:val="00401104"/>
    <w:rsid w:val="00401262"/>
    <w:rsid w:val="0040134D"/>
    <w:rsid w:val="00401A39"/>
    <w:rsid w:val="00401BE2"/>
    <w:rsid w:val="0040226E"/>
    <w:rsid w:val="004023E4"/>
    <w:rsid w:val="00402B6D"/>
    <w:rsid w:val="004032CC"/>
    <w:rsid w:val="00403810"/>
    <w:rsid w:val="00403AE1"/>
    <w:rsid w:val="00403EBD"/>
    <w:rsid w:val="00403F18"/>
    <w:rsid w:val="004040E5"/>
    <w:rsid w:val="004045B4"/>
    <w:rsid w:val="004046BD"/>
    <w:rsid w:val="004046D0"/>
    <w:rsid w:val="00404D21"/>
    <w:rsid w:val="00404E07"/>
    <w:rsid w:val="00405C90"/>
    <w:rsid w:val="00405CBB"/>
    <w:rsid w:val="00406094"/>
    <w:rsid w:val="0040614D"/>
    <w:rsid w:val="0040648E"/>
    <w:rsid w:val="0040695A"/>
    <w:rsid w:val="00406F54"/>
    <w:rsid w:val="0040709C"/>
    <w:rsid w:val="00407144"/>
    <w:rsid w:val="004071DB"/>
    <w:rsid w:val="0040744F"/>
    <w:rsid w:val="004075FB"/>
    <w:rsid w:val="004078AB"/>
    <w:rsid w:val="004078D5"/>
    <w:rsid w:val="00407C5A"/>
    <w:rsid w:val="00407E7C"/>
    <w:rsid w:val="00410005"/>
    <w:rsid w:val="00410143"/>
    <w:rsid w:val="00410188"/>
    <w:rsid w:val="0041053E"/>
    <w:rsid w:val="00410722"/>
    <w:rsid w:val="00411020"/>
    <w:rsid w:val="0041132A"/>
    <w:rsid w:val="00411353"/>
    <w:rsid w:val="004116DA"/>
    <w:rsid w:val="00411748"/>
    <w:rsid w:val="004119D0"/>
    <w:rsid w:val="004122D4"/>
    <w:rsid w:val="0041286B"/>
    <w:rsid w:val="0041289E"/>
    <w:rsid w:val="00412ABC"/>
    <w:rsid w:val="00413270"/>
    <w:rsid w:val="00413292"/>
    <w:rsid w:val="00413384"/>
    <w:rsid w:val="00413815"/>
    <w:rsid w:val="00413B02"/>
    <w:rsid w:val="00413B4A"/>
    <w:rsid w:val="00413CD8"/>
    <w:rsid w:val="00413E86"/>
    <w:rsid w:val="004142BE"/>
    <w:rsid w:val="00414418"/>
    <w:rsid w:val="00414773"/>
    <w:rsid w:val="0041488C"/>
    <w:rsid w:val="00414B44"/>
    <w:rsid w:val="00414C6B"/>
    <w:rsid w:val="00415B95"/>
    <w:rsid w:val="004164C8"/>
    <w:rsid w:val="00416EE7"/>
    <w:rsid w:val="004170E0"/>
    <w:rsid w:val="004170F1"/>
    <w:rsid w:val="00417BEE"/>
    <w:rsid w:val="00420D66"/>
    <w:rsid w:val="00420F1E"/>
    <w:rsid w:val="004213A3"/>
    <w:rsid w:val="004214B0"/>
    <w:rsid w:val="004218AD"/>
    <w:rsid w:val="00422046"/>
    <w:rsid w:val="0042211F"/>
    <w:rsid w:val="00422396"/>
    <w:rsid w:val="00422C84"/>
    <w:rsid w:val="00422DCC"/>
    <w:rsid w:val="00423616"/>
    <w:rsid w:val="00423AB8"/>
    <w:rsid w:val="00423C2C"/>
    <w:rsid w:val="00423D6C"/>
    <w:rsid w:val="00423E91"/>
    <w:rsid w:val="00423EBF"/>
    <w:rsid w:val="00424DEC"/>
    <w:rsid w:val="004254B6"/>
    <w:rsid w:val="00426302"/>
    <w:rsid w:val="00426552"/>
    <w:rsid w:val="004267EF"/>
    <w:rsid w:val="00426AAA"/>
    <w:rsid w:val="00427C05"/>
    <w:rsid w:val="00427E2F"/>
    <w:rsid w:val="00427F2F"/>
    <w:rsid w:val="004300B2"/>
    <w:rsid w:val="004307BB"/>
    <w:rsid w:val="00430C87"/>
    <w:rsid w:val="00431414"/>
    <w:rsid w:val="00431465"/>
    <w:rsid w:val="00431A29"/>
    <w:rsid w:val="00431B4C"/>
    <w:rsid w:val="00431B6B"/>
    <w:rsid w:val="00431E74"/>
    <w:rsid w:val="00431F84"/>
    <w:rsid w:val="0043212D"/>
    <w:rsid w:val="00432187"/>
    <w:rsid w:val="0043299E"/>
    <w:rsid w:val="00432B75"/>
    <w:rsid w:val="00432E37"/>
    <w:rsid w:val="00432E71"/>
    <w:rsid w:val="004331CA"/>
    <w:rsid w:val="00433210"/>
    <w:rsid w:val="0043348E"/>
    <w:rsid w:val="00433723"/>
    <w:rsid w:val="00433C30"/>
    <w:rsid w:val="00434527"/>
    <w:rsid w:val="0043482A"/>
    <w:rsid w:val="00434BD0"/>
    <w:rsid w:val="00434EEA"/>
    <w:rsid w:val="00435459"/>
    <w:rsid w:val="00435904"/>
    <w:rsid w:val="004367EA"/>
    <w:rsid w:val="00437BBC"/>
    <w:rsid w:val="00437C9A"/>
    <w:rsid w:val="00437D37"/>
    <w:rsid w:val="00437D73"/>
    <w:rsid w:val="00437EAE"/>
    <w:rsid w:val="00437EEF"/>
    <w:rsid w:val="00437F44"/>
    <w:rsid w:val="004400AD"/>
    <w:rsid w:val="004408CB"/>
    <w:rsid w:val="00440BB3"/>
    <w:rsid w:val="00440DC8"/>
    <w:rsid w:val="00441090"/>
    <w:rsid w:val="004411AF"/>
    <w:rsid w:val="00441BAD"/>
    <w:rsid w:val="00441C08"/>
    <w:rsid w:val="00441ED2"/>
    <w:rsid w:val="00441FA9"/>
    <w:rsid w:val="00442063"/>
    <w:rsid w:val="00442604"/>
    <w:rsid w:val="00442693"/>
    <w:rsid w:val="00442A47"/>
    <w:rsid w:val="00442B28"/>
    <w:rsid w:val="00442B85"/>
    <w:rsid w:val="00442B92"/>
    <w:rsid w:val="00443321"/>
    <w:rsid w:val="00443670"/>
    <w:rsid w:val="004438B5"/>
    <w:rsid w:val="00443AAB"/>
    <w:rsid w:val="004443F5"/>
    <w:rsid w:val="00444411"/>
    <w:rsid w:val="004449ED"/>
    <w:rsid w:val="00444C7D"/>
    <w:rsid w:val="004459EF"/>
    <w:rsid w:val="00445CDD"/>
    <w:rsid w:val="00445DBA"/>
    <w:rsid w:val="00445F96"/>
    <w:rsid w:val="00446393"/>
    <w:rsid w:val="004465A2"/>
    <w:rsid w:val="004467F7"/>
    <w:rsid w:val="004468D7"/>
    <w:rsid w:val="00446B2C"/>
    <w:rsid w:val="00446B61"/>
    <w:rsid w:val="00446FB6"/>
    <w:rsid w:val="00446FF9"/>
    <w:rsid w:val="004472D0"/>
    <w:rsid w:val="004473D1"/>
    <w:rsid w:val="004502B4"/>
    <w:rsid w:val="004504AD"/>
    <w:rsid w:val="004504D3"/>
    <w:rsid w:val="004507FE"/>
    <w:rsid w:val="00450963"/>
    <w:rsid w:val="004510E2"/>
    <w:rsid w:val="00451B09"/>
    <w:rsid w:val="00451C00"/>
    <w:rsid w:val="00451D53"/>
    <w:rsid w:val="00451E69"/>
    <w:rsid w:val="004527DC"/>
    <w:rsid w:val="00452AEB"/>
    <w:rsid w:val="00453282"/>
    <w:rsid w:val="0045344F"/>
    <w:rsid w:val="004536A9"/>
    <w:rsid w:val="0045381D"/>
    <w:rsid w:val="0045432F"/>
    <w:rsid w:val="00454434"/>
    <w:rsid w:val="00454520"/>
    <w:rsid w:val="0045453E"/>
    <w:rsid w:val="00454676"/>
    <w:rsid w:val="0045471E"/>
    <w:rsid w:val="00454774"/>
    <w:rsid w:val="00454C95"/>
    <w:rsid w:val="00454D84"/>
    <w:rsid w:val="00454E0E"/>
    <w:rsid w:val="004551E3"/>
    <w:rsid w:val="0045556E"/>
    <w:rsid w:val="004555C2"/>
    <w:rsid w:val="00455B29"/>
    <w:rsid w:val="00455BB9"/>
    <w:rsid w:val="00456065"/>
    <w:rsid w:val="00456076"/>
    <w:rsid w:val="004566C7"/>
    <w:rsid w:val="00456833"/>
    <w:rsid w:val="00456857"/>
    <w:rsid w:val="004569A1"/>
    <w:rsid w:val="00456CA9"/>
    <w:rsid w:val="00456CC7"/>
    <w:rsid w:val="00456F88"/>
    <w:rsid w:val="00456FEB"/>
    <w:rsid w:val="00457011"/>
    <w:rsid w:val="004578CE"/>
    <w:rsid w:val="00457C7F"/>
    <w:rsid w:val="00457C8E"/>
    <w:rsid w:val="00457E30"/>
    <w:rsid w:val="00457E5B"/>
    <w:rsid w:val="00460357"/>
    <w:rsid w:val="004603E6"/>
    <w:rsid w:val="00460456"/>
    <w:rsid w:val="00460479"/>
    <w:rsid w:val="0046145C"/>
    <w:rsid w:val="00461B82"/>
    <w:rsid w:val="00461C77"/>
    <w:rsid w:val="00461FCB"/>
    <w:rsid w:val="004624E6"/>
    <w:rsid w:val="00462725"/>
    <w:rsid w:val="00462B5D"/>
    <w:rsid w:val="004632BC"/>
    <w:rsid w:val="00463C7D"/>
    <w:rsid w:val="00463D94"/>
    <w:rsid w:val="00463F06"/>
    <w:rsid w:val="00464401"/>
    <w:rsid w:val="0046455C"/>
    <w:rsid w:val="00464CC3"/>
    <w:rsid w:val="004652B2"/>
    <w:rsid w:val="004653D8"/>
    <w:rsid w:val="00465446"/>
    <w:rsid w:val="00465777"/>
    <w:rsid w:val="00465BDD"/>
    <w:rsid w:val="00465C27"/>
    <w:rsid w:val="00465D61"/>
    <w:rsid w:val="00466090"/>
    <w:rsid w:val="004662F8"/>
    <w:rsid w:val="00466342"/>
    <w:rsid w:val="0046702D"/>
    <w:rsid w:val="00467A85"/>
    <w:rsid w:val="00467C4E"/>
    <w:rsid w:val="00467D7A"/>
    <w:rsid w:val="00470332"/>
    <w:rsid w:val="00470454"/>
    <w:rsid w:val="00470CE5"/>
    <w:rsid w:val="00470D6A"/>
    <w:rsid w:val="00470FB5"/>
    <w:rsid w:val="0047143A"/>
    <w:rsid w:val="00471488"/>
    <w:rsid w:val="00471C8F"/>
    <w:rsid w:val="00471F87"/>
    <w:rsid w:val="00472405"/>
    <w:rsid w:val="00472C2E"/>
    <w:rsid w:val="00473F92"/>
    <w:rsid w:val="0047424B"/>
    <w:rsid w:val="00474575"/>
    <w:rsid w:val="0047461A"/>
    <w:rsid w:val="00474F59"/>
    <w:rsid w:val="00475073"/>
    <w:rsid w:val="004750DC"/>
    <w:rsid w:val="004751BC"/>
    <w:rsid w:val="0047535F"/>
    <w:rsid w:val="0047544F"/>
    <w:rsid w:val="004758AC"/>
    <w:rsid w:val="00475C16"/>
    <w:rsid w:val="00475C70"/>
    <w:rsid w:val="00475F51"/>
    <w:rsid w:val="00475F9B"/>
    <w:rsid w:val="00476541"/>
    <w:rsid w:val="004770FD"/>
    <w:rsid w:val="00477150"/>
    <w:rsid w:val="004771E1"/>
    <w:rsid w:val="0047743E"/>
    <w:rsid w:val="00477690"/>
    <w:rsid w:val="004801D8"/>
    <w:rsid w:val="00480972"/>
    <w:rsid w:val="00480CA9"/>
    <w:rsid w:val="00480F3A"/>
    <w:rsid w:val="0048104D"/>
    <w:rsid w:val="004815B1"/>
    <w:rsid w:val="004815E2"/>
    <w:rsid w:val="00482360"/>
    <w:rsid w:val="00482AEF"/>
    <w:rsid w:val="00482B27"/>
    <w:rsid w:val="00482FCF"/>
    <w:rsid w:val="00483292"/>
    <w:rsid w:val="004834F5"/>
    <w:rsid w:val="0048355B"/>
    <w:rsid w:val="004837F9"/>
    <w:rsid w:val="004838C5"/>
    <w:rsid w:val="004839D4"/>
    <w:rsid w:val="004847A6"/>
    <w:rsid w:val="00484BF9"/>
    <w:rsid w:val="00484EFA"/>
    <w:rsid w:val="004852EE"/>
    <w:rsid w:val="004855FD"/>
    <w:rsid w:val="004856EE"/>
    <w:rsid w:val="00485844"/>
    <w:rsid w:val="0048612D"/>
    <w:rsid w:val="004867AA"/>
    <w:rsid w:val="00486A70"/>
    <w:rsid w:val="00486D6E"/>
    <w:rsid w:val="004870DB"/>
    <w:rsid w:val="004875B4"/>
    <w:rsid w:val="0048794C"/>
    <w:rsid w:val="00487AEE"/>
    <w:rsid w:val="0049008F"/>
    <w:rsid w:val="004900F2"/>
    <w:rsid w:val="004906CC"/>
    <w:rsid w:val="00490907"/>
    <w:rsid w:val="004909EC"/>
    <w:rsid w:val="00490AD1"/>
    <w:rsid w:val="00490D3C"/>
    <w:rsid w:val="00490EC5"/>
    <w:rsid w:val="00491042"/>
    <w:rsid w:val="0049129E"/>
    <w:rsid w:val="00491405"/>
    <w:rsid w:val="004915DF"/>
    <w:rsid w:val="004917B2"/>
    <w:rsid w:val="00491D2A"/>
    <w:rsid w:val="00492020"/>
    <w:rsid w:val="00492A3C"/>
    <w:rsid w:val="00492B20"/>
    <w:rsid w:val="00492B96"/>
    <w:rsid w:val="00493996"/>
    <w:rsid w:val="00493ABF"/>
    <w:rsid w:val="00493C23"/>
    <w:rsid w:val="00493C3F"/>
    <w:rsid w:val="0049428C"/>
    <w:rsid w:val="004944F8"/>
    <w:rsid w:val="0049471B"/>
    <w:rsid w:val="00494A26"/>
    <w:rsid w:val="00494D36"/>
    <w:rsid w:val="0049500A"/>
    <w:rsid w:val="004954C0"/>
    <w:rsid w:val="004957EE"/>
    <w:rsid w:val="004958CD"/>
    <w:rsid w:val="00495FE0"/>
    <w:rsid w:val="00496113"/>
    <w:rsid w:val="004967FE"/>
    <w:rsid w:val="0049688A"/>
    <w:rsid w:val="004968A1"/>
    <w:rsid w:val="004968A4"/>
    <w:rsid w:val="00496A58"/>
    <w:rsid w:val="00496B91"/>
    <w:rsid w:val="00496BFD"/>
    <w:rsid w:val="00496C02"/>
    <w:rsid w:val="004970BA"/>
    <w:rsid w:val="004971A0"/>
    <w:rsid w:val="00497224"/>
    <w:rsid w:val="004A002F"/>
    <w:rsid w:val="004A03F9"/>
    <w:rsid w:val="004A0523"/>
    <w:rsid w:val="004A0B4E"/>
    <w:rsid w:val="004A13CB"/>
    <w:rsid w:val="004A1409"/>
    <w:rsid w:val="004A166F"/>
    <w:rsid w:val="004A1743"/>
    <w:rsid w:val="004A17B3"/>
    <w:rsid w:val="004A1821"/>
    <w:rsid w:val="004A1A22"/>
    <w:rsid w:val="004A1DA3"/>
    <w:rsid w:val="004A22A2"/>
    <w:rsid w:val="004A232A"/>
    <w:rsid w:val="004A234A"/>
    <w:rsid w:val="004A257F"/>
    <w:rsid w:val="004A278B"/>
    <w:rsid w:val="004A2A9C"/>
    <w:rsid w:val="004A2B8B"/>
    <w:rsid w:val="004A32CA"/>
    <w:rsid w:val="004A3445"/>
    <w:rsid w:val="004A349F"/>
    <w:rsid w:val="004A3B3D"/>
    <w:rsid w:val="004A3BBD"/>
    <w:rsid w:val="004A3FD2"/>
    <w:rsid w:val="004A40D5"/>
    <w:rsid w:val="004A4172"/>
    <w:rsid w:val="004A4A21"/>
    <w:rsid w:val="004A4F18"/>
    <w:rsid w:val="004A5436"/>
    <w:rsid w:val="004A570F"/>
    <w:rsid w:val="004A5F37"/>
    <w:rsid w:val="004A6027"/>
    <w:rsid w:val="004A6057"/>
    <w:rsid w:val="004A6098"/>
    <w:rsid w:val="004A63DB"/>
    <w:rsid w:val="004A69FA"/>
    <w:rsid w:val="004A6E15"/>
    <w:rsid w:val="004A6F75"/>
    <w:rsid w:val="004A70E4"/>
    <w:rsid w:val="004A7A7A"/>
    <w:rsid w:val="004A7B46"/>
    <w:rsid w:val="004A7EBB"/>
    <w:rsid w:val="004B0125"/>
    <w:rsid w:val="004B033A"/>
    <w:rsid w:val="004B06C4"/>
    <w:rsid w:val="004B1681"/>
    <w:rsid w:val="004B16AF"/>
    <w:rsid w:val="004B2490"/>
    <w:rsid w:val="004B24B8"/>
    <w:rsid w:val="004B24E5"/>
    <w:rsid w:val="004B2A16"/>
    <w:rsid w:val="004B2BF8"/>
    <w:rsid w:val="004B301E"/>
    <w:rsid w:val="004B30B2"/>
    <w:rsid w:val="004B3534"/>
    <w:rsid w:val="004B35FB"/>
    <w:rsid w:val="004B37E3"/>
    <w:rsid w:val="004B3C00"/>
    <w:rsid w:val="004B3C70"/>
    <w:rsid w:val="004B421C"/>
    <w:rsid w:val="004B45C3"/>
    <w:rsid w:val="004B49EC"/>
    <w:rsid w:val="004B4BB8"/>
    <w:rsid w:val="004B4CDB"/>
    <w:rsid w:val="004B4EDB"/>
    <w:rsid w:val="004B4FE3"/>
    <w:rsid w:val="004B5125"/>
    <w:rsid w:val="004B5396"/>
    <w:rsid w:val="004B5512"/>
    <w:rsid w:val="004B5553"/>
    <w:rsid w:val="004B5667"/>
    <w:rsid w:val="004B5993"/>
    <w:rsid w:val="004B5B64"/>
    <w:rsid w:val="004B5D22"/>
    <w:rsid w:val="004B5DEB"/>
    <w:rsid w:val="004B5E19"/>
    <w:rsid w:val="004B6203"/>
    <w:rsid w:val="004B63DF"/>
    <w:rsid w:val="004B64B0"/>
    <w:rsid w:val="004B6D69"/>
    <w:rsid w:val="004B6E9C"/>
    <w:rsid w:val="004B7023"/>
    <w:rsid w:val="004B723D"/>
    <w:rsid w:val="004B7313"/>
    <w:rsid w:val="004B7391"/>
    <w:rsid w:val="004B7410"/>
    <w:rsid w:val="004B7857"/>
    <w:rsid w:val="004B7937"/>
    <w:rsid w:val="004B7BD7"/>
    <w:rsid w:val="004B7C02"/>
    <w:rsid w:val="004B7EB1"/>
    <w:rsid w:val="004C002B"/>
    <w:rsid w:val="004C00AD"/>
    <w:rsid w:val="004C02BB"/>
    <w:rsid w:val="004C043B"/>
    <w:rsid w:val="004C1253"/>
    <w:rsid w:val="004C1310"/>
    <w:rsid w:val="004C13FA"/>
    <w:rsid w:val="004C19C7"/>
    <w:rsid w:val="004C1B51"/>
    <w:rsid w:val="004C2034"/>
    <w:rsid w:val="004C270F"/>
    <w:rsid w:val="004C29B0"/>
    <w:rsid w:val="004C2CE1"/>
    <w:rsid w:val="004C30AF"/>
    <w:rsid w:val="004C3964"/>
    <w:rsid w:val="004C3B46"/>
    <w:rsid w:val="004C3C56"/>
    <w:rsid w:val="004C4140"/>
    <w:rsid w:val="004C41E4"/>
    <w:rsid w:val="004C45D1"/>
    <w:rsid w:val="004C4AE6"/>
    <w:rsid w:val="004C4CB9"/>
    <w:rsid w:val="004C5521"/>
    <w:rsid w:val="004C5539"/>
    <w:rsid w:val="004C5690"/>
    <w:rsid w:val="004C6904"/>
    <w:rsid w:val="004C707A"/>
    <w:rsid w:val="004C7785"/>
    <w:rsid w:val="004C7882"/>
    <w:rsid w:val="004C79F2"/>
    <w:rsid w:val="004C7A67"/>
    <w:rsid w:val="004C7D5A"/>
    <w:rsid w:val="004C7EB1"/>
    <w:rsid w:val="004D02B9"/>
    <w:rsid w:val="004D086D"/>
    <w:rsid w:val="004D09B9"/>
    <w:rsid w:val="004D0A48"/>
    <w:rsid w:val="004D108B"/>
    <w:rsid w:val="004D13FD"/>
    <w:rsid w:val="004D18CC"/>
    <w:rsid w:val="004D1B68"/>
    <w:rsid w:val="004D1BF1"/>
    <w:rsid w:val="004D1C68"/>
    <w:rsid w:val="004D1D02"/>
    <w:rsid w:val="004D229B"/>
    <w:rsid w:val="004D28FE"/>
    <w:rsid w:val="004D29A8"/>
    <w:rsid w:val="004D2AE9"/>
    <w:rsid w:val="004D2ED6"/>
    <w:rsid w:val="004D319D"/>
    <w:rsid w:val="004D34F8"/>
    <w:rsid w:val="004D358A"/>
    <w:rsid w:val="004D3C4E"/>
    <w:rsid w:val="004D3E8B"/>
    <w:rsid w:val="004D3F92"/>
    <w:rsid w:val="004D403E"/>
    <w:rsid w:val="004D44C0"/>
    <w:rsid w:val="004D4BBC"/>
    <w:rsid w:val="004D4FFD"/>
    <w:rsid w:val="004D5146"/>
    <w:rsid w:val="004D54D5"/>
    <w:rsid w:val="004D5532"/>
    <w:rsid w:val="004D55AF"/>
    <w:rsid w:val="004D575E"/>
    <w:rsid w:val="004D5A31"/>
    <w:rsid w:val="004D5A82"/>
    <w:rsid w:val="004D6841"/>
    <w:rsid w:val="004D68A0"/>
    <w:rsid w:val="004D68FC"/>
    <w:rsid w:val="004D6D29"/>
    <w:rsid w:val="004D6DB5"/>
    <w:rsid w:val="004D6DF3"/>
    <w:rsid w:val="004D76D2"/>
    <w:rsid w:val="004D7913"/>
    <w:rsid w:val="004D7CF2"/>
    <w:rsid w:val="004E0142"/>
    <w:rsid w:val="004E024B"/>
    <w:rsid w:val="004E0477"/>
    <w:rsid w:val="004E0E74"/>
    <w:rsid w:val="004E14AE"/>
    <w:rsid w:val="004E1625"/>
    <w:rsid w:val="004E1B25"/>
    <w:rsid w:val="004E2335"/>
    <w:rsid w:val="004E2762"/>
    <w:rsid w:val="004E2981"/>
    <w:rsid w:val="004E2ABB"/>
    <w:rsid w:val="004E2D40"/>
    <w:rsid w:val="004E2EF1"/>
    <w:rsid w:val="004E357E"/>
    <w:rsid w:val="004E3C8D"/>
    <w:rsid w:val="004E4643"/>
    <w:rsid w:val="004E47B3"/>
    <w:rsid w:val="004E491F"/>
    <w:rsid w:val="004E4DAA"/>
    <w:rsid w:val="004E5037"/>
    <w:rsid w:val="004E5236"/>
    <w:rsid w:val="004E52E0"/>
    <w:rsid w:val="004E5332"/>
    <w:rsid w:val="004E5655"/>
    <w:rsid w:val="004E5B58"/>
    <w:rsid w:val="004E5F40"/>
    <w:rsid w:val="004E618F"/>
    <w:rsid w:val="004E6E51"/>
    <w:rsid w:val="004E6EC3"/>
    <w:rsid w:val="004E6ED6"/>
    <w:rsid w:val="004E765A"/>
    <w:rsid w:val="004E76C7"/>
    <w:rsid w:val="004F094E"/>
    <w:rsid w:val="004F0BE8"/>
    <w:rsid w:val="004F1707"/>
    <w:rsid w:val="004F24E9"/>
    <w:rsid w:val="004F27EF"/>
    <w:rsid w:val="004F2990"/>
    <w:rsid w:val="004F2EAF"/>
    <w:rsid w:val="004F3552"/>
    <w:rsid w:val="004F3710"/>
    <w:rsid w:val="004F38E2"/>
    <w:rsid w:val="004F3F71"/>
    <w:rsid w:val="004F4158"/>
    <w:rsid w:val="004F4202"/>
    <w:rsid w:val="004F4274"/>
    <w:rsid w:val="004F43CA"/>
    <w:rsid w:val="004F44C0"/>
    <w:rsid w:val="004F47E9"/>
    <w:rsid w:val="004F54D9"/>
    <w:rsid w:val="004F55DD"/>
    <w:rsid w:val="004F55EC"/>
    <w:rsid w:val="004F5CAF"/>
    <w:rsid w:val="004F5CED"/>
    <w:rsid w:val="004F5DC0"/>
    <w:rsid w:val="004F65D3"/>
    <w:rsid w:val="004F6BCB"/>
    <w:rsid w:val="004F6EC0"/>
    <w:rsid w:val="004F795B"/>
    <w:rsid w:val="004F7B82"/>
    <w:rsid w:val="004F7F9A"/>
    <w:rsid w:val="00500192"/>
    <w:rsid w:val="00500310"/>
    <w:rsid w:val="00500622"/>
    <w:rsid w:val="00500CA2"/>
    <w:rsid w:val="005012A1"/>
    <w:rsid w:val="00501C50"/>
    <w:rsid w:val="00501CCE"/>
    <w:rsid w:val="00502609"/>
    <w:rsid w:val="005028E5"/>
    <w:rsid w:val="00502C03"/>
    <w:rsid w:val="00502C2C"/>
    <w:rsid w:val="00502FBC"/>
    <w:rsid w:val="0050373E"/>
    <w:rsid w:val="0050377C"/>
    <w:rsid w:val="00503DCF"/>
    <w:rsid w:val="00503DE6"/>
    <w:rsid w:val="00503E3F"/>
    <w:rsid w:val="00504165"/>
    <w:rsid w:val="005044E7"/>
    <w:rsid w:val="005045F7"/>
    <w:rsid w:val="00504B79"/>
    <w:rsid w:val="00504F86"/>
    <w:rsid w:val="00505C11"/>
    <w:rsid w:val="00505C2E"/>
    <w:rsid w:val="00505FF6"/>
    <w:rsid w:val="0050689A"/>
    <w:rsid w:val="00506CC7"/>
    <w:rsid w:val="005070DB"/>
    <w:rsid w:val="005079F0"/>
    <w:rsid w:val="00507D34"/>
    <w:rsid w:val="0051029D"/>
    <w:rsid w:val="005107FD"/>
    <w:rsid w:val="0051158F"/>
    <w:rsid w:val="005115EB"/>
    <w:rsid w:val="00511747"/>
    <w:rsid w:val="00511CD5"/>
    <w:rsid w:val="00511D30"/>
    <w:rsid w:val="00512944"/>
    <w:rsid w:val="00512F09"/>
    <w:rsid w:val="005132DC"/>
    <w:rsid w:val="005138E2"/>
    <w:rsid w:val="005138F0"/>
    <w:rsid w:val="005139BB"/>
    <w:rsid w:val="00513E0B"/>
    <w:rsid w:val="00513E9D"/>
    <w:rsid w:val="005146F8"/>
    <w:rsid w:val="00514D60"/>
    <w:rsid w:val="00514FBC"/>
    <w:rsid w:val="00515097"/>
    <w:rsid w:val="005151C0"/>
    <w:rsid w:val="005155D4"/>
    <w:rsid w:val="0051574B"/>
    <w:rsid w:val="005158BB"/>
    <w:rsid w:val="00515909"/>
    <w:rsid w:val="0051628B"/>
    <w:rsid w:val="00516683"/>
    <w:rsid w:val="00516961"/>
    <w:rsid w:val="005174B6"/>
    <w:rsid w:val="00517729"/>
    <w:rsid w:val="00517746"/>
    <w:rsid w:val="00517DFE"/>
    <w:rsid w:val="005202D8"/>
    <w:rsid w:val="005209B4"/>
    <w:rsid w:val="00520A5F"/>
    <w:rsid w:val="0052100B"/>
    <w:rsid w:val="005211C2"/>
    <w:rsid w:val="0052145B"/>
    <w:rsid w:val="00521C7C"/>
    <w:rsid w:val="00521E1B"/>
    <w:rsid w:val="005224F2"/>
    <w:rsid w:val="0052286A"/>
    <w:rsid w:val="00522A13"/>
    <w:rsid w:val="00522D1C"/>
    <w:rsid w:val="0052303B"/>
    <w:rsid w:val="0052340A"/>
    <w:rsid w:val="00523910"/>
    <w:rsid w:val="00523CF2"/>
    <w:rsid w:val="00524308"/>
    <w:rsid w:val="00524596"/>
    <w:rsid w:val="00524A5F"/>
    <w:rsid w:val="00524E57"/>
    <w:rsid w:val="005252A5"/>
    <w:rsid w:val="005253A1"/>
    <w:rsid w:val="00525419"/>
    <w:rsid w:val="00525529"/>
    <w:rsid w:val="00525A7C"/>
    <w:rsid w:val="00525E15"/>
    <w:rsid w:val="00526187"/>
    <w:rsid w:val="00526779"/>
    <w:rsid w:val="00526CEC"/>
    <w:rsid w:val="00526E94"/>
    <w:rsid w:val="00526F7F"/>
    <w:rsid w:val="00526FAB"/>
    <w:rsid w:val="00527B8E"/>
    <w:rsid w:val="005300B3"/>
    <w:rsid w:val="00530142"/>
    <w:rsid w:val="005303E8"/>
    <w:rsid w:val="005303F2"/>
    <w:rsid w:val="00530A28"/>
    <w:rsid w:val="00530B82"/>
    <w:rsid w:val="00530FE9"/>
    <w:rsid w:val="00531473"/>
    <w:rsid w:val="0053162B"/>
    <w:rsid w:val="00531685"/>
    <w:rsid w:val="005316DB"/>
    <w:rsid w:val="00531AB1"/>
    <w:rsid w:val="00531B76"/>
    <w:rsid w:val="00532044"/>
    <w:rsid w:val="00532266"/>
    <w:rsid w:val="00532297"/>
    <w:rsid w:val="00532306"/>
    <w:rsid w:val="005328F8"/>
    <w:rsid w:val="0053299B"/>
    <w:rsid w:val="00532A22"/>
    <w:rsid w:val="00532AC5"/>
    <w:rsid w:val="00532B63"/>
    <w:rsid w:val="00532CE4"/>
    <w:rsid w:val="00532DE1"/>
    <w:rsid w:val="00532F1F"/>
    <w:rsid w:val="00532FFD"/>
    <w:rsid w:val="00533002"/>
    <w:rsid w:val="00533114"/>
    <w:rsid w:val="005338EF"/>
    <w:rsid w:val="00533C5F"/>
    <w:rsid w:val="00533F43"/>
    <w:rsid w:val="00534096"/>
    <w:rsid w:val="00534590"/>
    <w:rsid w:val="0053486B"/>
    <w:rsid w:val="0053500B"/>
    <w:rsid w:val="005350F4"/>
    <w:rsid w:val="005353CA"/>
    <w:rsid w:val="005353CE"/>
    <w:rsid w:val="005353D4"/>
    <w:rsid w:val="0053572D"/>
    <w:rsid w:val="00535A4A"/>
    <w:rsid w:val="00535EBC"/>
    <w:rsid w:val="0053649A"/>
    <w:rsid w:val="00536693"/>
    <w:rsid w:val="00536807"/>
    <w:rsid w:val="00536A89"/>
    <w:rsid w:val="00536E36"/>
    <w:rsid w:val="0053750B"/>
    <w:rsid w:val="005377C5"/>
    <w:rsid w:val="0053793E"/>
    <w:rsid w:val="005379EC"/>
    <w:rsid w:val="00537BE9"/>
    <w:rsid w:val="00537DBB"/>
    <w:rsid w:val="00540651"/>
    <w:rsid w:val="00540749"/>
    <w:rsid w:val="0054088B"/>
    <w:rsid w:val="00540C27"/>
    <w:rsid w:val="00540CFB"/>
    <w:rsid w:val="005412A1"/>
    <w:rsid w:val="00541372"/>
    <w:rsid w:val="00541459"/>
    <w:rsid w:val="005415BF"/>
    <w:rsid w:val="005416BC"/>
    <w:rsid w:val="00541C21"/>
    <w:rsid w:val="0054241F"/>
    <w:rsid w:val="0054262C"/>
    <w:rsid w:val="005432D3"/>
    <w:rsid w:val="00543B83"/>
    <w:rsid w:val="00544075"/>
    <w:rsid w:val="00544094"/>
    <w:rsid w:val="005441B8"/>
    <w:rsid w:val="005444C9"/>
    <w:rsid w:val="00544EDE"/>
    <w:rsid w:val="00545470"/>
    <w:rsid w:val="005454CC"/>
    <w:rsid w:val="005454FF"/>
    <w:rsid w:val="00545A1F"/>
    <w:rsid w:val="00545BF3"/>
    <w:rsid w:val="00545C52"/>
    <w:rsid w:val="00545D5D"/>
    <w:rsid w:val="00546062"/>
    <w:rsid w:val="0054685D"/>
    <w:rsid w:val="00546F7F"/>
    <w:rsid w:val="00547687"/>
    <w:rsid w:val="005478AD"/>
    <w:rsid w:val="00547BE5"/>
    <w:rsid w:val="005508C3"/>
    <w:rsid w:val="005509C7"/>
    <w:rsid w:val="00550B8F"/>
    <w:rsid w:val="005514EC"/>
    <w:rsid w:val="00551986"/>
    <w:rsid w:val="005521E8"/>
    <w:rsid w:val="00552436"/>
    <w:rsid w:val="00552438"/>
    <w:rsid w:val="00552D1C"/>
    <w:rsid w:val="00552F1D"/>
    <w:rsid w:val="00553449"/>
    <w:rsid w:val="005534AE"/>
    <w:rsid w:val="005535CF"/>
    <w:rsid w:val="005539C0"/>
    <w:rsid w:val="00553BFA"/>
    <w:rsid w:val="00553C38"/>
    <w:rsid w:val="00553C4D"/>
    <w:rsid w:val="00553DA2"/>
    <w:rsid w:val="00553EDB"/>
    <w:rsid w:val="00553F62"/>
    <w:rsid w:val="00554265"/>
    <w:rsid w:val="00554543"/>
    <w:rsid w:val="0055455A"/>
    <w:rsid w:val="00554B56"/>
    <w:rsid w:val="00555603"/>
    <w:rsid w:val="0055574B"/>
    <w:rsid w:val="00555886"/>
    <w:rsid w:val="00555AEB"/>
    <w:rsid w:val="0055604B"/>
    <w:rsid w:val="0055610A"/>
    <w:rsid w:val="00556619"/>
    <w:rsid w:val="0055699B"/>
    <w:rsid w:val="00556F38"/>
    <w:rsid w:val="0055770B"/>
    <w:rsid w:val="00557748"/>
    <w:rsid w:val="00557820"/>
    <w:rsid w:val="0055782F"/>
    <w:rsid w:val="00557EC0"/>
    <w:rsid w:val="0056003C"/>
    <w:rsid w:val="005600C5"/>
    <w:rsid w:val="005602D8"/>
    <w:rsid w:val="005607EF"/>
    <w:rsid w:val="0056080D"/>
    <w:rsid w:val="00560A4F"/>
    <w:rsid w:val="0056135B"/>
    <w:rsid w:val="0056146D"/>
    <w:rsid w:val="0056183C"/>
    <w:rsid w:val="00561A3F"/>
    <w:rsid w:val="00561DA4"/>
    <w:rsid w:val="00561E3F"/>
    <w:rsid w:val="005620D0"/>
    <w:rsid w:val="00562821"/>
    <w:rsid w:val="0056300A"/>
    <w:rsid w:val="00563065"/>
    <w:rsid w:val="00563132"/>
    <w:rsid w:val="0056342E"/>
    <w:rsid w:val="005640CC"/>
    <w:rsid w:val="00564168"/>
    <w:rsid w:val="00564191"/>
    <w:rsid w:val="005645A9"/>
    <w:rsid w:val="00564766"/>
    <w:rsid w:val="00564CA1"/>
    <w:rsid w:val="005665C1"/>
    <w:rsid w:val="005666BA"/>
    <w:rsid w:val="00566F0A"/>
    <w:rsid w:val="00566F64"/>
    <w:rsid w:val="00567226"/>
    <w:rsid w:val="00567763"/>
    <w:rsid w:val="00567BC6"/>
    <w:rsid w:val="00567BC7"/>
    <w:rsid w:val="00567C6D"/>
    <w:rsid w:val="00567D39"/>
    <w:rsid w:val="00567EFB"/>
    <w:rsid w:val="00567F42"/>
    <w:rsid w:val="00567F52"/>
    <w:rsid w:val="005700EA"/>
    <w:rsid w:val="00570149"/>
    <w:rsid w:val="0057102D"/>
    <w:rsid w:val="00571402"/>
    <w:rsid w:val="00571499"/>
    <w:rsid w:val="00571E61"/>
    <w:rsid w:val="005727E9"/>
    <w:rsid w:val="00572C36"/>
    <w:rsid w:val="00573502"/>
    <w:rsid w:val="0057351A"/>
    <w:rsid w:val="00573D11"/>
    <w:rsid w:val="005740F4"/>
    <w:rsid w:val="0057459C"/>
    <w:rsid w:val="005748B4"/>
    <w:rsid w:val="00574C19"/>
    <w:rsid w:val="005752ED"/>
    <w:rsid w:val="005759C9"/>
    <w:rsid w:val="00575AFB"/>
    <w:rsid w:val="00575B3F"/>
    <w:rsid w:val="00575D7A"/>
    <w:rsid w:val="0057623E"/>
    <w:rsid w:val="005763EC"/>
    <w:rsid w:val="00576609"/>
    <w:rsid w:val="00577258"/>
    <w:rsid w:val="00577317"/>
    <w:rsid w:val="00577787"/>
    <w:rsid w:val="005777C3"/>
    <w:rsid w:val="0057790D"/>
    <w:rsid w:val="005779D0"/>
    <w:rsid w:val="00577E90"/>
    <w:rsid w:val="00577F25"/>
    <w:rsid w:val="00580480"/>
    <w:rsid w:val="00580524"/>
    <w:rsid w:val="005808C2"/>
    <w:rsid w:val="005809F7"/>
    <w:rsid w:val="00581197"/>
    <w:rsid w:val="00581247"/>
    <w:rsid w:val="005813F3"/>
    <w:rsid w:val="005819F3"/>
    <w:rsid w:val="00581A35"/>
    <w:rsid w:val="00581B47"/>
    <w:rsid w:val="00581C7A"/>
    <w:rsid w:val="00581D5B"/>
    <w:rsid w:val="00582207"/>
    <w:rsid w:val="00582767"/>
    <w:rsid w:val="005835CB"/>
    <w:rsid w:val="00583860"/>
    <w:rsid w:val="00583A1C"/>
    <w:rsid w:val="00583A2C"/>
    <w:rsid w:val="00583AC9"/>
    <w:rsid w:val="00583C00"/>
    <w:rsid w:val="00584B24"/>
    <w:rsid w:val="00584B35"/>
    <w:rsid w:val="00584DD6"/>
    <w:rsid w:val="00584DE4"/>
    <w:rsid w:val="00584E95"/>
    <w:rsid w:val="0058512F"/>
    <w:rsid w:val="00585BBC"/>
    <w:rsid w:val="00585C42"/>
    <w:rsid w:val="005860AC"/>
    <w:rsid w:val="0058663A"/>
    <w:rsid w:val="00586A79"/>
    <w:rsid w:val="0058724D"/>
    <w:rsid w:val="0058773B"/>
    <w:rsid w:val="0059070C"/>
    <w:rsid w:val="00590ACC"/>
    <w:rsid w:val="005917A5"/>
    <w:rsid w:val="00591BD8"/>
    <w:rsid w:val="00591D3D"/>
    <w:rsid w:val="00591E4B"/>
    <w:rsid w:val="005930F0"/>
    <w:rsid w:val="0059348E"/>
    <w:rsid w:val="00593AFE"/>
    <w:rsid w:val="00593ED9"/>
    <w:rsid w:val="00594067"/>
    <w:rsid w:val="00594E21"/>
    <w:rsid w:val="005954D0"/>
    <w:rsid w:val="00595CF6"/>
    <w:rsid w:val="00595ECF"/>
    <w:rsid w:val="00595F67"/>
    <w:rsid w:val="00596312"/>
    <w:rsid w:val="005963EF"/>
    <w:rsid w:val="005965C3"/>
    <w:rsid w:val="005976F7"/>
    <w:rsid w:val="005A001E"/>
    <w:rsid w:val="005A03F0"/>
    <w:rsid w:val="005A05F5"/>
    <w:rsid w:val="005A0634"/>
    <w:rsid w:val="005A0C48"/>
    <w:rsid w:val="005A0D8D"/>
    <w:rsid w:val="005A12B2"/>
    <w:rsid w:val="005A141F"/>
    <w:rsid w:val="005A1509"/>
    <w:rsid w:val="005A1E4D"/>
    <w:rsid w:val="005A1E96"/>
    <w:rsid w:val="005A2744"/>
    <w:rsid w:val="005A279C"/>
    <w:rsid w:val="005A2C58"/>
    <w:rsid w:val="005A2E42"/>
    <w:rsid w:val="005A3013"/>
    <w:rsid w:val="005A3341"/>
    <w:rsid w:val="005A37E8"/>
    <w:rsid w:val="005A3FDF"/>
    <w:rsid w:val="005A440E"/>
    <w:rsid w:val="005A457D"/>
    <w:rsid w:val="005A46A9"/>
    <w:rsid w:val="005A4728"/>
    <w:rsid w:val="005A50D5"/>
    <w:rsid w:val="005A525C"/>
    <w:rsid w:val="005A52A6"/>
    <w:rsid w:val="005A53EB"/>
    <w:rsid w:val="005A56A4"/>
    <w:rsid w:val="005A5761"/>
    <w:rsid w:val="005A5817"/>
    <w:rsid w:val="005A6180"/>
    <w:rsid w:val="005A6696"/>
    <w:rsid w:val="005A67FD"/>
    <w:rsid w:val="005A6E0D"/>
    <w:rsid w:val="005A7049"/>
    <w:rsid w:val="005A7425"/>
    <w:rsid w:val="005A7BCD"/>
    <w:rsid w:val="005A7C48"/>
    <w:rsid w:val="005B049E"/>
    <w:rsid w:val="005B07BF"/>
    <w:rsid w:val="005B084D"/>
    <w:rsid w:val="005B0D49"/>
    <w:rsid w:val="005B17DB"/>
    <w:rsid w:val="005B1C30"/>
    <w:rsid w:val="005B205D"/>
    <w:rsid w:val="005B254D"/>
    <w:rsid w:val="005B2793"/>
    <w:rsid w:val="005B28F4"/>
    <w:rsid w:val="005B2DCC"/>
    <w:rsid w:val="005B2E74"/>
    <w:rsid w:val="005B2F3C"/>
    <w:rsid w:val="005B2FBD"/>
    <w:rsid w:val="005B3901"/>
    <w:rsid w:val="005B3B89"/>
    <w:rsid w:val="005B3E3E"/>
    <w:rsid w:val="005B3F8A"/>
    <w:rsid w:val="005B4101"/>
    <w:rsid w:val="005B42E3"/>
    <w:rsid w:val="005B4314"/>
    <w:rsid w:val="005B43C8"/>
    <w:rsid w:val="005B461C"/>
    <w:rsid w:val="005B4ABC"/>
    <w:rsid w:val="005B5B2E"/>
    <w:rsid w:val="005B5B94"/>
    <w:rsid w:val="005B5CA4"/>
    <w:rsid w:val="005B61A1"/>
    <w:rsid w:val="005B63CB"/>
    <w:rsid w:val="005B64D2"/>
    <w:rsid w:val="005B6FCD"/>
    <w:rsid w:val="005B7147"/>
    <w:rsid w:val="005B74BF"/>
    <w:rsid w:val="005B75FC"/>
    <w:rsid w:val="005B7851"/>
    <w:rsid w:val="005B797C"/>
    <w:rsid w:val="005B7AF6"/>
    <w:rsid w:val="005B7CDA"/>
    <w:rsid w:val="005B7E51"/>
    <w:rsid w:val="005C0431"/>
    <w:rsid w:val="005C09B6"/>
    <w:rsid w:val="005C0BD0"/>
    <w:rsid w:val="005C0F23"/>
    <w:rsid w:val="005C1200"/>
    <w:rsid w:val="005C12F5"/>
    <w:rsid w:val="005C1606"/>
    <w:rsid w:val="005C1634"/>
    <w:rsid w:val="005C17D4"/>
    <w:rsid w:val="005C1896"/>
    <w:rsid w:val="005C1B11"/>
    <w:rsid w:val="005C1D05"/>
    <w:rsid w:val="005C22D5"/>
    <w:rsid w:val="005C2BCF"/>
    <w:rsid w:val="005C31C3"/>
    <w:rsid w:val="005C3639"/>
    <w:rsid w:val="005C3B47"/>
    <w:rsid w:val="005C3D2E"/>
    <w:rsid w:val="005C3D61"/>
    <w:rsid w:val="005C3F9E"/>
    <w:rsid w:val="005C41C1"/>
    <w:rsid w:val="005C445D"/>
    <w:rsid w:val="005C4A47"/>
    <w:rsid w:val="005C4B69"/>
    <w:rsid w:val="005C4D47"/>
    <w:rsid w:val="005C5349"/>
    <w:rsid w:val="005C598D"/>
    <w:rsid w:val="005C5C1C"/>
    <w:rsid w:val="005C5C91"/>
    <w:rsid w:val="005C5CBA"/>
    <w:rsid w:val="005C5ED1"/>
    <w:rsid w:val="005C60E9"/>
    <w:rsid w:val="005C65FB"/>
    <w:rsid w:val="005C66B0"/>
    <w:rsid w:val="005C691F"/>
    <w:rsid w:val="005C6A97"/>
    <w:rsid w:val="005C6C56"/>
    <w:rsid w:val="005C6C87"/>
    <w:rsid w:val="005C7211"/>
    <w:rsid w:val="005C72BC"/>
    <w:rsid w:val="005C7753"/>
    <w:rsid w:val="005C78CA"/>
    <w:rsid w:val="005C7BED"/>
    <w:rsid w:val="005D0042"/>
    <w:rsid w:val="005D0672"/>
    <w:rsid w:val="005D07B2"/>
    <w:rsid w:val="005D09ED"/>
    <w:rsid w:val="005D0ADE"/>
    <w:rsid w:val="005D0F1C"/>
    <w:rsid w:val="005D18CD"/>
    <w:rsid w:val="005D2142"/>
    <w:rsid w:val="005D2595"/>
    <w:rsid w:val="005D283C"/>
    <w:rsid w:val="005D38F9"/>
    <w:rsid w:val="005D3B61"/>
    <w:rsid w:val="005D3D2F"/>
    <w:rsid w:val="005D3EBC"/>
    <w:rsid w:val="005D436E"/>
    <w:rsid w:val="005D48EC"/>
    <w:rsid w:val="005D4F7D"/>
    <w:rsid w:val="005D5F20"/>
    <w:rsid w:val="005D621D"/>
    <w:rsid w:val="005D6432"/>
    <w:rsid w:val="005D68E4"/>
    <w:rsid w:val="005D6B1B"/>
    <w:rsid w:val="005D6D43"/>
    <w:rsid w:val="005D6FDF"/>
    <w:rsid w:val="005D70C9"/>
    <w:rsid w:val="005D711F"/>
    <w:rsid w:val="005D72CB"/>
    <w:rsid w:val="005D7396"/>
    <w:rsid w:val="005D73D9"/>
    <w:rsid w:val="005D7423"/>
    <w:rsid w:val="005D7475"/>
    <w:rsid w:val="005D7576"/>
    <w:rsid w:val="005D764F"/>
    <w:rsid w:val="005D76B1"/>
    <w:rsid w:val="005D7777"/>
    <w:rsid w:val="005D779C"/>
    <w:rsid w:val="005D7B5A"/>
    <w:rsid w:val="005E0B32"/>
    <w:rsid w:val="005E1295"/>
    <w:rsid w:val="005E138C"/>
    <w:rsid w:val="005E1486"/>
    <w:rsid w:val="005E16BF"/>
    <w:rsid w:val="005E16E3"/>
    <w:rsid w:val="005E1704"/>
    <w:rsid w:val="005E18DA"/>
    <w:rsid w:val="005E209A"/>
    <w:rsid w:val="005E29F7"/>
    <w:rsid w:val="005E39D0"/>
    <w:rsid w:val="005E3B26"/>
    <w:rsid w:val="005E3E6E"/>
    <w:rsid w:val="005E420A"/>
    <w:rsid w:val="005E43C2"/>
    <w:rsid w:val="005E4419"/>
    <w:rsid w:val="005E46B7"/>
    <w:rsid w:val="005E4E14"/>
    <w:rsid w:val="005E4E9A"/>
    <w:rsid w:val="005E4E9B"/>
    <w:rsid w:val="005E546F"/>
    <w:rsid w:val="005E54BD"/>
    <w:rsid w:val="005E554E"/>
    <w:rsid w:val="005E58B0"/>
    <w:rsid w:val="005E5A45"/>
    <w:rsid w:val="005E5E28"/>
    <w:rsid w:val="005E6759"/>
    <w:rsid w:val="005E6839"/>
    <w:rsid w:val="005E7184"/>
    <w:rsid w:val="005E7193"/>
    <w:rsid w:val="005E774A"/>
    <w:rsid w:val="005E7851"/>
    <w:rsid w:val="005E7BD2"/>
    <w:rsid w:val="005F015A"/>
    <w:rsid w:val="005F079B"/>
    <w:rsid w:val="005F2766"/>
    <w:rsid w:val="005F2D27"/>
    <w:rsid w:val="005F34A9"/>
    <w:rsid w:val="005F3638"/>
    <w:rsid w:val="005F37DD"/>
    <w:rsid w:val="005F39EB"/>
    <w:rsid w:val="005F3D86"/>
    <w:rsid w:val="005F3D97"/>
    <w:rsid w:val="005F3FF2"/>
    <w:rsid w:val="005F42E9"/>
    <w:rsid w:val="005F447A"/>
    <w:rsid w:val="005F529E"/>
    <w:rsid w:val="005F549F"/>
    <w:rsid w:val="005F5CA2"/>
    <w:rsid w:val="005F5FAA"/>
    <w:rsid w:val="005F6255"/>
    <w:rsid w:val="005F65CA"/>
    <w:rsid w:val="005F724E"/>
    <w:rsid w:val="005F72D6"/>
    <w:rsid w:val="005F732C"/>
    <w:rsid w:val="005F7565"/>
    <w:rsid w:val="005F782F"/>
    <w:rsid w:val="005F7E87"/>
    <w:rsid w:val="00600038"/>
    <w:rsid w:val="006001EF"/>
    <w:rsid w:val="00600341"/>
    <w:rsid w:val="00600790"/>
    <w:rsid w:val="006012E6"/>
    <w:rsid w:val="0060140B"/>
    <w:rsid w:val="00601F53"/>
    <w:rsid w:val="00602074"/>
    <w:rsid w:val="0060289E"/>
    <w:rsid w:val="00602B64"/>
    <w:rsid w:val="00602E48"/>
    <w:rsid w:val="00602F02"/>
    <w:rsid w:val="00603140"/>
    <w:rsid w:val="0060356B"/>
    <w:rsid w:val="00603D02"/>
    <w:rsid w:val="00603DC3"/>
    <w:rsid w:val="006040CA"/>
    <w:rsid w:val="00604347"/>
    <w:rsid w:val="00604B05"/>
    <w:rsid w:val="00605D2F"/>
    <w:rsid w:val="00605D84"/>
    <w:rsid w:val="00605FB5"/>
    <w:rsid w:val="00605FD2"/>
    <w:rsid w:val="0060648E"/>
    <w:rsid w:val="006068FB"/>
    <w:rsid w:val="00606D09"/>
    <w:rsid w:val="0060701D"/>
    <w:rsid w:val="00607753"/>
    <w:rsid w:val="00607F87"/>
    <w:rsid w:val="00610024"/>
    <w:rsid w:val="00610178"/>
    <w:rsid w:val="0061038A"/>
    <w:rsid w:val="00610415"/>
    <w:rsid w:val="00610493"/>
    <w:rsid w:val="00610752"/>
    <w:rsid w:val="00610902"/>
    <w:rsid w:val="00610DB2"/>
    <w:rsid w:val="00610E0E"/>
    <w:rsid w:val="00611298"/>
    <w:rsid w:val="00611575"/>
    <w:rsid w:val="006116F6"/>
    <w:rsid w:val="00611C1A"/>
    <w:rsid w:val="006122C6"/>
    <w:rsid w:val="006126AC"/>
    <w:rsid w:val="00612821"/>
    <w:rsid w:val="00612F9A"/>
    <w:rsid w:val="00612FCD"/>
    <w:rsid w:val="00612FD5"/>
    <w:rsid w:val="00613547"/>
    <w:rsid w:val="006138DF"/>
    <w:rsid w:val="00613A2E"/>
    <w:rsid w:val="00613B45"/>
    <w:rsid w:val="0061477C"/>
    <w:rsid w:val="00614AD2"/>
    <w:rsid w:val="00614C25"/>
    <w:rsid w:val="00614F85"/>
    <w:rsid w:val="00615842"/>
    <w:rsid w:val="00615B66"/>
    <w:rsid w:val="00615BE8"/>
    <w:rsid w:val="00615E3F"/>
    <w:rsid w:val="00616291"/>
    <w:rsid w:val="00616695"/>
    <w:rsid w:val="00616DAF"/>
    <w:rsid w:val="00616F93"/>
    <w:rsid w:val="0061701B"/>
    <w:rsid w:val="00617086"/>
    <w:rsid w:val="00617087"/>
    <w:rsid w:val="006170B0"/>
    <w:rsid w:val="006175C0"/>
    <w:rsid w:val="006177D1"/>
    <w:rsid w:val="00617BE0"/>
    <w:rsid w:val="00620423"/>
    <w:rsid w:val="00620947"/>
    <w:rsid w:val="00620A45"/>
    <w:rsid w:val="00620BCF"/>
    <w:rsid w:val="00620C1A"/>
    <w:rsid w:val="00621276"/>
    <w:rsid w:val="006213DF"/>
    <w:rsid w:val="006222DC"/>
    <w:rsid w:val="00622494"/>
    <w:rsid w:val="0062261F"/>
    <w:rsid w:val="00622865"/>
    <w:rsid w:val="0062288B"/>
    <w:rsid w:val="00622994"/>
    <w:rsid w:val="006229E4"/>
    <w:rsid w:val="00622CE2"/>
    <w:rsid w:val="00623009"/>
    <w:rsid w:val="00623490"/>
    <w:rsid w:val="00623A78"/>
    <w:rsid w:val="00623D61"/>
    <w:rsid w:val="00623F4B"/>
    <w:rsid w:val="00624B98"/>
    <w:rsid w:val="00625C72"/>
    <w:rsid w:val="006261B7"/>
    <w:rsid w:val="00626454"/>
    <w:rsid w:val="006265B0"/>
    <w:rsid w:val="00626D5C"/>
    <w:rsid w:val="00626F40"/>
    <w:rsid w:val="006274D6"/>
    <w:rsid w:val="00627539"/>
    <w:rsid w:val="006279A9"/>
    <w:rsid w:val="00627A2B"/>
    <w:rsid w:val="00627B99"/>
    <w:rsid w:val="00627BC2"/>
    <w:rsid w:val="00627D1B"/>
    <w:rsid w:val="00627E2A"/>
    <w:rsid w:val="006305C9"/>
    <w:rsid w:val="0063078B"/>
    <w:rsid w:val="00630BA3"/>
    <w:rsid w:val="00630C4B"/>
    <w:rsid w:val="00630DC7"/>
    <w:rsid w:val="00631094"/>
    <w:rsid w:val="00631527"/>
    <w:rsid w:val="0063154B"/>
    <w:rsid w:val="006317A7"/>
    <w:rsid w:val="00632045"/>
    <w:rsid w:val="00632097"/>
    <w:rsid w:val="00632292"/>
    <w:rsid w:val="0063235C"/>
    <w:rsid w:val="006324C3"/>
    <w:rsid w:val="006328BF"/>
    <w:rsid w:val="00632D52"/>
    <w:rsid w:val="00632F90"/>
    <w:rsid w:val="00633C2B"/>
    <w:rsid w:val="00633D41"/>
    <w:rsid w:val="006347F7"/>
    <w:rsid w:val="00634840"/>
    <w:rsid w:val="00634DB2"/>
    <w:rsid w:val="00635629"/>
    <w:rsid w:val="00635A99"/>
    <w:rsid w:val="00635C0F"/>
    <w:rsid w:val="0063615A"/>
    <w:rsid w:val="006362EC"/>
    <w:rsid w:val="00636E78"/>
    <w:rsid w:val="006370C2"/>
    <w:rsid w:val="00637613"/>
    <w:rsid w:val="006377AB"/>
    <w:rsid w:val="006377CE"/>
    <w:rsid w:val="006379C7"/>
    <w:rsid w:val="00637A30"/>
    <w:rsid w:val="00637B66"/>
    <w:rsid w:val="00637C36"/>
    <w:rsid w:val="0064014E"/>
    <w:rsid w:val="006401D6"/>
    <w:rsid w:val="006404A1"/>
    <w:rsid w:val="0064052C"/>
    <w:rsid w:val="00640770"/>
    <w:rsid w:val="006407D6"/>
    <w:rsid w:val="00640FB7"/>
    <w:rsid w:val="00641773"/>
    <w:rsid w:val="00641BC8"/>
    <w:rsid w:val="00641E21"/>
    <w:rsid w:val="006429AD"/>
    <w:rsid w:val="00642FB7"/>
    <w:rsid w:val="00643252"/>
    <w:rsid w:val="006432D0"/>
    <w:rsid w:val="00643617"/>
    <w:rsid w:val="00643639"/>
    <w:rsid w:val="00643C22"/>
    <w:rsid w:val="00644498"/>
    <w:rsid w:val="006445F2"/>
    <w:rsid w:val="00644795"/>
    <w:rsid w:val="0064489D"/>
    <w:rsid w:val="006449B2"/>
    <w:rsid w:val="00644B37"/>
    <w:rsid w:val="00644E0F"/>
    <w:rsid w:val="00645040"/>
    <w:rsid w:val="006450AF"/>
    <w:rsid w:val="0064568B"/>
    <w:rsid w:val="006456B9"/>
    <w:rsid w:val="00645F7E"/>
    <w:rsid w:val="0064630A"/>
    <w:rsid w:val="00646BCA"/>
    <w:rsid w:val="0064712C"/>
    <w:rsid w:val="006474B2"/>
    <w:rsid w:val="00650359"/>
    <w:rsid w:val="006507A0"/>
    <w:rsid w:val="00651054"/>
    <w:rsid w:val="006513FA"/>
    <w:rsid w:val="00651521"/>
    <w:rsid w:val="00651837"/>
    <w:rsid w:val="006518BD"/>
    <w:rsid w:val="00652123"/>
    <w:rsid w:val="0065241D"/>
    <w:rsid w:val="006527F5"/>
    <w:rsid w:val="00652D82"/>
    <w:rsid w:val="00652F96"/>
    <w:rsid w:val="0065357C"/>
    <w:rsid w:val="00653BAA"/>
    <w:rsid w:val="00654026"/>
    <w:rsid w:val="0065476D"/>
    <w:rsid w:val="00654873"/>
    <w:rsid w:val="00654CFF"/>
    <w:rsid w:val="00654F40"/>
    <w:rsid w:val="00655780"/>
    <w:rsid w:val="00655964"/>
    <w:rsid w:val="00656579"/>
    <w:rsid w:val="00656630"/>
    <w:rsid w:val="00656C4A"/>
    <w:rsid w:val="00657120"/>
    <w:rsid w:val="006577C6"/>
    <w:rsid w:val="00657B3C"/>
    <w:rsid w:val="00657BDF"/>
    <w:rsid w:val="00657D54"/>
    <w:rsid w:val="00657DCD"/>
    <w:rsid w:val="00657DE2"/>
    <w:rsid w:val="00657F76"/>
    <w:rsid w:val="00660B58"/>
    <w:rsid w:val="00660DEE"/>
    <w:rsid w:val="00661271"/>
    <w:rsid w:val="00661313"/>
    <w:rsid w:val="0066171E"/>
    <w:rsid w:val="00661791"/>
    <w:rsid w:val="00661962"/>
    <w:rsid w:val="00661DB0"/>
    <w:rsid w:val="00661DFB"/>
    <w:rsid w:val="00662414"/>
    <w:rsid w:val="006628B0"/>
    <w:rsid w:val="00662D88"/>
    <w:rsid w:val="00663048"/>
    <w:rsid w:val="00663196"/>
    <w:rsid w:val="006635AF"/>
    <w:rsid w:val="00663695"/>
    <w:rsid w:val="00663A83"/>
    <w:rsid w:val="00663B6F"/>
    <w:rsid w:val="00663C34"/>
    <w:rsid w:val="00663D52"/>
    <w:rsid w:val="00663DA0"/>
    <w:rsid w:val="00663F03"/>
    <w:rsid w:val="0066458F"/>
    <w:rsid w:val="006646ED"/>
    <w:rsid w:val="0066470A"/>
    <w:rsid w:val="00664738"/>
    <w:rsid w:val="00664FF0"/>
    <w:rsid w:val="00665298"/>
    <w:rsid w:val="0066533A"/>
    <w:rsid w:val="00665447"/>
    <w:rsid w:val="00665529"/>
    <w:rsid w:val="006655F7"/>
    <w:rsid w:val="00665622"/>
    <w:rsid w:val="00665B06"/>
    <w:rsid w:val="00665BDF"/>
    <w:rsid w:val="00665D1C"/>
    <w:rsid w:val="00665DD7"/>
    <w:rsid w:val="006666CF"/>
    <w:rsid w:val="006667A1"/>
    <w:rsid w:val="00666D86"/>
    <w:rsid w:val="006670EB"/>
    <w:rsid w:val="00667411"/>
    <w:rsid w:val="0066750C"/>
    <w:rsid w:val="006675A4"/>
    <w:rsid w:val="00667655"/>
    <w:rsid w:val="006676A5"/>
    <w:rsid w:val="00667C88"/>
    <w:rsid w:val="006701DF"/>
    <w:rsid w:val="00670760"/>
    <w:rsid w:val="00670E8C"/>
    <w:rsid w:val="00671015"/>
    <w:rsid w:val="0067137F"/>
    <w:rsid w:val="00671604"/>
    <w:rsid w:val="0067177F"/>
    <w:rsid w:val="00671D93"/>
    <w:rsid w:val="00671D9D"/>
    <w:rsid w:val="00671DA4"/>
    <w:rsid w:val="00671E90"/>
    <w:rsid w:val="00672040"/>
    <w:rsid w:val="00672118"/>
    <w:rsid w:val="006728D6"/>
    <w:rsid w:val="00673018"/>
    <w:rsid w:val="00673342"/>
    <w:rsid w:val="006736FA"/>
    <w:rsid w:val="006737F5"/>
    <w:rsid w:val="00673A60"/>
    <w:rsid w:val="00673A84"/>
    <w:rsid w:val="00674269"/>
    <w:rsid w:val="00674448"/>
    <w:rsid w:val="00674511"/>
    <w:rsid w:val="0067494D"/>
    <w:rsid w:val="0067560D"/>
    <w:rsid w:val="0067593D"/>
    <w:rsid w:val="00675B1F"/>
    <w:rsid w:val="0067689E"/>
    <w:rsid w:val="006769BB"/>
    <w:rsid w:val="00676B2F"/>
    <w:rsid w:val="00676B3C"/>
    <w:rsid w:val="006771A6"/>
    <w:rsid w:val="006773E0"/>
    <w:rsid w:val="0067744F"/>
    <w:rsid w:val="00677491"/>
    <w:rsid w:val="0067760D"/>
    <w:rsid w:val="0067762F"/>
    <w:rsid w:val="00677995"/>
    <w:rsid w:val="006779A7"/>
    <w:rsid w:val="00677AB0"/>
    <w:rsid w:val="00677F0D"/>
    <w:rsid w:val="00677FD0"/>
    <w:rsid w:val="00680189"/>
    <w:rsid w:val="006803D8"/>
    <w:rsid w:val="006806B8"/>
    <w:rsid w:val="00680C4F"/>
    <w:rsid w:val="0068134C"/>
    <w:rsid w:val="0068136C"/>
    <w:rsid w:val="00681909"/>
    <w:rsid w:val="006823CC"/>
    <w:rsid w:val="00682699"/>
    <w:rsid w:val="006826BA"/>
    <w:rsid w:val="00682CAE"/>
    <w:rsid w:val="00682FBC"/>
    <w:rsid w:val="0068304D"/>
    <w:rsid w:val="00683357"/>
    <w:rsid w:val="0068373B"/>
    <w:rsid w:val="00683BEB"/>
    <w:rsid w:val="00683CD7"/>
    <w:rsid w:val="00683DF8"/>
    <w:rsid w:val="006844A3"/>
    <w:rsid w:val="00684A85"/>
    <w:rsid w:val="00684B02"/>
    <w:rsid w:val="00684E5B"/>
    <w:rsid w:val="00684FE4"/>
    <w:rsid w:val="00685A42"/>
    <w:rsid w:val="00685BE2"/>
    <w:rsid w:val="00685D69"/>
    <w:rsid w:val="0068633A"/>
    <w:rsid w:val="00686559"/>
    <w:rsid w:val="00686569"/>
    <w:rsid w:val="006867F1"/>
    <w:rsid w:val="00686943"/>
    <w:rsid w:val="006870C0"/>
    <w:rsid w:val="0068749E"/>
    <w:rsid w:val="0068775D"/>
    <w:rsid w:val="0068794D"/>
    <w:rsid w:val="006879A5"/>
    <w:rsid w:val="00687A9A"/>
    <w:rsid w:val="00687DF0"/>
    <w:rsid w:val="0069007C"/>
    <w:rsid w:val="006901EB"/>
    <w:rsid w:val="00690377"/>
    <w:rsid w:val="006903F7"/>
    <w:rsid w:val="006905A9"/>
    <w:rsid w:val="006908F0"/>
    <w:rsid w:val="00690975"/>
    <w:rsid w:val="00690B8B"/>
    <w:rsid w:val="00690CA3"/>
    <w:rsid w:val="00690DCA"/>
    <w:rsid w:val="00690FEC"/>
    <w:rsid w:val="00691387"/>
    <w:rsid w:val="006913E9"/>
    <w:rsid w:val="00691562"/>
    <w:rsid w:val="00691687"/>
    <w:rsid w:val="00691B27"/>
    <w:rsid w:val="00692032"/>
    <w:rsid w:val="00692299"/>
    <w:rsid w:val="0069246A"/>
    <w:rsid w:val="0069263C"/>
    <w:rsid w:val="006927B6"/>
    <w:rsid w:val="006932D4"/>
    <w:rsid w:val="006935D9"/>
    <w:rsid w:val="006938DF"/>
    <w:rsid w:val="00693C90"/>
    <w:rsid w:val="00693EB6"/>
    <w:rsid w:val="00694366"/>
    <w:rsid w:val="00694C86"/>
    <w:rsid w:val="00694DB1"/>
    <w:rsid w:val="006952EC"/>
    <w:rsid w:val="006954F7"/>
    <w:rsid w:val="00695559"/>
    <w:rsid w:val="0069596C"/>
    <w:rsid w:val="00695F81"/>
    <w:rsid w:val="00696052"/>
    <w:rsid w:val="00696487"/>
    <w:rsid w:val="0069673F"/>
    <w:rsid w:val="00696992"/>
    <w:rsid w:val="00696C6E"/>
    <w:rsid w:val="00696E7E"/>
    <w:rsid w:val="00696EF9"/>
    <w:rsid w:val="006973D8"/>
    <w:rsid w:val="006974E2"/>
    <w:rsid w:val="0069755A"/>
    <w:rsid w:val="00697636"/>
    <w:rsid w:val="006976D7"/>
    <w:rsid w:val="006977EE"/>
    <w:rsid w:val="00697D9C"/>
    <w:rsid w:val="00697E45"/>
    <w:rsid w:val="00697F86"/>
    <w:rsid w:val="006A02AE"/>
    <w:rsid w:val="006A0497"/>
    <w:rsid w:val="006A068B"/>
    <w:rsid w:val="006A0E33"/>
    <w:rsid w:val="006A127B"/>
    <w:rsid w:val="006A17A6"/>
    <w:rsid w:val="006A18E1"/>
    <w:rsid w:val="006A22F0"/>
    <w:rsid w:val="006A266D"/>
    <w:rsid w:val="006A2A90"/>
    <w:rsid w:val="006A2AEA"/>
    <w:rsid w:val="006A2C68"/>
    <w:rsid w:val="006A34C5"/>
    <w:rsid w:val="006A3628"/>
    <w:rsid w:val="006A3B0C"/>
    <w:rsid w:val="006A3C4E"/>
    <w:rsid w:val="006A3CD6"/>
    <w:rsid w:val="006A3ECE"/>
    <w:rsid w:val="006A4508"/>
    <w:rsid w:val="006A496D"/>
    <w:rsid w:val="006A5448"/>
    <w:rsid w:val="006A54E2"/>
    <w:rsid w:val="006A58DD"/>
    <w:rsid w:val="006A5E58"/>
    <w:rsid w:val="006A6353"/>
    <w:rsid w:val="006A659F"/>
    <w:rsid w:val="006A65C3"/>
    <w:rsid w:val="006A7367"/>
    <w:rsid w:val="006A73C6"/>
    <w:rsid w:val="006A73DF"/>
    <w:rsid w:val="006A78CF"/>
    <w:rsid w:val="006A7BD5"/>
    <w:rsid w:val="006A7D74"/>
    <w:rsid w:val="006A7D89"/>
    <w:rsid w:val="006A7E39"/>
    <w:rsid w:val="006A7EE7"/>
    <w:rsid w:val="006B06CA"/>
    <w:rsid w:val="006B07A1"/>
    <w:rsid w:val="006B0ACB"/>
    <w:rsid w:val="006B0CE1"/>
    <w:rsid w:val="006B0EBD"/>
    <w:rsid w:val="006B14A8"/>
    <w:rsid w:val="006B157E"/>
    <w:rsid w:val="006B1ACA"/>
    <w:rsid w:val="006B22A0"/>
    <w:rsid w:val="006B2870"/>
    <w:rsid w:val="006B30A8"/>
    <w:rsid w:val="006B3126"/>
    <w:rsid w:val="006B390A"/>
    <w:rsid w:val="006B3CDA"/>
    <w:rsid w:val="006B464E"/>
    <w:rsid w:val="006B49F2"/>
    <w:rsid w:val="006B4D07"/>
    <w:rsid w:val="006B5181"/>
    <w:rsid w:val="006B5223"/>
    <w:rsid w:val="006B53C2"/>
    <w:rsid w:val="006B594B"/>
    <w:rsid w:val="006B596C"/>
    <w:rsid w:val="006B5FC4"/>
    <w:rsid w:val="006B62FE"/>
    <w:rsid w:val="006B6306"/>
    <w:rsid w:val="006B6328"/>
    <w:rsid w:val="006B64D8"/>
    <w:rsid w:val="006B663E"/>
    <w:rsid w:val="006B6932"/>
    <w:rsid w:val="006B6D16"/>
    <w:rsid w:val="006B6D3F"/>
    <w:rsid w:val="006B7006"/>
    <w:rsid w:val="006B7767"/>
    <w:rsid w:val="006B785D"/>
    <w:rsid w:val="006B7F71"/>
    <w:rsid w:val="006C030F"/>
    <w:rsid w:val="006C0416"/>
    <w:rsid w:val="006C0B4E"/>
    <w:rsid w:val="006C0C61"/>
    <w:rsid w:val="006C0CFB"/>
    <w:rsid w:val="006C0DEE"/>
    <w:rsid w:val="006C0EFF"/>
    <w:rsid w:val="006C107A"/>
    <w:rsid w:val="006C10C4"/>
    <w:rsid w:val="006C137A"/>
    <w:rsid w:val="006C1413"/>
    <w:rsid w:val="006C165D"/>
    <w:rsid w:val="006C1C23"/>
    <w:rsid w:val="006C208C"/>
    <w:rsid w:val="006C21A5"/>
    <w:rsid w:val="006C2229"/>
    <w:rsid w:val="006C2732"/>
    <w:rsid w:val="006C2952"/>
    <w:rsid w:val="006C2A24"/>
    <w:rsid w:val="006C3056"/>
    <w:rsid w:val="006C3083"/>
    <w:rsid w:val="006C33EC"/>
    <w:rsid w:val="006C35FA"/>
    <w:rsid w:val="006C3CFF"/>
    <w:rsid w:val="006C3D99"/>
    <w:rsid w:val="006C3E8E"/>
    <w:rsid w:val="006C4266"/>
    <w:rsid w:val="006C4519"/>
    <w:rsid w:val="006C48DF"/>
    <w:rsid w:val="006C498D"/>
    <w:rsid w:val="006C4DE6"/>
    <w:rsid w:val="006C50F8"/>
    <w:rsid w:val="006C552B"/>
    <w:rsid w:val="006C5C89"/>
    <w:rsid w:val="006C5CD3"/>
    <w:rsid w:val="006C5D94"/>
    <w:rsid w:val="006C63CC"/>
    <w:rsid w:val="006C6966"/>
    <w:rsid w:val="006C6B5E"/>
    <w:rsid w:val="006C7352"/>
    <w:rsid w:val="006C77A9"/>
    <w:rsid w:val="006C7A18"/>
    <w:rsid w:val="006C7CDD"/>
    <w:rsid w:val="006D02F5"/>
    <w:rsid w:val="006D0317"/>
    <w:rsid w:val="006D0B34"/>
    <w:rsid w:val="006D0EC4"/>
    <w:rsid w:val="006D1212"/>
    <w:rsid w:val="006D154E"/>
    <w:rsid w:val="006D1ECE"/>
    <w:rsid w:val="006D20D5"/>
    <w:rsid w:val="006D229F"/>
    <w:rsid w:val="006D22DD"/>
    <w:rsid w:val="006D25FE"/>
    <w:rsid w:val="006D27C1"/>
    <w:rsid w:val="006D2C9E"/>
    <w:rsid w:val="006D2E49"/>
    <w:rsid w:val="006D2E5E"/>
    <w:rsid w:val="006D3383"/>
    <w:rsid w:val="006D3470"/>
    <w:rsid w:val="006D386E"/>
    <w:rsid w:val="006D39BF"/>
    <w:rsid w:val="006D3C66"/>
    <w:rsid w:val="006D4047"/>
    <w:rsid w:val="006D485F"/>
    <w:rsid w:val="006D499F"/>
    <w:rsid w:val="006D4E65"/>
    <w:rsid w:val="006D5615"/>
    <w:rsid w:val="006D5992"/>
    <w:rsid w:val="006D5BF0"/>
    <w:rsid w:val="006D5EDE"/>
    <w:rsid w:val="006D64FC"/>
    <w:rsid w:val="006D6664"/>
    <w:rsid w:val="006D6750"/>
    <w:rsid w:val="006D6759"/>
    <w:rsid w:val="006D67A6"/>
    <w:rsid w:val="006D6F74"/>
    <w:rsid w:val="006D7016"/>
    <w:rsid w:val="006D75B7"/>
    <w:rsid w:val="006D7835"/>
    <w:rsid w:val="006D78F0"/>
    <w:rsid w:val="006D7B17"/>
    <w:rsid w:val="006D7B58"/>
    <w:rsid w:val="006D7BB5"/>
    <w:rsid w:val="006D7BD9"/>
    <w:rsid w:val="006E01B2"/>
    <w:rsid w:val="006E02A6"/>
    <w:rsid w:val="006E0AF8"/>
    <w:rsid w:val="006E0E0C"/>
    <w:rsid w:val="006E138B"/>
    <w:rsid w:val="006E1C64"/>
    <w:rsid w:val="006E21E1"/>
    <w:rsid w:val="006E272A"/>
    <w:rsid w:val="006E2E26"/>
    <w:rsid w:val="006E38ED"/>
    <w:rsid w:val="006E390E"/>
    <w:rsid w:val="006E433D"/>
    <w:rsid w:val="006E4739"/>
    <w:rsid w:val="006E4796"/>
    <w:rsid w:val="006E4859"/>
    <w:rsid w:val="006E520C"/>
    <w:rsid w:val="006E561A"/>
    <w:rsid w:val="006E566A"/>
    <w:rsid w:val="006E5851"/>
    <w:rsid w:val="006E5DB9"/>
    <w:rsid w:val="006E6045"/>
    <w:rsid w:val="006E67AA"/>
    <w:rsid w:val="006E67B8"/>
    <w:rsid w:val="006E6D61"/>
    <w:rsid w:val="006E7137"/>
    <w:rsid w:val="006E7427"/>
    <w:rsid w:val="006E7601"/>
    <w:rsid w:val="006E7B2C"/>
    <w:rsid w:val="006E7CB5"/>
    <w:rsid w:val="006E7EEC"/>
    <w:rsid w:val="006E7F29"/>
    <w:rsid w:val="006F082E"/>
    <w:rsid w:val="006F084C"/>
    <w:rsid w:val="006F0E7C"/>
    <w:rsid w:val="006F1096"/>
    <w:rsid w:val="006F10B5"/>
    <w:rsid w:val="006F147A"/>
    <w:rsid w:val="006F1831"/>
    <w:rsid w:val="006F1D48"/>
    <w:rsid w:val="006F21F1"/>
    <w:rsid w:val="006F22FF"/>
    <w:rsid w:val="006F253B"/>
    <w:rsid w:val="006F2BF3"/>
    <w:rsid w:val="006F2E80"/>
    <w:rsid w:val="006F31B8"/>
    <w:rsid w:val="006F33FA"/>
    <w:rsid w:val="006F4238"/>
    <w:rsid w:val="006F4281"/>
    <w:rsid w:val="006F4636"/>
    <w:rsid w:val="006F4639"/>
    <w:rsid w:val="006F47EF"/>
    <w:rsid w:val="006F4A88"/>
    <w:rsid w:val="006F4D0F"/>
    <w:rsid w:val="006F5902"/>
    <w:rsid w:val="006F5B6D"/>
    <w:rsid w:val="006F656D"/>
    <w:rsid w:val="006F67D5"/>
    <w:rsid w:val="006F6A10"/>
    <w:rsid w:val="006F6C62"/>
    <w:rsid w:val="006F7363"/>
    <w:rsid w:val="006F7448"/>
    <w:rsid w:val="006F751D"/>
    <w:rsid w:val="006F7535"/>
    <w:rsid w:val="006F7AB9"/>
    <w:rsid w:val="006F7F55"/>
    <w:rsid w:val="0070040A"/>
    <w:rsid w:val="007008F4"/>
    <w:rsid w:val="0070099E"/>
    <w:rsid w:val="007011F9"/>
    <w:rsid w:val="00701B86"/>
    <w:rsid w:val="00701E91"/>
    <w:rsid w:val="007020D8"/>
    <w:rsid w:val="007021E3"/>
    <w:rsid w:val="00702506"/>
    <w:rsid w:val="00702D96"/>
    <w:rsid w:val="00703BB6"/>
    <w:rsid w:val="00703C61"/>
    <w:rsid w:val="00703F11"/>
    <w:rsid w:val="007041D0"/>
    <w:rsid w:val="0070420C"/>
    <w:rsid w:val="0070451A"/>
    <w:rsid w:val="007045E0"/>
    <w:rsid w:val="0070469B"/>
    <w:rsid w:val="0070481F"/>
    <w:rsid w:val="007052F8"/>
    <w:rsid w:val="0070599F"/>
    <w:rsid w:val="00705D5B"/>
    <w:rsid w:val="00706716"/>
    <w:rsid w:val="007068B7"/>
    <w:rsid w:val="007068D2"/>
    <w:rsid w:val="00706DBF"/>
    <w:rsid w:val="00706F7E"/>
    <w:rsid w:val="0070736A"/>
    <w:rsid w:val="007073A7"/>
    <w:rsid w:val="00707872"/>
    <w:rsid w:val="007079BF"/>
    <w:rsid w:val="00710062"/>
    <w:rsid w:val="00710069"/>
    <w:rsid w:val="0071006B"/>
    <w:rsid w:val="0071007B"/>
    <w:rsid w:val="0071016E"/>
    <w:rsid w:val="007103DE"/>
    <w:rsid w:val="00710653"/>
    <w:rsid w:val="007109E3"/>
    <w:rsid w:val="00710AFB"/>
    <w:rsid w:val="00710B28"/>
    <w:rsid w:val="00710C8F"/>
    <w:rsid w:val="00710D5E"/>
    <w:rsid w:val="00710E92"/>
    <w:rsid w:val="0071117C"/>
    <w:rsid w:val="00711268"/>
    <w:rsid w:val="00711566"/>
    <w:rsid w:val="007117DC"/>
    <w:rsid w:val="007118D2"/>
    <w:rsid w:val="00712075"/>
    <w:rsid w:val="007121A1"/>
    <w:rsid w:val="00712491"/>
    <w:rsid w:val="00712743"/>
    <w:rsid w:val="00712971"/>
    <w:rsid w:val="00712AA1"/>
    <w:rsid w:val="00712C87"/>
    <w:rsid w:val="00713058"/>
    <w:rsid w:val="00713124"/>
    <w:rsid w:val="007131E2"/>
    <w:rsid w:val="0071332A"/>
    <w:rsid w:val="0071396D"/>
    <w:rsid w:val="00713D76"/>
    <w:rsid w:val="0071463D"/>
    <w:rsid w:val="00714D02"/>
    <w:rsid w:val="00714D2A"/>
    <w:rsid w:val="00714FE5"/>
    <w:rsid w:val="00715747"/>
    <w:rsid w:val="00715BA7"/>
    <w:rsid w:val="0071641C"/>
    <w:rsid w:val="00716624"/>
    <w:rsid w:val="00716712"/>
    <w:rsid w:val="007167DB"/>
    <w:rsid w:val="00717693"/>
    <w:rsid w:val="00717766"/>
    <w:rsid w:val="007204C4"/>
    <w:rsid w:val="00720543"/>
    <w:rsid w:val="00721C35"/>
    <w:rsid w:val="00721CBE"/>
    <w:rsid w:val="00721E1A"/>
    <w:rsid w:val="00721EA7"/>
    <w:rsid w:val="00721F76"/>
    <w:rsid w:val="00722677"/>
    <w:rsid w:val="0072270B"/>
    <w:rsid w:val="00722A52"/>
    <w:rsid w:val="00722C23"/>
    <w:rsid w:val="00722EF2"/>
    <w:rsid w:val="00723234"/>
    <w:rsid w:val="00723690"/>
    <w:rsid w:val="0072383E"/>
    <w:rsid w:val="00723999"/>
    <w:rsid w:val="00723B38"/>
    <w:rsid w:val="00723BC8"/>
    <w:rsid w:val="00723DBD"/>
    <w:rsid w:val="0072424C"/>
    <w:rsid w:val="00724343"/>
    <w:rsid w:val="007246CE"/>
    <w:rsid w:val="00724B92"/>
    <w:rsid w:val="00724C29"/>
    <w:rsid w:val="00725157"/>
    <w:rsid w:val="0072551D"/>
    <w:rsid w:val="00725649"/>
    <w:rsid w:val="00725861"/>
    <w:rsid w:val="00725A96"/>
    <w:rsid w:val="00725B32"/>
    <w:rsid w:val="00726164"/>
    <w:rsid w:val="00726261"/>
    <w:rsid w:val="0072712C"/>
    <w:rsid w:val="007271C9"/>
    <w:rsid w:val="0072720C"/>
    <w:rsid w:val="00727543"/>
    <w:rsid w:val="007279BF"/>
    <w:rsid w:val="00727A8A"/>
    <w:rsid w:val="00727B76"/>
    <w:rsid w:val="007307DC"/>
    <w:rsid w:val="00730E02"/>
    <w:rsid w:val="00730E6A"/>
    <w:rsid w:val="007310B8"/>
    <w:rsid w:val="00731B14"/>
    <w:rsid w:val="00731E20"/>
    <w:rsid w:val="00731E4B"/>
    <w:rsid w:val="00732AAE"/>
    <w:rsid w:val="00732E24"/>
    <w:rsid w:val="00732F65"/>
    <w:rsid w:val="0073320E"/>
    <w:rsid w:val="0073342C"/>
    <w:rsid w:val="00733834"/>
    <w:rsid w:val="00733943"/>
    <w:rsid w:val="00733F76"/>
    <w:rsid w:val="007345E6"/>
    <w:rsid w:val="00734B09"/>
    <w:rsid w:val="00734EF3"/>
    <w:rsid w:val="007351B1"/>
    <w:rsid w:val="007351DD"/>
    <w:rsid w:val="0073531F"/>
    <w:rsid w:val="007360A4"/>
    <w:rsid w:val="00736767"/>
    <w:rsid w:val="007368B1"/>
    <w:rsid w:val="00736A46"/>
    <w:rsid w:val="00736AB9"/>
    <w:rsid w:val="00736CD4"/>
    <w:rsid w:val="00736DAB"/>
    <w:rsid w:val="00736DF8"/>
    <w:rsid w:val="00736FED"/>
    <w:rsid w:val="007373C8"/>
    <w:rsid w:val="00737718"/>
    <w:rsid w:val="00737B40"/>
    <w:rsid w:val="00737CB6"/>
    <w:rsid w:val="00737E5F"/>
    <w:rsid w:val="00737FAD"/>
    <w:rsid w:val="00740D02"/>
    <w:rsid w:val="00740E42"/>
    <w:rsid w:val="00740EC8"/>
    <w:rsid w:val="00740F2F"/>
    <w:rsid w:val="0074156D"/>
    <w:rsid w:val="007415BC"/>
    <w:rsid w:val="007420BB"/>
    <w:rsid w:val="007425DD"/>
    <w:rsid w:val="0074272D"/>
    <w:rsid w:val="00742D3E"/>
    <w:rsid w:val="00743014"/>
    <w:rsid w:val="00743056"/>
    <w:rsid w:val="00743734"/>
    <w:rsid w:val="00743AFE"/>
    <w:rsid w:val="00743BFF"/>
    <w:rsid w:val="00743FC8"/>
    <w:rsid w:val="00744183"/>
    <w:rsid w:val="007446C6"/>
    <w:rsid w:val="00744724"/>
    <w:rsid w:val="007449F5"/>
    <w:rsid w:val="00745003"/>
    <w:rsid w:val="007458D0"/>
    <w:rsid w:val="00745AE1"/>
    <w:rsid w:val="0074669A"/>
    <w:rsid w:val="00746DED"/>
    <w:rsid w:val="00746EF4"/>
    <w:rsid w:val="007473BD"/>
    <w:rsid w:val="007475F6"/>
    <w:rsid w:val="00747AF9"/>
    <w:rsid w:val="00750367"/>
    <w:rsid w:val="007505BF"/>
    <w:rsid w:val="00750A3E"/>
    <w:rsid w:val="00750AE8"/>
    <w:rsid w:val="00750B82"/>
    <w:rsid w:val="00750E79"/>
    <w:rsid w:val="00750EDF"/>
    <w:rsid w:val="00750FDD"/>
    <w:rsid w:val="00751028"/>
    <w:rsid w:val="00751803"/>
    <w:rsid w:val="00751882"/>
    <w:rsid w:val="00751A2C"/>
    <w:rsid w:val="00751B48"/>
    <w:rsid w:val="00751BC4"/>
    <w:rsid w:val="00751FDA"/>
    <w:rsid w:val="0075245B"/>
    <w:rsid w:val="00752651"/>
    <w:rsid w:val="0075272D"/>
    <w:rsid w:val="00752847"/>
    <w:rsid w:val="00752D81"/>
    <w:rsid w:val="00753424"/>
    <w:rsid w:val="0075345A"/>
    <w:rsid w:val="00753668"/>
    <w:rsid w:val="0075367F"/>
    <w:rsid w:val="007536F8"/>
    <w:rsid w:val="007538EC"/>
    <w:rsid w:val="00753D1C"/>
    <w:rsid w:val="00753EB8"/>
    <w:rsid w:val="0075425E"/>
    <w:rsid w:val="0075430C"/>
    <w:rsid w:val="00754B80"/>
    <w:rsid w:val="00755338"/>
    <w:rsid w:val="007555BC"/>
    <w:rsid w:val="007556D3"/>
    <w:rsid w:val="007557C3"/>
    <w:rsid w:val="00755902"/>
    <w:rsid w:val="00755A64"/>
    <w:rsid w:val="00755D2D"/>
    <w:rsid w:val="0075605F"/>
    <w:rsid w:val="007561FF"/>
    <w:rsid w:val="007563FD"/>
    <w:rsid w:val="007563FF"/>
    <w:rsid w:val="00756A99"/>
    <w:rsid w:val="00756C32"/>
    <w:rsid w:val="00756E43"/>
    <w:rsid w:val="00756F3E"/>
    <w:rsid w:val="00757124"/>
    <w:rsid w:val="0075733F"/>
    <w:rsid w:val="00757585"/>
    <w:rsid w:val="00757622"/>
    <w:rsid w:val="007577E7"/>
    <w:rsid w:val="00757C7D"/>
    <w:rsid w:val="00757F59"/>
    <w:rsid w:val="00760279"/>
    <w:rsid w:val="0076043E"/>
    <w:rsid w:val="00760657"/>
    <w:rsid w:val="0076097D"/>
    <w:rsid w:val="00760BDF"/>
    <w:rsid w:val="00760EDD"/>
    <w:rsid w:val="0076167A"/>
    <w:rsid w:val="0076213B"/>
    <w:rsid w:val="00762B66"/>
    <w:rsid w:val="00762D7F"/>
    <w:rsid w:val="00762EBC"/>
    <w:rsid w:val="0076332F"/>
    <w:rsid w:val="00763495"/>
    <w:rsid w:val="0076386E"/>
    <w:rsid w:val="0076397D"/>
    <w:rsid w:val="00763DE3"/>
    <w:rsid w:val="007644FC"/>
    <w:rsid w:val="007645C6"/>
    <w:rsid w:val="007645D4"/>
    <w:rsid w:val="0076470A"/>
    <w:rsid w:val="00764AC8"/>
    <w:rsid w:val="00765B4F"/>
    <w:rsid w:val="00765CF1"/>
    <w:rsid w:val="00765E49"/>
    <w:rsid w:val="00765FB1"/>
    <w:rsid w:val="007660C8"/>
    <w:rsid w:val="00766158"/>
    <w:rsid w:val="007664F0"/>
    <w:rsid w:val="0076661D"/>
    <w:rsid w:val="0076685C"/>
    <w:rsid w:val="007668C2"/>
    <w:rsid w:val="00766941"/>
    <w:rsid w:val="00766E59"/>
    <w:rsid w:val="00766F3A"/>
    <w:rsid w:val="0076706F"/>
    <w:rsid w:val="00767611"/>
    <w:rsid w:val="00767A4C"/>
    <w:rsid w:val="00767D01"/>
    <w:rsid w:val="00767F49"/>
    <w:rsid w:val="007704DC"/>
    <w:rsid w:val="00770560"/>
    <w:rsid w:val="007706C6"/>
    <w:rsid w:val="00770804"/>
    <w:rsid w:val="00770937"/>
    <w:rsid w:val="0077093C"/>
    <w:rsid w:val="00770A6E"/>
    <w:rsid w:val="00770ABA"/>
    <w:rsid w:val="00770D85"/>
    <w:rsid w:val="0077118D"/>
    <w:rsid w:val="00771212"/>
    <w:rsid w:val="00771DC7"/>
    <w:rsid w:val="00771E11"/>
    <w:rsid w:val="00771EEE"/>
    <w:rsid w:val="007724F9"/>
    <w:rsid w:val="0077250F"/>
    <w:rsid w:val="007726D3"/>
    <w:rsid w:val="00772803"/>
    <w:rsid w:val="00772CB6"/>
    <w:rsid w:val="00772D1D"/>
    <w:rsid w:val="007735B4"/>
    <w:rsid w:val="00773D89"/>
    <w:rsid w:val="007743BF"/>
    <w:rsid w:val="0077489C"/>
    <w:rsid w:val="00774BBA"/>
    <w:rsid w:val="0077509A"/>
    <w:rsid w:val="007754F7"/>
    <w:rsid w:val="007757E9"/>
    <w:rsid w:val="00775806"/>
    <w:rsid w:val="00775948"/>
    <w:rsid w:val="00775A7D"/>
    <w:rsid w:val="00775DAB"/>
    <w:rsid w:val="007769DA"/>
    <w:rsid w:val="00776C7A"/>
    <w:rsid w:val="00776C7E"/>
    <w:rsid w:val="00777131"/>
    <w:rsid w:val="00777550"/>
    <w:rsid w:val="00777A50"/>
    <w:rsid w:val="00780229"/>
    <w:rsid w:val="00780639"/>
    <w:rsid w:val="0078087B"/>
    <w:rsid w:val="00780934"/>
    <w:rsid w:val="007809D9"/>
    <w:rsid w:val="00781687"/>
    <w:rsid w:val="00781766"/>
    <w:rsid w:val="00781B1D"/>
    <w:rsid w:val="00781C0D"/>
    <w:rsid w:val="007820F9"/>
    <w:rsid w:val="007822E0"/>
    <w:rsid w:val="0078269D"/>
    <w:rsid w:val="00782BCA"/>
    <w:rsid w:val="00782E32"/>
    <w:rsid w:val="00783758"/>
    <w:rsid w:val="00783BE4"/>
    <w:rsid w:val="00783D5C"/>
    <w:rsid w:val="00783F84"/>
    <w:rsid w:val="0078459E"/>
    <w:rsid w:val="00784638"/>
    <w:rsid w:val="0078473E"/>
    <w:rsid w:val="00784989"/>
    <w:rsid w:val="00784A7C"/>
    <w:rsid w:val="00784CE7"/>
    <w:rsid w:val="00784D80"/>
    <w:rsid w:val="00784D9C"/>
    <w:rsid w:val="00784EC0"/>
    <w:rsid w:val="007851ED"/>
    <w:rsid w:val="00786125"/>
    <w:rsid w:val="0078617B"/>
    <w:rsid w:val="00786AB2"/>
    <w:rsid w:val="00786BE3"/>
    <w:rsid w:val="00786D07"/>
    <w:rsid w:val="00786F0E"/>
    <w:rsid w:val="00786F44"/>
    <w:rsid w:val="007870F7"/>
    <w:rsid w:val="007874D0"/>
    <w:rsid w:val="00787CFF"/>
    <w:rsid w:val="00787F50"/>
    <w:rsid w:val="00790452"/>
    <w:rsid w:val="00790ACD"/>
    <w:rsid w:val="00790CA9"/>
    <w:rsid w:val="00790EDF"/>
    <w:rsid w:val="00790F81"/>
    <w:rsid w:val="00790FE9"/>
    <w:rsid w:val="00790FFE"/>
    <w:rsid w:val="0079116C"/>
    <w:rsid w:val="00791203"/>
    <w:rsid w:val="00791206"/>
    <w:rsid w:val="007912B8"/>
    <w:rsid w:val="00791429"/>
    <w:rsid w:val="00791994"/>
    <w:rsid w:val="00791A79"/>
    <w:rsid w:val="00791C97"/>
    <w:rsid w:val="00791FDE"/>
    <w:rsid w:val="00792871"/>
    <w:rsid w:val="00792C30"/>
    <w:rsid w:val="00793244"/>
    <w:rsid w:val="00793826"/>
    <w:rsid w:val="00793832"/>
    <w:rsid w:val="00793936"/>
    <w:rsid w:val="00793BF0"/>
    <w:rsid w:val="00793C6C"/>
    <w:rsid w:val="00793C71"/>
    <w:rsid w:val="00793EB3"/>
    <w:rsid w:val="00793ECB"/>
    <w:rsid w:val="00793ED1"/>
    <w:rsid w:val="00794114"/>
    <w:rsid w:val="007950C2"/>
    <w:rsid w:val="00795726"/>
    <w:rsid w:val="00795B59"/>
    <w:rsid w:val="00795BF8"/>
    <w:rsid w:val="00795F1C"/>
    <w:rsid w:val="007961A4"/>
    <w:rsid w:val="007963F1"/>
    <w:rsid w:val="00796CEA"/>
    <w:rsid w:val="00796DAC"/>
    <w:rsid w:val="00797310"/>
    <w:rsid w:val="007974F9"/>
    <w:rsid w:val="00797BCF"/>
    <w:rsid w:val="00797FDB"/>
    <w:rsid w:val="007A05CA"/>
    <w:rsid w:val="007A0772"/>
    <w:rsid w:val="007A07F1"/>
    <w:rsid w:val="007A0C6E"/>
    <w:rsid w:val="007A0D62"/>
    <w:rsid w:val="007A160D"/>
    <w:rsid w:val="007A1B70"/>
    <w:rsid w:val="007A1E4C"/>
    <w:rsid w:val="007A24BF"/>
    <w:rsid w:val="007A2514"/>
    <w:rsid w:val="007A27B3"/>
    <w:rsid w:val="007A2B79"/>
    <w:rsid w:val="007A2DA9"/>
    <w:rsid w:val="007A37FD"/>
    <w:rsid w:val="007A389E"/>
    <w:rsid w:val="007A3D40"/>
    <w:rsid w:val="007A3F38"/>
    <w:rsid w:val="007A413F"/>
    <w:rsid w:val="007A42FE"/>
    <w:rsid w:val="007A42FF"/>
    <w:rsid w:val="007A4351"/>
    <w:rsid w:val="007A462F"/>
    <w:rsid w:val="007A4789"/>
    <w:rsid w:val="007A4957"/>
    <w:rsid w:val="007A4AEE"/>
    <w:rsid w:val="007A4CC5"/>
    <w:rsid w:val="007A5911"/>
    <w:rsid w:val="007A5E9E"/>
    <w:rsid w:val="007A5F6E"/>
    <w:rsid w:val="007A62BB"/>
    <w:rsid w:val="007A6679"/>
    <w:rsid w:val="007A689E"/>
    <w:rsid w:val="007A6DB8"/>
    <w:rsid w:val="007A74FF"/>
    <w:rsid w:val="007A7B80"/>
    <w:rsid w:val="007A7BFB"/>
    <w:rsid w:val="007A7EA5"/>
    <w:rsid w:val="007A7F11"/>
    <w:rsid w:val="007B0027"/>
    <w:rsid w:val="007B00FB"/>
    <w:rsid w:val="007B06E3"/>
    <w:rsid w:val="007B0BD7"/>
    <w:rsid w:val="007B0DD8"/>
    <w:rsid w:val="007B0E2E"/>
    <w:rsid w:val="007B0EB2"/>
    <w:rsid w:val="007B18EF"/>
    <w:rsid w:val="007B1A90"/>
    <w:rsid w:val="007B1AD3"/>
    <w:rsid w:val="007B1B99"/>
    <w:rsid w:val="007B20B6"/>
    <w:rsid w:val="007B218C"/>
    <w:rsid w:val="007B25ED"/>
    <w:rsid w:val="007B269F"/>
    <w:rsid w:val="007B2C78"/>
    <w:rsid w:val="007B2F9B"/>
    <w:rsid w:val="007B3075"/>
    <w:rsid w:val="007B3495"/>
    <w:rsid w:val="007B3FA6"/>
    <w:rsid w:val="007B429B"/>
    <w:rsid w:val="007B44C6"/>
    <w:rsid w:val="007B46BC"/>
    <w:rsid w:val="007B4A88"/>
    <w:rsid w:val="007B4A95"/>
    <w:rsid w:val="007B53F5"/>
    <w:rsid w:val="007B5481"/>
    <w:rsid w:val="007B5892"/>
    <w:rsid w:val="007B5B22"/>
    <w:rsid w:val="007B5CD5"/>
    <w:rsid w:val="007B633F"/>
    <w:rsid w:val="007B6ECC"/>
    <w:rsid w:val="007B6F1D"/>
    <w:rsid w:val="007B7EEA"/>
    <w:rsid w:val="007C0030"/>
    <w:rsid w:val="007C0469"/>
    <w:rsid w:val="007C0FAE"/>
    <w:rsid w:val="007C111C"/>
    <w:rsid w:val="007C1310"/>
    <w:rsid w:val="007C1607"/>
    <w:rsid w:val="007C1A6F"/>
    <w:rsid w:val="007C1B26"/>
    <w:rsid w:val="007C1DA0"/>
    <w:rsid w:val="007C25F7"/>
    <w:rsid w:val="007C282C"/>
    <w:rsid w:val="007C3828"/>
    <w:rsid w:val="007C3CCF"/>
    <w:rsid w:val="007C3E1F"/>
    <w:rsid w:val="007C4290"/>
    <w:rsid w:val="007C47C2"/>
    <w:rsid w:val="007C48AD"/>
    <w:rsid w:val="007C48F6"/>
    <w:rsid w:val="007C4AC3"/>
    <w:rsid w:val="007C4CF4"/>
    <w:rsid w:val="007C4FD9"/>
    <w:rsid w:val="007C5377"/>
    <w:rsid w:val="007C5674"/>
    <w:rsid w:val="007C585C"/>
    <w:rsid w:val="007C606A"/>
    <w:rsid w:val="007C64FB"/>
    <w:rsid w:val="007C6988"/>
    <w:rsid w:val="007C6A2B"/>
    <w:rsid w:val="007C6A91"/>
    <w:rsid w:val="007C6E16"/>
    <w:rsid w:val="007C7674"/>
    <w:rsid w:val="007C7991"/>
    <w:rsid w:val="007D0026"/>
    <w:rsid w:val="007D026A"/>
    <w:rsid w:val="007D078F"/>
    <w:rsid w:val="007D0C57"/>
    <w:rsid w:val="007D108B"/>
    <w:rsid w:val="007D16F6"/>
    <w:rsid w:val="007D1770"/>
    <w:rsid w:val="007D1AEB"/>
    <w:rsid w:val="007D1ECB"/>
    <w:rsid w:val="007D1FB5"/>
    <w:rsid w:val="007D219A"/>
    <w:rsid w:val="007D23C2"/>
    <w:rsid w:val="007D23FC"/>
    <w:rsid w:val="007D256D"/>
    <w:rsid w:val="007D2736"/>
    <w:rsid w:val="007D2A96"/>
    <w:rsid w:val="007D2C1D"/>
    <w:rsid w:val="007D39D0"/>
    <w:rsid w:val="007D3E09"/>
    <w:rsid w:val="007D40C3"/>
    <w:rsid w:val="007D435E"/>
    <w:rsid w:val="007D4607"/>
    <w:rsid w:val="007D47FE"/>
    <w:rsid w:val="007D4972"/>
    <w:rsid w:val="007D4DA5"/>
    <w:rsid w:val="007D5229"/>
    <w:rsid w:val="007D56AE"/>
    <w:rsid w:val="007D57C7"/>
    <w:rsid w:val="007D5861"/>
    <w:rsid w:val="007D5BE7"/>
    <w:rsid w:val="007D61C7"/>
    <w:rsid w:val="007D641D"/>
    <w:rsid w:val="007D666C"/>
    <w:rsid w:val="007D6B3F"/>
    <w:rsid w:val="007D6B6E"/>
    <w:rsid w:val="007D7535"/>
    <w:rsid w:val="007D773D"/>
    <w:rsid w:val="007D7E50"/>
    <w:rsid w:val="007E001B"/>
    <w:rsid w:val="007E0062"/>
    <w:rsid w:val="007E042E"/>
    <w:rsid w:val="007E07FF"/>
    <w:rsid w:val="007E09B1"/>
    <w:rsid w:val="007E0BFD"/>
    <w:rsid w:val="007E10E7"/>
    <w:rsid w:val="007E11F3"/>
    <w:rsid w:val="007E1889"/>
    <w:rsid w:val="007E1ABF"/>
    <w:rsid w:val="007E1AC8"/>
    <w:rsid w:val="007E1CD0"/>
    <w:rsid w:val="007E24B7"/>
    <w:rsid w:val="007E27FF"/>
    <w:rsid w:val="007E2A59"/>
    <w:rsid w:val="007E2BC7"/>
    <w:rsid w:val="007E2FD3"/>
    <w:rsid w:val="007E33DC"/>
    <w:rsid w:val="007E3581"/>
    <w:rsid w:val="007E45B8"/>
    <w:rsid w:val="007E4741"/>
    <w:rsid w:val="007E4F56"/>
    <w:rsid w:val="007E5029"/>
    <w:rsid w:val="007E51EB"/>
    <w:rsid w:val="007E523E"/>
    <w:rsid w:val="007E545F"/>
    <w:rsid w:val="007E56AC"/>
    <w:rsid w:val="007E5708"/>
    <w:rsid w:val="007E6333"/>
    <w:rsid w:val="007E65B2"/>
    <w:rsid w:val="007E6D4C"/>
    <w:rsid w:val="007E72B4"/>
    <w:rsid w:val="007E7A1F"/>
    <w:rsid w:val="007F0655"/>
    <w:rsid w:val="007F0FE7"/>
    <w:rsid w:val="007F10E6"/>
    <w:rsid w:val="007F1295"/>
    <w:rsid w:val="007F1712"/>
    <w:rsid w:val="007F19E3"/>
    <w:rsid w:val="007F1AE4"/>
    <w:rsid w:val="007F21C0"/>
    <w:rsid w:val="007F2229"/>
    <w:rsid w:val="007F22D3"/>
    <w:rsid w:val="007F23F5"/>
    <w:rsid w:val="007F2C5D"/>
    <w:rsid w:val="007F31E1"/>
    <w:rsid w:val="007F3366"/>
    <w:rsid w:val="007F3421"/>
    <w:rsid w:val="007F372D"/>
    <w:rsid w:val="007F41DC"/>
    <w:rsid w:val="007F4240"/>
    <w:rsid w:val="007F4C7C"/>
    <w:rsid w:val="007F4FE3"/>
    <w:rsid w:val="007F56C0"/>
    <w:rsid w:val="007F56DA"/>
    <w:rsid w:val="007F572E"/>
    <w:rsid w:val="007F581B"/>
    <w:rsid w:val="007F5C1F"/>
    <w:rsid w:val="007F5C52"/>
    <w:rsid w:val="007F6527"/>
    <w:rsid w:val="007F6BB1"/>
    <w:rsid w:val="007F724F"/>
    <w:rsid w:val="007F7EEF"/>
    <w:rsid w:val="008002FC"/>
    <w:rsid w:val="008003B5"/>
    <w:rsid w:val="00800ECE"/>
    <w:rsid w:val="0080124A"/>
    <w:rsid w:val="00801405"/>
    <w:rsid w:val="008016CF"/>
    <w:rsid w:val="00801C83"/>
    <w:rsid w:val="00802CD4"/>
    <w:rsid w:val="00802D6D"/>
    <w:rsid w:val="00802F87"/>
    <w:rsid w:val="0080333B"/>
    <w:rsid w:val="008033C9"/>
    <w:rsid w:val="008034BD"/>
    <w:rsid w:val="0080382A"/>
    <w:rsid w:val="0080383C"/>
    <w:rsid w:val="00803C5B"/>
    <w:rsid w:val="00803D5E"/>
    <w:rsid w:val="00803EB5"/>
    <w:rsid w:val="00804031"/>
    <w:rsid w:val="008040D5"/>
    <w:rsid w:val="00804199"/>
    <w:rsid w:val="00804229"/>
    <w:rsid w:val="00804636"/>
    <w:rsid w:val="0080470D"/>
    <w:rsid w:val="008049BF"/>
    <w:rsid w:val="00804A32"/>
    <w:rsid w:val="00805688"/>
    <w:rsid w:val="00805D38"/>
    <w:rsid w:val="00805DEB"/>
    <w:rsid w:val="00805FB0"/>
    <w:rsid w:val="00806343"/>
    <w:rsid w:val="0080662E"/>
    <w:rsid w:val="00806E1B"/>
    <w:rsid w:val="008072B0"/>
    <w:rsid w:val="008105F7"/>
    <w:rsid w:val="008108F9"/>
    <w:rsid w:val="00810A52"/>
    <w:rsid w:val="00810D55"/>
    <w:rsid w:val="0081176F"/>
    <w:rsid w:val="008122F3"/>
    <w:rsid w:val="00812BC2"/>
    <w:rsid w:val="00812CEF"/>
    <w:rsid w:val="00813C71"/>
    <w:rsid w:val="00813D6B"/>
    <w:rsid w:val="00814765"/>
    <w:rsid w:val="00814877"/>
    <w:rsid w:val="00814906"/>
    <w:rsid w:val="00814ADC"/>
    <w:rsid w:val="00814D5E"/>
    <w:rsid w:val="00815489"/>
    <w:rsid w:val="0081562C"/>
    <w:rsid w:val="008157E2"/>
    <w:rsid w:val="00815E20"/>
    <w:rsid w:val="00815E29"/>
    <w:rsid w:val="00815E4D"/>
    <w:rsid w:val="00815E8C"/>
    <w:rsid w:val="008160E0"/>
    <w:rsid w:val="008160F4"/>
    <w:rsid w:val="00816272"/>
    <w:rsid w:val="008165E9"/>
    <w:rsid w:val="008168F4"/>
    <w:rsid w:val="008170F3"/>
    <w:rsid w:val="008176A7"/>
    <w:rsid w:val="00817835"/>
    <w:rsid w:val="00817A65"/>
    <w:rsid w:val="00817D8B"/>
    <w:rsid w:val="00820170"/>
    <w:rsid w:val="008207F1"/>
    <w:rsid w:val="008211E7"/>
    <w:rsid w:val="00821220"/>
    <w:rsid w:val="0082187D"/>
    <w:rsid w:val="00821EE9"/>
    <w:rsid w:val="008222AF"/>
    <w:rsid w:val="00822A6D"/>
    <w:rsid w:val="00822C1D"/>
    <w:rsid w:val="00822E0C"/>
    <w:rsid w:val="00822F9D"/>
    <w:rsid w:val="0082312C"/>
    <w:rsid w:val="00823201"/>
    <w:rsid w:val="0082349A"/>
    <w:rsid w:val="008236CE"/>
    <w:rsid w:val="00823777"/>
    <w:rsid w:val="00823FA7"/>
    <w:rsid w:val="008241B7"/>
    <w:rsid w:val="0082445D"/>
    <w:rsid w:val="00825929"/>
    <w:rsid w:val="00825A82"/>
    <w:rsid w:val="00825ADA"/>
    <w:rsid w:val="00825BFD"/>
    <w:rsid w:val="00825DC1"/>
    <w:rsid w:val="00825F74"/>
    <w:rsid w:val="00826284"/>
    <w:rsid w:val="0082653F"/>
    <w:rsid w:val="0082668B"/>
    <w:rsid w:val="00826723"/>
    <w:rsid w:val="00826AB7"/>
    <w:rsid w:val="00826C0D"/>
    <w:rsid w:val="00827200"/>
    <w:rsid w:val="00827398"/>
    <w:rsid w:val="008274AA"/>
    <w:rsid w:val="00827535"/>
    <w:rsid w:val="00827863"/>
    <w:rsid w:val="008301D5"/>
    <w:rsid w:val="008302E5"/>
    <w:rsid w:val="00830952"/>
    <w:rsid w:val="00830D56"/>
    <w:rsid w:val="00830FFD"/>
    <w:rsid w:val="008312A9"/>
    <w:rsid w:val="00831702"/>
    <w:rsid w:val="00831847"/>
    <w:rsid w:val="0083185A"/>
    <w:rsid w:val="00831A6A"/>
    <w:rsid w:val="00831B06"/>
    <w:rsid w:val="00831EAB"/>
    <w:rsid w:val="00831EB8"/>
    <w:rsid w:val="008322DC"/>
    <w:rsid w:val="00832477"/>
    <w:rsid w:val="0083251B"/>
    <w:rsid w:val="0083253B"/>
    <w:rsid w:val="008328B3"/>
    <w:rsid w:val="0083310F"/>
    <w:rsid w:val="0083327F"/>
    <w:rsid w:val="00833DBB"/>
    <w:rsid w:val="00834013"/>
    <w:rsid w:val="008343F9"/>
    <w:rsid w:val="008346F0"/>
    <w:rsid w:val="00834AC0"/>
    <w:rsid w:val="00834CA1"/>
    <w:rsid w:val="00834D27"/>
    <w:rsid w:val="0083504E"/>
    <w:rsid w:val="0083519A"/>
    <w:rsid w:val="00835500"/>
    <w:rsid w:val="00835F0B"/>
    <w:rsid w:val="00836104"/>
    <w:rsid w:val="008361C3"/>
    <w:rsid w:val="0083629F"/>
    <w:rsid w:val="008362A7"/>
    <w:rsid w:val="008368C6"/>
    <w:rsid w:val="008369DB"/>
    <w:rsid w:val="00836BC1"/>
    <w:rsid w:val="00837094"/>
    <w:rsid w:val="0083769D"/>
    <w:rsid w:val="0083770F"/>
    <w:rsid w:val="0083789E"/>
    <w:rsid w:val="00837BC1"/>
    <w:rsid w:val="00837D7B"/>
    <w:rsid w:val="00837F9E"/>
    <w:rsid w:val="00837FCD"/>
    <w:rsid w:val="008400BD"/>
    <w:rsid w:val="00840382"/>
    <w:rsid w:val="0084085B"/>
    <w:rsid w:val="00840877"/>
    <w:rsid w:val="00840AAD"/>
    <w:rsid w:val="00841038"/>
    <w:rsid w:val="00841259"/>
    <w:rsid w:val="00841567"/>
    <w:rsid w:val="0084170C"/>
    <w:rsid w:val="0084182D"/>
    <w:rsid w:val="00841D3F"/>
    <w:rsid w:val="00841EFF"/>
    <w:rsid w:val="00841FE5"/>
    <w:rsid w:val="0084216E"/>
    <w:rsid w:val="0084237B"/>
    <w:rsid w:val="0084322A"/>
    <w:rsid w:val="00843511"/>
    <w:rsid w:val="00843A03"/>
    <w:rsid w:val="00843B84"/>
    <w:rsid w:val="00844095"/>
    <w:rsid w:val="008441D6"/>
    <w:rsid w:val="00844475"/>
    <w:rsid w:val="008447E7"/>
    <w:rsid w:val="0084537B"/>
    <w:rsid w:val="0084561D"/>
    <w:rsid w:val="00845D07"/>
    <w:rsid w:val="00846080"/>
    <w:rsid w:val="00846273"/>
    <w:rsid w:val="008467D5"/>
    <w:rsid w:val="008469FD"/>
    <w:rsid w:val="00846F6F"/>
    <w:rsid w:val="008479BF"/>
    <w:rsid w:val="00847FA2"/>
    <w:rsid w:val="008505E9"/>
    <w:rsid w:val="00850865"/>
    <w:rsid w:val="008509B2"/>
    <w:rsid w:val="00850D36"/>
    <w:rsid w:val="0085111E"/>
    <w:rsid w:val="00851178"/>
    <w:rsid w:val="00851ABB"/>
    <w:rsid w:val="00851BD7"/>
    <w:rsid w:val="008520E9"/>
    <w:rsid w:val="00852754"/>
    <w:rsid w:val="00852B79"/>
    <w:rsid w:val="00852CD0"/>
    <w:rsid w:val="00852DF1"/>
    <w:rsid w:val="00852EF5"/>
    <w:rsid w:val="008531BC"/>
    <w:rsid w:val="008532F8"/>
    <w:rsid w:val="00853460"/>
    <w:rsid w:val="00853484"/>
    <w:rsid w:val="00853BAF"/>
    <w:rsid w:val="00853D47"/>
    <w:rsid w:val="00853F88"/>
    <w:rsid w:val="008541C6"/>
    <w:rsid w:val="00854D8A"/>
    <w:rsid w:val="008551F5"/>
    <w:rsid w:val="008556F7"/>
    <w:rsid w:val="00855929"/>
    <w:rsid w:val="0085671C"/>
    <w:rsid w:val="00856847"/>
    <w:rsid w:val="00857007"/>
    <w:rsid w:val="008578A0"/>
    <w:rsid w:val="00857AC2"/>
    <w:rsid w:val="00857B89"/>
    <w:rsid w:val="00857EFB"/>
    <w:rsid w:val="00857FF5"/>
    <w:rsid w:val="00860459"/>
    <w:rsid w:val="008608F5"/>
    <w:rsid w:val="00860D5F"/>
    <w:rsid w:val="00860F93"/>
    <w:rsid w:val="00861153"/>
    <w:rsid w:val="008612CE"/>
    <w:rsid w:val="00861418"/>
    <w:rsid w:val="00861800"/>
    <w:rsid w:val="00861889"/>
    <w:rsid w:val="00861DCC"/>
    <w:rsid w:val="00862121"/>
    <w:rsid w:val="00862175"/>
    <w:rsid w:val="008621A5"/>
    <w:rsid w:val="0086224B"/>
    <w:rsid w:val="00862E7B"/>
    <w:rsid w:val="008634EC"/>
    <w:rsid w:val="00863753"/>
    <w:rsid w:val="00863AA8"/>
    <w:rsid w:val="008642CF"/>
    <w:rsid w:val="008645D2"/>
    <w:rsid w:val="00864676"/>
    <w:rsid w:val="00864AE8"/>
    <w:rsid w:val="00864C21"/>
    <w:rsid w:val="00864DA4"/>
    <w:rsid w:val="008652B3"/>
    <w:rsid w:val="0086548A"/>
    <w:rsid w:val="00865769"/>
    <w:rsid w:val="00865943"/>
    <w:rsid w:val="00865AD3"/>
    <w:rsid w:val="00865FF8"/>
    <w:rsid w:val="00866E3B"/>
    <w:rsid w:val="00867027"/>
    <w:rsid w:val="00867247"/>
    <w:rsid w:val="00867414"/>
    <w:rsid w:val="00867AA7"/>
    <w:rsid w:val="00867DC5"/>
    <w:rsid w:val="00867ECB"/>
    <w:rsid w:val="0087026C"/>
    <w:rsid w:val="00870519"/>
    <w:rsid w:val="0087054B"/>
    <w:rsid w:val="0087155E"/>
    <w:rsid w:val="008715ED"/>
    <w:rsid w:val="00871F14"/>
    <w:rsid w:val="00872209"/>
    <w:rsid w:val="008722D4"/>
    <w:rsid w:val="00872DC0"/>
    <w:rsid w:val="00873174"/>
    <w:rsid w:val="00873526"/>
    <w:rsid w:val="00873705"/>
    <w:rsid w:val="00873A4F"/>
    <w:rsid w:val="00873CD2"/>
    <w:rsid w:val="00873F27"/>
    <w:rsid w:val="00873F3D"/>
    <w:rsid w:val="00874CDE"/>
    <w:rsid w:val="00874CFF"/>
    <w:rsid w:val="00874E07"/>
    <w:rsid w:val="00874E72"/>
    <w:rsid w:val="0087622B"/>
    <w:rsid w:val="00876819"/>
    <w:rsid w:val="00876914"/>
    <w:rsid w:val="008769D1"/>
    <w:rsid w:val="008774B3"/>
    <w:rsid w:val="0087769C"/>
    <w:rsid w:val="0087774A"/>
    <w:rsid w:val="00877CEA"/>
    <w:rsid w:val="0088031E"/>
    <w:rsid w:val="008807FA"/>
    <w:rsid w:val="008808C6"/>
    <w:rsid w:val="00880DE1"/>
    <w:rsid w:val="00881085"/>
    <w:rsid w:val="00881A44"/>
    <w:rsid w:val="00882368"/>
    <w:rsid w:val="0088266C"/>
    <w:rsid w:val="00882D8F"/>
    <w:rsid w:val="00882F39"/>
    <w:rsid w:val="00882F84"/>
    <w:rsid w:val="00882FA2"/>
    <w:rsid w:val="00883079"/>
    <w:rsid w:val="0088312A"/>
    <w:rsid w:val="00883205"/>
    <w:rsid w:val="00883FAF"/>
    <w:rsid w:val="008840D2"/>
    <w:rsid w:val="00884428"/>
    <w:rsid w:val="008846C8"/>
    <w:rsid w:val="00884809"/>
    <w:rsid w:val="00884F1F"/>
    <w:rsid w:val="00885333"/>
    <w:rsid w:val="008853C8"/>
    <w:rsid w:val="008863B3"/>
    <w:rsid w:val="00886A19"/>
    <w:rsid w:val="0088778D"/>
    <w:rsid w:val="00887BD9"/>
    <w:rsid w:val="00887C1A"/>
    <w:rsid w:val="00887CC1"/>
    <w:rsid w:val="0089003B"/>
    <w:rsid w:val="0089034C"/>
    <w:rsid w:val="00890B0C"/>
    <w:rsid w:val="00890DD4"/>
    <w:rsid w:val="00890F4D"/>
    <w:rsid w:val="00891768"/>
    <w:rsid w:val="0089276D"/>
    <w:rsid w:val="008927FE"/>
    <w:rsid w:val="0089313E"/>
    <w:rsid w:val="008931D9"/>
    <w:rsid w:val="00893673"/>
    <w:rsid w:val="008936FF"/>
    <w:rsid w:val="0089488B"/>
    <w:rsid w:val="00894DE7"/>
    <w:rsid w:val="00894F7F"/>
    <w:rsid w:val="00895304"/>
    <w:rsid w:val="00895532"/>
    <w:rsid w:val="00895B04"/>
    <w:rsid w:val="0089615A"/>
    <w:rsid w:val="00897203"/>
    <w:rsid w:val="00897263"/>
    <w:rsid w:val="0089733D"/>
    <w:rsid w:val="00897405"/>
    <w:rsid w:val="0089767A"/>
    <w:rsid w:val="00897AA4"/>
    <w:rsid w:val="00897C87"/>
    <w:rsid w:val="008A0586"/>
    <w:rsid w:val="008A0C64"/>
    <w:rsid w:val="008A114D"/>
    <w:rsid w:val="008A1182"/>
    <w:rsid w:val="008A17AF"/>
    <w:rsid w:val="008A218C"/>
    <w:rsid w:val="008A2362"/>
    <w:rsid w:val="008A2AAF"/>
    <w:rsid w:val="008A2BC3"/>
    <w:rsid w:val="008A2CEE"/>
    <w:rsid w:val="008A2DD8"/>
    <w:rsid w:val="008A3456"/>
    <w:rsid w:val="008A3911"/>
    <w:rsid w:val="008A3BF3"/>
    <w:rsid w:val="008A3C1E"/>
    <w:rsid w:val="008A403E"/>
    <w:rsid w:val="008A482E"/>
    <w:rsid w:val="008A4F80"/>
    <w:rsid w:val="008A5510"/>
    <w:rsid w:val="008A56E7"/>
    <w:rsid w:val="008A57EE"/>
    <w:rsid w:val="008A5A94"/>
    <w:rsid w:val="008A5F13"/>
    <w:rsid w:val="008A608F"/>
    <w:rsid w:val="008A64DC"/>
    <w:rsid w:val="008A6566"/>
    <w:rsid w:val="008A6612"/>
    <w:rsid w:val="008A6D93"/>
    <w:rsid w:val="008A7F7B"/>
    <w:rsid w:val="008B07CE"/>
    <w:rsid w:val="008B07D1"/>
    <w:rsid w:val="008B0D26"/>
    <w:rsid w:val="008B0D69"/>
    <w:rsid w:val="008B12E2"/>
    <w:rsid w:val="008B16B5"/>
    <w:rsid w:val="008B1F26"/>
    <w:rsid w:val="008B2747"/>
    <w:rsid w:val="008B2C70"/>
    <w:rsid w:val="008B2D0C"/>
    <w:rsid w:val="008B362B"/>
    <w:rsid w:val="008B3BE7"/>
    <w:rsid w:val="008B41EB"/>
    <w:rsid w:val="008B45A4"/>
    <w:rsid w:val="008B482F"/>
    <w:rsid w:val="008B485A"/>
    <w:rsid w:val="008B494A"/>
    <w:rsid w:val="008B518F"/>
    <w:rsid w:val="008B53D0"/>
    <w:rsid w:val="008B5987"/>
    <w:rsid w:val="008B5CF6"/>
    <w:rsid w:val="008B67BA"/>
    <w:rsid w:val="008B6C31"/>
    <w:rsid w:val="008B6D25"/>
    <w:rsid w:val="008B6F34"/>
    <w:rsid w:val="008B710D"/>
    <w:rsid w:val="008B7853"/>
    <w:rsid w:val="008B7931"/>
    <w:rsid w:val="008B7FEC"/>
    <w:rsid w:val="008C008E"/>
    <w:rsid w:val="008C024A"/>
    <w:rsid w:val="008C0482"/>
    <w:rsid w:val="008C05F9"/>
    <w:rsid w:val="008C0931"/>
    <w:rsid w:val="008C0CF8"/>
    <w:rsid w:val="008C1643"/>
    <w:rsid w:val="008C1656"/>
    <w:rsid w:val="008C19F6"/>
    <w:rsid w:val="008C212F"/>
    <w:rsid w:val="008C22AF"/>
    <w:rsid w:val="008C22E8"/>
    <w:rsid w:val="008C2497"/>
    <w:rsid w:val="008C337C"/>
    <w:rsid w:val="008C3436"/>
    <w:rsid w:val="008C34AF"/>
    <w:rsid w:val="008C3575"/>
    <w:rsid w:val="008C3BB0"/>
    <w:rsid w:val="008C3EC4"/>
    <w:rsid w:val="008C3FE4"/>
    <w:rsid w:val="008C405B"/>
    <w:rsid w:val="008C4D4F"/>
    <w:rsid w:val="008C4EBC"/>
    <w:rsid w:val="008C50BA"/>
    <w:rsid w:val="008C57F9"/>
    <w:rsid w:val="008C592E"/>
    <w:rsid w:val="008C5FED"/>
    <w:rsid w:val="008C6122"/>
    <w:rsid w:val="008C613E"/>
    <w:rsid w:val="008C6804"/>
    <w:rsid w:val="008C6805"/>
    <w:rsid w:val="008C69DD"/>
    <w:rsid w:val="008C69FA"/>
    <w:rsid w:val="008C6D9F"/>
    <w:rsid w:val="008C6ED7"/>
    <w:rsid w:val="008C70EF"/>
    <w:rsid w:val="008C710C"/>
    <w:rsid w:val="008C735E"/>
    <w:rsid w:val="008C7579"/>
    <w:rsid w:val="008C7953"/>
    <w:rsid w:val="008C7B5A"/>
    <w:rsid w:val="008D0162"/>
    <w:rsid w:val="008D0182"/>
    <w:rsid w:val="008D0747"/>
    <w:rsid w:val="008D0786"/>
    <w:rsid w:val="008D0EAC"/>
    <w:rsid w:val="008D0FE1"/>
    <w:rsid w:val="008D149A"/>
    <w:rsid w:val="008D163A"/>
    <w:rsid w:val="008D1841"/>
    <w:rsid w:val="008D18F9"/>
    <w:rsid w:val="008D1B32"/>
    <w:rsid w:val="008D1B3E"/>
    <w:rsid w:val="008D1E0B"/>
    <w:rsid w:val="008D2300"/>
    <w:rsid w:val="008D24CF"/>
    <w:rsid w:val="008D2B09"/>
    <w:rsid w:val="008D2C44"/>
    <w:rsid w:val="008D2D94"/>
    <w:rsid w:val="008D2F0C"/>
    <w:rsid w:val="008D34AD"/>
    <w:rsid w:val="008D374F"/>
    <w:rsid w:val="008D3A71"/>
    <w:rsid w:val="008D4092"/>
    <w:rsid w:val="008D4813"/>
    <w:rsid w:val="008D4B0E"/>
    <w:rsid w:val="008D5035"/>
    <w:rsid w:val="008D5756"/>
    <w:rsid w:val="008D5A5C"/>
    <w:rsid w:val="008D5BCB"/>
    <w:rsid w:val="008D5E33"/>
    <w:rsid w:val="008D5E43"/>
    <w:rsid w:val="008D667E"/>
    <w:rsid w:val="008D6827"/>
    <w:rsid w:val="008D6CF5"/>
    <w:rsid w:val="008D700A"/>
    <w:rsid w:val="008D71D1"/>
    <w:rsid w:val="008D7713"/>
    <w:rsid w:val="008D7C57"/>
    <w:rsid w:val="008D7FCD"/>
    <w:rsid w:val="008E01D2"/>
    <w:rsid w:val="008E0200"/>
    <w:rsid w:val="008E0A0E"/>
    <w:rsid w:val="008E143A"/>
    <w:rsid w:val="008E199C"/>
    <w:rsid w:val="008E1AFF"/>
    <w:rsid w:val="008E2023"/>
    <w:rsid w:val="008E2CE3"/>
    <w:rsid w:val="008E2E4D"/>
    <w:rsid w:val="008E2EDF"/>
    <w:rsid w:val="008E2FAD"/>
    <w:rsid w:val="008E330F"/>
    <w:rsid w:val="008E3822"/>
    <w:rsid w:val="008E3BA6"/>
    <w:rsid w:val="008E3D0A"/>
    <w:rsid w:val="008E47BD"/>
    <w:rsid w:val="008E5059"/>
    <w:rsid w:val="008E50C3"/>
    <w:rsid w:val="008E5120"/>
    <w:rsid w:val="008E547C"/>
    <w:rsid w:val="008E55E0"/>
    <w:rsid w:val="008E5C79"/>
    <w:rsid w:val="008E5CFA"/>
    <w:rsid w:val="008E60D1"/>
    <w:rsid w:val="008E61C0"/>
    <w:rsid w:val="008E636B"/>
    <w:rsid w:val="008E6783"/>
    <w:rsid w:val="008E7D1B"/>
    <w:rsid w:val="008F033D"/>
    <w:rsid w:val="008F0378"/>
    <w:rsid w:val="008F0391"/>
    <w:rsid w:val="008F04E9"/>
    <w:rsid w:val="008F05E1"/>
    <w:rsid w:val="008F139D"/>
    <w:rsid w:val="008F141C"/>
    <w:rsid w:val="008F17F1"/>
    <w:rsid w:val="008F1A23"/>
    <w:rsid w:val="008F1C6B"/>
    <w:rsid w:val="008F27C5"/>
    <w:rsid w:val="008F291D"/>
    <w:rsid w:val="008F2936"/>
    <w:rsid w:val="008F2A60"/>
    <w:rsid w:val="008F2ACB"/>
    <w:rsid w:val="008F2C08"/>
    <w:rsid w:val="008F30F1"/>
    <w:rsid w:val="008F3409"/>
    <w:rsid w:val="008F35C9"/>
    <w:rsid w:val="008F35DB"/>
    <w:rsid w:val="008F38EA"/>
    <w:rsid w:val="008F4611"/>
    <w:rsid w:val="008F5232"/>
    <w:rsid w:val="008F5340"/>
    <w:rsid w:val="008F5454"/>
    <w:rsid w:val="008F56EA"/>
    <w:rsid w:val="008F5823"/>
    <w:rsid w:val="008F5938"/>
    <w:rsid w:val="008F5DE3"/>
    <w:rsid w:val="008F6135"/>
    <w:rsid w:val="008F6748"/>
    <w:rsid w:val="008F6BF7"/>
    <w:rsid w:val="008F6C0D"/>
    <w:rsid w:val="008F6D29"/>
    <w:rsid w:val="008F72D7"/>
    <w:rsid w:val="008F7319"/>
    <w:rsid w:val="008F7589"/>
    <w:rsid w:val="008F76A0"/>
    <w:rsid w:val="00900098"/>
    <w:rsid w:val="0090074A"/>
    <w:rsid w:val="00900D5D"/>
    <w:rsid w:val="00900F9A"/>
    <w:rsid w:val="00901032"/>
    <w:rsid w:val="009018C4"/>
    <w:rsid w:val="00901C3C"/>
    <w:rsid w:val="00901D7E"/>
    <w:rsid w:val="0090209C"/>
    <w:rsid w:val="009027EB"/>
    <w:rsid w:val="00902B52"/>
    <w:rsid w:val="00902FF0"/>
    <w:rsid w:val="00903230"/>
    <w:rsid w:val="00903268"/>
    <w:rsid w:val="00903717"/>
    <w:rsid w:val="00903911"/>
    <w:rsid w:val="00903A69"/>
    <w:rsid w:val="009040FF"/>
    <w:rsid w:val="009041A5"/>
    <w:rsid w:val="00904392"/>
    <w:rsid w:val="0090469A"/>
    <w:rsid w:val="00904D5C"/>
    <w:rsid w:val="0090540F"/>
    <w:rsid w:val="009059BA"/>
    <w:rsid w:val="00905A6A"/>
    <w:rsid w:val="00905E83"/>
    <w:rsid w:val="0090609A"/>
    <w:rsid w:val="00906377"/>
    <w:rsid w:val="00906A8B"/>
    <w:rsid w:val="00906AA4"/>
    <w:rsid w:val="00906D4A"/>
    <w:rsid w:val="00906DEF"/>
    <w:rsid w:val="009070DF"/>
    <w:rsid w:val="009074F4"/>
    <w:rsid w:val="00907759"/>
    <w:rsid w:val="00907D0B"/>
    <w:rsid w:val="00907E61"/>
    <w:rsid w:val="00907EFA"/>
    <w:rsid w:val="00907FE2"/>
    <w:rsid w:val="009104B1"/>
    <w:rsid w:val="00910517"/>
    <w:rsid w:val="00910715"/>
    <w:rsid w:val="00910969"/>
    <w:rsid w:val="00910F81"/>
    <w:rsid w:val="009116C2"/>
    <w:rsid w:val="0091189B"/>
    <w:rsid w:val="00911A1B"/>
    <w:rsid w:val="00911B84"/>
    <w:rsid w:val="00911DB0"/>
    <w:rsid w:val="00911E68"/>
    <w:rsid w:val="009121C3"/>
    <w:rsid w:val="00913733"/>
    <w:rsid w:val="00913928"/>
    <w:rsid w:val="00913B8E"/>
    <w:rsid w:val="00914411"/>
    <w:rsid w:val="009144FB"/>
    <w:rsid w:val="00914509"/>
    <w:rsid w:val="00914528"/>
    <w:rsid w:val="0091481A"/>
    <w:rsid w:val="009149B6"/>
    <w:rsid w:val="00915073"/>
    <w:rsid w:val="0091519C"/>
    <w:rsid w:val="0091577E"/>
    <w:rsid w:val="00915A30"/>
    <w:rsid w:val="00915A7D"/>
    <w:rsid w:val="00915BBC"/>
    <w:rsid w:val="00916165"/>
    <w:rsid w:val="009162F9"/>
    <w:rsid w:val="00916503"/>
    <w:rsid w:val="0091729F"/>
    <w:rsid w:val="00917412"/>
    <w:rsid w:val="009176B9"/>
    <w:rsid w:val="00917745"/>
    <w:rsid w:val="00917783"/>
    <w:rsid w:val="00917808"/>
    <w:rsid w:val="00917984"/>
    <w:rsid w:val="009179A1"/>
    <w:rsid w:val="00917F69"/>
    <w:rsid w:val="009203C7"/>
    <w:rsid w:val="00920844"/>
    <w:rsid w:val="00920A68"/>
    <w:rsid w:val="00920FD8"/>
    <w:rsid w:val="00921387"/>
    <w:rsid w:val="009218C6"/>
    <w:rsid w:val="00921AA0"/>
    <w:rsid w:val="00921AD9"/>
    <w:rsid w:val="00921D60"/>
    <w:rsid w:val="009220B5"/>
    <w:rsid w:val="009223C7"/>
    <w:rsid w:val="00922480"/>
    <w:rsid w:val="0092298D"/>
    <w:rsid w:val="00922A98"/>
    <w:rsid w:val="00922C71"/>
    <w:rsid w:val="009233ED"/>
    <w:rsid w:val="0092369E"/>
    <w:rsid w:val="00923E1D"/>
    <w:rsid w:val="00923E1F"/>
    <w:rsid w:val="009242EA"/>
    <w:rsid w:val="009243E7"/>
    <w:rsid w:val="009246BE"/>
    <w:rsid w:val="00924E63"/>
    <w:rsid w:val="00924F11"/>
    <w:rsid w:val="009253C8"/>
    <w:rsid w:val="00925622"/>
    <w:rsid w:val="009262E4"/>
    <w:rsid w:val="00926368"/>
    <w:rsid w:val="0092643B"/>
    <w:rsid w:val="009268ED"/>
    <w:rsid w:val="009269F1"/>
    <w:rsid w:val="00927329"/>
    <w:rsid w:val="00927361"/>
    <w:rsid w:val="00927436"/>
    <w:rsid w:val="00927969"/>
    <w:rsid w:val="009279BD"/>
    <w:rsid w:val="00927B3C"/>
    <w:rsid w:val="00927B60"/>
    <w:rsid w:val="00927F3F"/>
    <w:rsid w:val="009303EB"/>
    <w:rsid w:val="00930AE8"/>
    <w:rsid w:val="00930FBE"/>
    <w:rsid w:val="0093116C"/>
    <w:rsid w:val="00931956"/>
    <w:rsid w:val="00931CBA"/>
    <w:rsid w:val="00931EBA"/>
    <w:rsid w:val="00931F52"/>
    <w:rsid w:val="009322D9"/>
    <w:rsid w:val="009326E9"/>
    <w:rsid w:val="00932756"/>
    <w:rsid w:val="009329E8"/>
    <w:rsid w:val="00932C2E"/>
    <w:rsid w:val="00932C36"/>
    <w:rsid w:val="009331CB"/>
    <w:rsid w:val="009332CB"/>
    <w:rsid w:val="00933611"/>
    <w:rsid w:val="009336B5"/>
    <w:rsid w:val="0093379F"/>
    <w:rsid w:val="00933864"/>
    <w:rsid w:val="00933DB2"/>
    <w:rsid w:val="00933F5B"/>
    <w:rsid w:val="00934FB3"/>
    <w:rsid w:val="009359E6"/>
    <w:rsid w:val="00935F0C"/>
    <w:rsid w:val="009360B7"/>
    <w:rsid w:val="00936486"/>
    <w:rsid w:val="00937000"/>
    <w:rsid w:val="009370F0"/>
    <w:rsid w:val="00937534"/>
    <w:rsid w:val="00937888"/>
    <w:rsid w:val="00937928"/>
    <w:rsid w:val="00940098"/>
    <w:rsid w:val="00940409"/>
    <w:rsid w:val="00940466"/>
    <w:rsid w:val="00940E59"/>
    <w:rsid w:val="00940F55"/>
    <w:rsid w:val="00941140"/>
    <w:rsid w:val="0094133F"/>
    <w:rsid w:val="00941402"/>
    <w:rsid w:val="0094165E"/>
    <w:rsid w:val="009418CD"/>
    <w:rsid w:val="009419D9"/>
    <w:rsid w:val="00941A17"/>
    <w:rsid w:val="00941ADE"/>
    <w:rsid w:val="00941BB0"/>
    <w:rsid w:val="00941BC7"/>
    <w:rsid w:val="0094250E"/>
    <w:rsid w:val="00942720"/>
    <w:rsid w:val="00942753"/>
    <w:rsid w:val="0094315B"/>
    <w:rsid w:val="00943A15"/>
    <w:rsid w:val="00943FAA"/>
    <w:rsid w:val="009440C8"/>
    <w:rsid w:val="009440D0"/>
    <w:rsid w:val="00944357"/>
    <w:rsid w:val="00944735"/>
    <w:rsid w:val="009447F7"/>
    <w:rsid w:val="00944E52"/>
    <w:rsid w:val="00944EFF"/>
    <w:rsid w:val="00944F7E"/>
    <w:rsid w:val="009452D2"/>
    <w:rsid w:val="00945362"/>
    <w:rsid w:val="00945A42"/>
    <w:rsid w:val="00945B13"/>
    <w:rsid w:val="00945F85"/>
    <w:rsid w:val="009460F1"/>
    <w:rsid w:val="009466B5"/>
    <w:rsid w:val="009470B8"/>
    <w:rsid w:val="009473CB"/>
    <w:rsid w:val="00947506"/>
    <w:rsid w:val="0095042F"/>
    <w:rsid w:val="00950C3F"/>
    <w:rsid w:val="00950DE6"/>
    <w:rsid w:val="00951707"/>
    <w:rsid w:val="00951EB4"/>
    <w:rsid w:val="00951EB6"/>
    <w:rsid w:val="009521C5"/>
    <w:rsid w:val="00952279"/>
    <w:rsid w:val="009525EF"/>
    <w:rsid w:val="009528B8"/>
    <w:rsid w:val="00952935"/>
    <w:rsid w:val="00952997"/>
    <w:rsid w:val="00952B41"/>
    <w:rsid w:val="00952ECC"/>
    <w:rsid w:val="00953068"/>
    <w:rsid w:val="00953086"/>
    <w:rsid w:val="0095391A"/>
    <w:rsid w:val="00953A97"/>
    <w:rsid w:val="00953D4C"/>
    <w:rsid w:val="00954979"/>
    <w:rsid w:val="009549D5"/>
    <w:rsid w:val="009551D8"/>
    <w:rsid w:val="009553B6"/>
    <w:rsid w:val="009557DB"/>
    <w:rsid w:val="00957114"/>
    <w:rsid w:val="009571FC"/>
    <w:rsid w:val="009572D3"/>
    <w:rsid w:val="0095750F"/>
    <w:rsid w:val="00957A02"/>
    <w:rsid w:val="00957ABC"/>
    <w:rsid w:val="009602A4"/>
    <w:rsid w:val="00960510"/>
    <w:rsid w:val="0096080E"/>
    <w:rsid w:val="009614CB"/>
    <w:rsid w:val="00961520"/>
    <w:rsid w:val="00961710"/>
    <w:rsid w:val="00961924"/>
    <w:rsid w:val="00962CFD"/>
    <w:rsid w:val="00962DBC"/>
    <w:rsid w:val="00962ED1"/>
    <w:rsid w:val="00962FD8"/>
    <w:rsid w:val="009630D6"/>
    <w:rsid w:val="009631E2"/>
    <w:rsid w:val="00963E9F"/>
    <w:rsid w:val="0096430F"/>
    <w:rsid w:val="00964819"/>
    <w:rsid w:val="00964DB2"/>
    <w:rsid w:val="00965034"/>
    <w:rsid w:val="00965517"/>
    <w:rsid w:val="00965792"/>
    <w:rsid w:val="009657A7"/>
    <w:rsid w:val="00966894"/>
    <w:rsid w:val="00966F05"/>
    <w:rsid w:val="00967121"/>
    <w:rsid w:val="0096755B"/>
    <w:rsid w:val="009676BD"/>
    <w:rsid w:val="00967EAB"/>
    <w:rsid w:val="0097048C"/>
    <w:rsid w:val="009706F6"/>
    <w:rsid w:val="0097171D"/>
    <w:rsid w:val="00971B2A"/>
    <w:rsid w:val="00971BE4"/>
    <w:rsid w:val="00971C71"/>
    <w:rsid w:val="00971CAE"/>
    <w:rsid w:val="00971DC6"/>
    <w:rsid w:val="00971EFA"/>
    <w:rsid w:val="00971F1E"/>
    <w:rsid w:val="0097215F"/>
    <w:rsid w:val="009726D2"/>
    <w:rsid w:val="00972736"/>
    <w:rsid w:val="0097284C"/>
    <w:rsid w:val="00972B0F"/>
    <w:rsid w:val="00972D16"/>
    <w:rsid w:val="00972E75"/>
    <w:rsid w:val="00973309"/>
    <w:rsid w:val="00973B8D"/>
    <w:rsid w:val="00973E13"/>
    <w:rsid w:val="00973FFF"/>
    <w:rsid w:val="00974053"/>
    <w:rsid w:val="0097432C"/>
    <w:rsid w:val="009749FF"/>
    <w:rsid w:val="00974C89"/>
    <w:rsid w:val="00975263"/>
    <w:rsid w:val="00975B1C"/>
    <w:rsid w:val="0097600B"/>
    <w:rsid w:val="009761BB"/>
    <w:rsid w:val="00976215"/>
    <w:rsid w:val="009769D5"/>
    <w:rsid w:val="00976C63"/>
    <w:rsid w:val="0097712A"/>
    <w:rsid w:val="009771E2"/>
    <w:rsid w:val="00977F0C"/>
    <w:rsid w:val="00977F22"/>
    <w:rsid w:val="009808BA"/>
    <w:rsid w:val="009809BD"/>
    <w:rsid w:val="009814C3"/>
    <w:rsid w:val="009815B2"/>
    <w:rsid w:val="00981B93"/>
    <w:rsid w:val="00981EFE"/>
    <w:rsid w:val="0098278C"/>
    <w:rsid w:val="009827C7"/>
    <w:rsid w:val="00982915"/>
    <w:rsid w:val="00982A24"/>
    <w:rsid w:val="00982DA2"/>
    <w:rsid w:val="0098332F"/>
    <w:rsid w:val="009834A9"/>
    <w:rsid w:val="00983A6F"/>
    <w:rsid w:val="00983B92"/>
    <w:rsid w:val="00983C7E"/>
    <w:rsid w:val="00984AC7"/>
    <w:rsid w:val="00985ECC"/>
    <w:rsid w:val="00985FB9"/>
    <w:rsid w:val="00985FBA"/>
    <w:rsid w:val="009861D4"/>
    <w:rsid w:val="0098655C"/>
    <w:rsid w:val="00986BC6"/>
    <w:rsid w:val="00987216"/>
    <w:rsid w:val="00987350"/>
    <w:rsid w:val="0098736C"/>
    <w:rsid w:val="00987987"/>
    <w:rsid w:val="00987C50"/>
    <w:rsid w:val="00987CBA"/>
    <w:rsid w:val="00990137"/>
    <w:rsid w:val="00990660"/>
    <w:rsid w:val="009906A4"/>
    <w:rsid w:val="009908D2"/>
    <w:rsid w:val="0099090F"/>
    <w:rsid w:val="00990F65"/>
    <w:rsid w:val="0099140B"/>
    <w:rsid w:val="009918BB"/>
    <w:rsid w:val="00991C00"/>
    <w:rsid w:val="00992218"/>
    <w:rsid w:val="009926F6"/>
    <w:rsid w:val="00992B14"/>
    <w:rsid w:val="00993768"/>
    <w:rsid w:val="009937F9"/>
    <w:rsid w:val="00993E5A"/>
    <w:rsid w:val="00993F71"/>
    <w:rsid w:val="00994670"/>
    <w:rsid w:val="00994A6E"/>
    <w:rsid w:val="00994CA8"/>
    <w:rsid w:val="00995539"/>
    <w:rsid w:val="00995F7D"/>
    <w:rsid w:val="00996FFF"/>
    <w:rsid w:val="00997459"/>
    <w:rsid w:val="009974D7"/>
    <w:rsid w:val="00997590"/>
    <w:rsid w:val="0099779A"/>
    <w:rsid w:val="00997A89"/>
    <w:rsid w:val="009A0948"/>
    <w:rsid w:val="009A0D93"/>
    <w:rsid w:val="009A0EE4"/>
    <w:rsid w:val="009A15D3"/>
    <w:rsid w:val="009A1702"/>
    <w:rsid w:val="009A1E7A"/>
    <w:rsid w:val="009A1F81"/>
    <w:rsid w:val="009A2827"/>
    <w:rsid w:val="009A290A"/>
    <w:rsid w:val="009A2D66"/>
    <w:rsid w:val="009A3277"/>
    <w:rsid w:val="009A3736"/>
    <w:rsid w:val="009A3759"/>
    <w:rsid w:val="009A3ACC"/>
    <w:rsid w:val="009A3BEB"/>
    <w:rsid w:val="009A4801"/>
    <w:rsid w:val="009A4D80"/>
    <w:rsid w:val="009A518A"/>
    <w:rsid w:val="009A57DA"/>
    <w:rsid w:val="009A5931"/>
    <w:rsid w:val="009A5B3C"/>
    <w:rsid w:val="009A5FF4"/>
    <w:rsid w:val="009A61AF"/>
    <w:rsid w:val="009A62C0"/>
    <w:rsid w:val="009A63E8"/>
    <w:rsid w:val="009A6B4B"/>
    <w:rsid w:val="009A6DCE"/>
    <w:rsid w:val="009A6FAD"/>
    <w:rsid w:val="009A6FF6"/>
    <w:rsid w:val="009A740E"/>
    <w:rsid w:val="009A7957"/>
    <w:rsid w:val="009A7A28"/>
    <w:rsid w:val="009A7DF4"/>
    <w:rsid w:val="009B0237"/>
    <w:rsid w:val="009B0B6F"/>
    <w:rsid w:val="009B0F4E"/>
    <w:rsid w:val="009B1377"/>
    <w:rsid w:val="009B14B1"/>
    <w:rsid w:val="009B193A"/>
    <w:rsid w:val="009B1B3C"/>
    <w:rsid w:val="009B2222"/>
    <w:rsid w:val="009B25CE"/>
    <w:rsid w:val="009B27FE"/>
    <w:rsid w:val="009B3327"/>
    <w:rsid w:val="009B391F"/>
    <w:rsid w:val="009B3E05"/>
    <w:rsid w:val="009B4473"/>
    <w:rsid w:val="009B449E"/>
    <w:rsid w:val="009B48D7"/>
    <w:rsid w:val="009B4932"/>
    <w:rsid w:val="009B4ED0"/>
    <w:rsid w:val="009B51E7"/>
    <w:rsid w:val="009B5691"/>
    <w:rsid w:val="009B56EC"/>
    <w:rsid w:val="009B5E6C"/>
    <w:rsid w:val="009B6022"/>
    <w:rsid w:val="009B619D"/>
    <w:rsid w:val="009B61B3"/>
    <w:rsid w:val="009B67B7"/>
    <w:rsid w:val="009B6A80"/>
    <w:rsid w:val="009B6B6F"/>
    <w:rsid w:val="009B7465"/>
    <w:rsid w:val="009B7610"/>
    <w:rsid w:val="009B77A5"/>
    <w:rsid w:val="009B7B2D"/>
    <w:rsid w:val="009C03AD"/>
    <w:rsid w:val="009C0410"/>
    <w:rsid w:val="009C061E"/>
    <w:rsid w:val="009C0AA6"/>
    <w:rsid w:val="009C0F05"/>
    <w:rsid w:val="009C125B"/>
    <w:rsid w:val="009C162E"/>
    <w:rsid w:val="009C1772"/>
    <w:rsid w:val="009C1995"/>
    <w:rsid w:val="009C19B8"/>
    <w:rsid w:val="009C1C2E"/>
    <w:rsid w:val="009C1EA3"/>
    <w:rsid w:val="009C1F0A"/>
    <w:rsid w:val="009C20DA"/>
    <w:rsid w:val="009C2257"/>
    <w:rsid w:val="009C2315"/>
    <w:rsid w:val="009C2446"/>
    <w:rsid w:val="009C2CB9"/>
    <w:rsid w:val="009C30CE"/>
    <w:rsid w:val="009C32B2"/>
    <w:rsid w:val="009C3468"/>
    <w:rsid w:val="009C3702"/>
    <w:rsid w:val="009C37A3"/>
    <w:rsid w:val="009C391A"/>
    <w:rsid w:val="009C3E48"/>
    <w:rsid w:val="009C4510"/>
    <w:rsid w:val="009C4595"/>
    <w:rsid w:val="009C4626"/>
    <w:rsid w:val="009C494A"/>
    <w:rsid w:val="009C4CE6"/>
    <w:rsid w:val="009C56B0"/>
    <w:rsid w:val="009C5CCC"/>
    <w:rsid w:val="009C6583"/>
    <w:rsid w:val="009C6606"/>
    <w:rsid w:val="009C66FD"/>
    <w:rsid w:val="009C6BC5"/>
    <w:rsid w:val="009C7183"/>
    <w:rsid w:val="009C72DB"/>
    <w:rsid w:val="009C7B9D"/>
    <w:rsid w:val="009C7BDA"/>
    <w:rsid w:val="009D0217"/>
    <w:rsid w:val="009D04BF"/>
    <w:rsid w:val="009D084A"/>
    <w:rsid w:val="009D088A"/>
    <w:rsid w:val="009D0AEE"/>
    <w:rsid w:val="009D181F"/>
    <w:rsid w:val="009D1C46"/>
    <w:rsid w:val="009D22E1"/>
    <w:rsid w:val="009D23AB"/>
    <w:rsid w:val="009D261F"/>
    <w:rsid w:val="009D27DB"/>
    <w:rsid w:val="009D2C74"/>
    <w:rsid w:val="009D309C"/>
    <w:rsid w:val="009D3667"/>
    <w:rsid w:val="009D3827"/>
    <w:rsid w:val="009D383D"/>
    <w:rsid w:val="009D3BC2"/>
    <w:rsid w:val="009D4339"/>
    <w:rsid w:val="009D49FF"/>
    <w:rsid w:val="009D4F8A"/>
    <w:rsid w:val="009D51C2"/>
    <w:rsid w:val="009D51DD"/>
    <w:rsid w:val="009D54D9"/>
    <w:rsid w:val="009D573E"/>
    <w:rsid w:val="009D577D"/>
    <w:rsid w:val="009D5878"/>
    <w:rsid w:val="009D5E69"/>
    <w:rsid w:val="009D6413"/>
    <w:rsid w:val="009D6497"/>
    <w:rsid w:val="009D66B8"/>
    <w:rsid w:val="009D6707"/>
    <w:rsid w:val="009D6B7E"/>
    <w:rsid w:val="009D6D11"/>
    <w:rsid w:val="009D6DD2"/>
    <w:rsid w:val="009D73F4"/>
    <w:rsid w:val="009D7739"/>
    <w:rsid w:val="009D7841"/>
    <w:rsid w:val="009D7A2F"/>
    <w:rsid w:val="009D7CB7"/>
    <w:rsid w:val="009D7D32"/>
    <w:rsid w:val="009E05B6"/>
    <w:rsid w:val="009E068C"/>
    <w:rsid w:val="009E06D4"/>
    <w:rsid w:val="009E08CA"/>
    <w:rsid w:val="009E0D7A"/>
    <w:rsid w:val="009E10AE"/>
    <w:rsid w:val="009E1385"/>
    <w:rsid w:val="009E176A"/>
    <w:rsid w:val="009E17CA"/>
    <w:rsid w:val="009E211D"/>
    <w:rsid w:val="009E2482"/>
    <w:rsid w:val="009E2971"/>
    <w:rsid w:val="009E29EB"/>
    <w:rsid w:val="009E2DBD"/>
    <w:rsid w:val="009E2F15"/>
    <w:rsid w:val="009E357F"/>
    <w:rsid w:val="009E3711"/>
    <w:rsid w:val="009E3832"/>
    <w:rsid w:val="009E3CB2"/>
    <w:rsid w:val="009E4176"/>
    <w:rsid w:val="009E478E"/>
    <w:rsid w:val="009E48BB"/>
    <w:rsid w:val="009E5238"/>
    <w:rsid w:val="009E5582"/>
    <w:rsid w:val="009E5932"/>
    <w:rsid w:val="009E63C6"/>
    <w:rsid w:val="009E63D2"/>
    <w:rsid w:val="009E640B"/>
    <w:rsid w:val="009E6484"/>
    <w:rsid w:val="009E64A4"/>
    <w:rsid w:val="009E6971"/>
    <w:rsid w:val="009E6B43"/>
    <w:rsid w:val="009E6CEC"/>
    <w:rsid w:val="009E7421"/>
    <w:rsid w:val="009E7C62"/>
    <w:rsid w:val="009E7CE5"/>
    <w:rsid w:val="009F004C"/>
    <w:rsid w:val="009F014B"/>
    <w:rsid w:val="009F0279"/>
    <w:rsid w:val="009F0351"/>
    <w:rsid w:val="009F05DC"/>
    <w:rsid w:val="009F0EE3"/>
    <w:rsid w:val="009F0F8D"/>
    <w:rsid w:val="009F15C2"/>
    <w:rsid w:val="009F19AE"/>
    <w:rsid w:val="009F1D04"/>
    <w:rsid w:val="009F1E83"/>
    <w:rsid w:val="009F2327"/>
    <w:rsid w:val="009F2434"/>
    <w:rsid w:val="009F2762"/>
    <w:rsid w:val="009F2AC2"/>
    <w:rsid w:val="009F2AEC"/>
    <w:rsid w:val="009F2B3D"/>
    <w:rsid w:val="009F2C1A"/>
    <w:rsid w:val="009F2C1D"/>
    <w:rsid w:val="009F30C7"/>
    <w:rsid w:val="009F3ABA"/>
    <w:rsid w:val="009F3B06"/>
    <w:rsid w:val="009F45B3"/>
    <w:rsid w:val="009F4749"/>
    <w:rsid w:val="009F4AE4"/>
    <w:rsid w:val="009F4E49"/>
    <w:rsid w:val="009F5094"/>
    <w:rsid w:val="009F519E"/>
    <w:rsid w:val="009F53AB"/>
    <w:rsid w:val="009F57D5"/>
    <w:rsid w:val="009F6277"/>
    <w:rsid w:val="009F650B"/>
    <w:rsid w:val="009F6C3C"/>
    <w:rsid w:val="009F6C68"/>
    <w:rsid w:val="009F7043"/>
    <w:rsid w:val="00A003BA"/>
    <w:rsid w:val="00A00492"/>
    <w:rsid w:val="00A01112"/>
    <w:rsid w:val="00A01237"/>
    <w:rsid w:val="00A01495"/>
    <w:rsid w:val="00A01661"/>
    <w:rsid w:val="00A018A6"/>
    <w:rsid w:val="00A01B5D"/>
    <w:rsid w:val="00A0221F"/>
    <w:rsid w:val="00A02B49"/>
    <w:rsid w:val="00A02C2B"/>
    <w:rsid w:val="00A0307C"/>
    <w:rsid w:val="00A034BE"/>
    <w:rsid w:val="00A03CC4"/>
    <w:rsid w:val="00A03D99"/>
    <w:rsid w:val="00A04003"/>
    <w:rsid w:val="00A040C2"/>
    <w:rsid w:val="00A0430E"/>
    <w:rsid w:val="00A0462E"/>
    <w:rsid w:val="00A04655"/>
    <w:rsid w:val="00A046ED"/>
    <w:rsid w:val="00A04A19"/>
    <w:rsid w:val="00A04F12"/>
    <w:rsid w:val="00A05000"/>
    <w:rsid w:val="00A052A3"/>
    <w:rsid w:val="00A05512"/>
    <w:rsid w:val="00A056AF"/>
    <w:rsid w:val="00A05AC3"/>
    <w:rsid w:val="00A065C4"/>
    <w:rsid w:val="00A06797"/>
    <w:rsid w:val="00A067CF"/>
    <w:rsid w:val="00A06BBC"/>
    <w:rsid w:val="00A07180"/>
    <w:rsid w:val="00A0741B"/>
    <w:rsid w:val="00A07540"/>
    <w:rsid w:val="00A07571"/>
    <w:rsid w:val="00A0763C"/>
    <w:rsid w:val="00A07EAE"/>
    <w:rsid w:val="00A07FDD"/>
    <w:rsid w:val="00A1028C"/>
    <w:rsid w:val="00A10312"/>
    <w:rsid w:val="00A10328"/>
    <w:rsid w:val="00A1059C"/>
    <w:rsid w:val="00A10B12"/>
    <w:rsid w:val="00A10D79"/>
    <w:rsid w:val="00A10E4C"/>
    <w:rsid w:val="00A1108B"/>
    <w:rsid w:val="00A114CD"/>
    <w:rsid w:val="00A11645"/>
    <w:rsid w:val="00A119E6"/>
    <w:rsid w:val="00A11A6C"/>
    <w:rsid w:val="00A11D41"/>
    <w:rsid w:val="00A1245E"/>
    <w:rsid w:val="00A12796"/>
    <w:rsid w:val="00A12A8C"/>
    <w:rsid w:val="00A12D8F"/>
    <w:rsid w:val="00A12F81"/>
    <w:rsid w:val="00A13003"/>
    <w:rsid w:val="00A1339C"/>
    <w:rsid w:val="00A13421"/>
    <w:rsid w:val="00A134A4"/>
    <w:rsid w:val="00A135BA"/>
    <w:rsid w:val="00A13932"/>
    <w:rsid w:val="00A13986"/>
    <w:rsid w:val="00A14118"/>
    <w:rsid w:val="00A1413D"/>
    <w:rsid w:val="00A14244"/>
    <w:rsid w:val="00A14B37"/>
    <w:rsid w:val="00A14C97"/>
    <w:rsid w:val="00A15015"/>
    <w:rsid w:val="00A15098"/>
    <w:rsid w:val="00A1557D"/>
    <w:rsid w:val="00A15742"/>
    <w:rsid w:val="00A15973"/>
    <w:rsid w:val="00A15AEE"/>
    <w:rsid w:val="00A15F44"/>
    <w:rsid w:val="00A1638E"/>
    <w:rsid w:val="00A16C27"/>
    <w:rsid w:val="00A16ED9"/>
    <w:rsid w:val="00A1757A"/>
    <w:rsid w:val="00A203B4"/>
    <w:rsid w:val="00A203E6"/>
    <w:rsid w:val="00A208E1"/>
    <w:rsid w:val="00A209C2"/>
    <w:rsid w:val="00A20A48"/>
    <w:rsid w:val="00A20F4A"/>
    <w:rsid w:val="00A20F98"/>
    <w:rsid w:val="00A21545"/>
    <w:rsid w:val="00A21655"/>
    <w:rsid w:val="00A21B21"/>
    <w:rsid w:val="00A21BD2"/>
    <w:rsid w:val="00A2221B"/>
    <w:rsid w:val="00A2235A"/>
    <w:rsid w:val="00A22AF9"/>
    <w:rsid w:val="00A22B53"/>
    <w:rsid w:val="00A22CC6"/>
    <w:rsid w:val="00A23049"/>
    <w:rsid w:val="00A23834"/>
    <w:rsid w:val="00A23A82"/>
    <w:rsid w:val="00A23C79"/>
    <w:rsid w:val="00A23C7E"/>
    <w:rsid w:val="00A23CC7"/>
    <w:rsid w:val="00A23E99"/>
    <w:rsid w:val="00A23EB6"/>
    <w:rsid w:val="00A23F9D"/>
    <w:rsid w:val="00A24291"/>
    <w:rsid w:val="00A245EA"/>
    <w:rsid w:val="00A246F0"/>
    <w:rsid w:val="00A24B23"/>
    <w:rsid w:val="00A24E53"/>
    <w:rsid w:val="00A25092"/>
    <w:rsid w:val="00A25158"/>
    <w:rsid w:val="00A2576E"/>
    <w:rsid w:val="00A260F8"/>
    <w:rsid w:val="00A261FF"/>
    <w:rsid w:val="00A263DD"/>
    <w:rsid w:val="00A26404"/>
    <w:rsid w:val="00A264A4"/>
    <w:rsid w:val="00A26501"/>
    <w:rsid w:val="00A26548"/>
    <w:rsid w:val="00A26732"/>
    <w:rsid w:val="00A26F3B"/>
    <w:rsid w:val="00A270CE"/>
    <w:rsid w:val="00A271E1"/>
    <w:rsid w:val="00A271E3"/>
    <w:rsid w:val="00A272C8"/>
    <w:rsid w:val="00A27C74"/>
    <w:rsid w:val="00A3129F"/>
    <w:rsid w:val="00A3159E"/>
    <w:rsid w:val="00A316B8"/>
    <w:rsid w:val="00A31925"/>
    <w:rsid w:val="00A31ACE"/>
    <w:rsid w:val="00A32091"/>
    <w:rsid w:val="00A3210A"/>
    <w:rsid w:val="00A321A4"/>
    <w:rsid w:val="00A3228F"/>
    <w:rsid w:val="00A32290"/>
    <w:rsid w:val="00A322EE"/>
    <w:rsid w:val="00A32362"/>
    <w:rsid w:val="00A3239C"/>
    <w:rsid w:val="00A323D4"/>
    <w:rsid w:val="00A3287D"/>
    <w:rsid w:val="00A32DDE"/>
    <w:rsid w:val="00A331BF"/>
    <w:rsid w:val="00A336AB"/>
    <w:rsid w:val="00A3405F"/>
    <w:rsid w:val="00A347EB"/>
    <w:rsid w:val="00A34816"/>
    <w:rsid w:val="00A34919"/>
    <w:rsid w:val="00A349B2"/>
    <w:rsid w:val="00A34C2C"/>
    <w:rsid w:val="00A34D61"/>
    <w:rsid w:val="00A370E1"/>
    <w:rsid w:val="00A37149"/>
    <w:rsid w:val="00A37404"/>
    <w:rsid w:val="00A37776"/>
    <w:rsid w:val="00A37C57"/>
    <w:rsid w:val="00A40172"/>
    <w:rsid w:val="00A404D9"/>
    <w:rsid w:val="00A40545"/>
    <w:rsid w:val="00A408E2"/>
    <w:rsid w:val="00A41196"/>
    <w:rsid w:val="00A4125F"/>
    <w:rsid w:val="00A41273"/>
    <w:rsid w:val="00A4140F"/>
    <w:rsid w:val="00A4142D"/>
    <w:rsid w:val="00A414F6"/>
    <w:rsid w:val="00A41AF2"/>
    <w:rsid w:val="00A41B26"/>
    <w:rsid w:val="00A42346"/>
    <w:rsid w:val="00A42569"/>
    <w:rsid w:val="00A43698"/>
    <w:rsid w:val="00A436AE"/>
    <w:rsid w:val="00A436B6"/>
    <w:rsid w:val="00A43F37"/>
    <w:rsid w:val="00A44243"/>
    <w:rsid w:val="00A442AF"/>
    <w:rsid w:val="00A44876"/>
    <w:rsid w:val="00A448DA"/>
    <w:rsid w:val="00A44E63"/>
    <w:rsid w:val="00A46077"/>
    <w:rsid w:val="00A462EB"/>
    <w:rsid w:val="00A4641A"/>
    <w:rsid w:val="00A468D1"/>
    <w:rsid w:val="00A46BCA"/>
    <w:rsid w:val="00A46EC0"/>
    <w:rsid w:val="00A477FB"/>
    <w:rsid w:val="00A4780A"/>
    <w:rsid w:val="00A47A03"/>
    <w:rsid w:val="00A47BB4"/>
    <w:rsid w:val="00A47E0E"/>
    <w:rsid w:val="00A502C0"/>
    <w:rsid w:val="00A503E1"/>
    <w:rsid w:val="00A50DBA"/>
    <w:rsid w:val="00A51F13"/>
    <w:rsid w:val="00A51FA7"/>
    <w:rsid w:val="00A5215E"/>
    <w:rsid w:val="00A52424"/>
    <w:rsid w:val="00A52513"/>
    <w:rsid w:val="00A525F0"/>
    <w:rsid w:val="00A526A7"/>
    <w:rsid w:val="00A52AE7"/>
    <w:rsid w:val="00A534FC"/>
    <w:rsid w:val="00A53666"/>
    <w:rsid w:val="00A539AE"/>
    <w:rsid w:val="00A53C88"/>
    <w:rsid w:val="00A53E75"/>
    <w:rsid w:val="00A54004"/>
    <w:rsid w:val="00A54070"/>
    <w:rsid w:val="00A540B3"/>
    <w:rsid w:val="00A541EF"/>
    <w:rsid w:val="00A5435C"/>
    <w:rsid w:val="00A543BB"/>
    <w:rsid w:val="00A5456A"/>
    <w:rsid w:val="00A546C0"/>
    <w:rsid w:val="00A54F05"/>
    <w:rsid w:val="00A552E5"/>
    <w:rsid w:val="00A5587D"/>
    <w:rsid w:val="00A558E9"/>
    <w:rsid w:val="00A55AAD"/>
    <w:rsid w:val="00A56975"/>
    <w:rsid w:val="00A56DFB"/>
    <w:rsid w:val="00A56E0D"/>
    <w:rsid w:val="00A57330"/>
    <w:rsid w:val="00A5744B"/>
    <w:rsid w:val="00A57A45"/>
    <w:rsid w:val="00A57D87"/>
    <w:rsid w:val="00A57F1B"/>
    <w:rsid w:val="00A604FD"/>
    <w:rsid w:val="00A606BD"/>
    <w:rsid w:val="00A611E6"/>
    <w:rsid w:val="00A6124F"/>
    <w:rsid w:val="00A612BC"/>
    <w:rsid w:val="00A6139B"/>
    <w:rsid w:val="00A6196B"/>
    <w:rsid w:val="00A620D1"/>
    <w:rsid w:val="00A625A5"/>
    <w:rsid w:val="00A62E83"/>
    <w:rsid w:val="00A6334C"/>
    <w:rsid w:val="00A63E9C"/>
    <w:rsid w:val="00A64207"/>
    <w:rsid w:val="00A6449E"/>
    <w:rsid w:val="00A6454D"/>
    <w:rsid w:val="00A645CB"/>
    <w:rsid w:val="00A64E84"/>
    <w:rsid w:val="00A64F18"/>
    <w:rsid w:val="00A64F3C"/>
    <w:rsid w:val="00A65231"/>
    <w:rsid w:val="00A6528B"/>
    <w:rsid w:val="00A65406"/>
    <w:rsid w:val="00A656FC"/>
    <w:rsid w:val="00A658BD"/>
    <w:rsid w:val="00A65ABB"/>
    <w:rsid w:val="00A662A3"/>
    <w:rsid w:val="00A664CA"/>
    <w:rsid w:val="00A66710"/>
    <w:rsid w:val="00A66C93"/>
    <w:rsid w:val="00A67019"/>
    <w:rsid w:val="00A6792E"/>
    <w:rsid w:val="00A70278"/>
    <w:rsid w:val="00A70300"/>
    <w:rsid w:val="00A70445"/>
    <w:rsid w:val="00A70D6D"/>
    <w:rsid w:val="00A70E9C"/>
    <w:rsid w:val="00A7100A"/>
    <w:rsid w:val="00A7115F"/>
    <w:rsid w:val="00A71320"/>
    <w:rsid w:val="00A718E2"/>
    <w:rsid w:val="00A71A15"/>
    <w:rsid w:val="00A71C99"/>
    <w:rsid w:val="00A71DB0"/>
    <w:rsid w:val="00A71E72"/>
    <w:rsid w:val="00A7213F"/>
    <w:rsid w:val="00A72B50"/>
    <w:rsid w:val="00A73119"/>
    <w:rsid w:val="00A73DB1"/>
    <w:rsid w:val="00A74558"/>
    <w:rsid w:val="00A7477D"/>
    <w:rsid w:val="00A74804"/>
    <w:rsid w:val="00A749A9"/>
    <w:rsid w:val="00A74E18"/>
    <w:rsid w:val="00A74ECC"/>
    <w:rsid w:val="00A7528E"/>
    <w:rsid w:val="00A7530D"/>
    <w:rsid w:val="00A75D36"/>
    <w:rsid w:val="00A75E98"/>
    <w:rsid w:val="00A76200"/>
    <w:rsid w:val="00A764D1"/>
    <w:rsid w:val="00A7682F"/>
    <w:rsid w:val="00A768F1"/>
    <w:rsid w:val="00A769DB"/>
    <w:rsid w:val="00A770DD"/>
    <w:rsid w:val="00A772AB"/>
    <w:rsid w:val="00A775CE"/>
    <w:rsid w:val="00A77BAE"/>
    <w:rsid w:val="00A77D25"/>
    <w:rsid w:val="00A80D1A"/>
    <w:rsid w:val="00A810F7"/>
    <w:rsid w:val="00A81970"/>
    <w:rsid w:val="00A81AE9"/>
    <w:rsid w:val="00A81B4E"/>
    <w:rsid w:val="00A81CCD"/>
    <w:rsid w:val="00A82047"/>
    <w:rsid w:val="00A82425"/>
    <w:rsid w:val="00A824AF"/>
    <w:rsid w:val="00A82661"/>
    <w:rsid w:val="00A83403"/>
    <w:rsid w:val="00A834CB"/>
    <w:rsid w:val="00A83532"/>
    <w:rsid w:val="00A83852"/>
    <w:rsid w:val="00A83A0B"/>
    <w:rsid w:val="00A84036"/>
    <w:rsid w:val="00A84D0F"/>
    <w:rsid w:val="00A84EBF"/>
    <w:rsid w:val="00A85724"/>
    <w:rsid w:val="00A859F5"/>
    <w:rsid w:val="00A85BF8"/>
    <w:rsid w:val="00A85E63"/>
    <w:rsid w:val="00A85E6C"/>
    <w:rsid w:val="00A86262"/>
    <w:rsid w:val="00A86D65"/>
    <w:rsid w:val="00A86EBF"/>
    <w:rsid w:val="00A8720B"/>
    <w:rsid w:val="00A87295"/>
    <w:rsid w:val="00A87416"/>
    <w:rsid w:val="00A87A15"/>
    <w:rsid w:val="00A91327"/>
    <w:rsid w:val="00A91417"/>
    <w:rsid w:val="00A91982"/>
    <w:rsid w:val="00A91FE9"/>
    <w:rsid w:val="00A92126"/>
    <w:rsid w:val="00A9291A"/>
    <w:rsid w:val="00A92A76"/>
    <w:rsid w:val="00A92B88"/>
    <w:rsid w:val="00A93074"/>
    <w:rsid w:val="00A9309C"/>
    <w:rsid w:val="00A93305"/>
    <w:rsid w:val="00A935A3"/>
    <w:rsid w:val="00A938D8"/>
    <w:rsid w:val="00A93965"/>
    <w:rsid w:val="00A93DA7"/>
    <w:rsid w:val="00A941B3"/>
    <w:rsid w:val="00A94227"/>
    <w:rsid w:val="00A94B99"/>
    <w:rsid w:val="00A94FB2"/>
    <w:rsid w:val="00A9503E"/>
    <w:rsid w:val="00A95C31"/>
    <w:rsid w:val="00A95C3C"/>
    <w:rsid w:val="00A95C4E"/>
    <w:rsid w:val="00A95C50"/>
    <w:rsid w:val="00A95CCA"/>
    <w:rsid w:val="00A95D3F"/>
    <w:rsid w:val="00A95F55"/>
    <w:rsid w:val="00A962F6"/>
    <w:rsid w:val="00A965C9"/>
    <w:rsid w:val="00A969CE"/>
    <w:rsid w:val="00A96B2F"/>
    <w:rsid w:val="00A97084"/>
    <w:rsid w:val="00A9792D"/>
    <w:rsid w:val="00AA0123"/>
    <w:rsid w:val="00AA0354"/>
    <w:rsid w:val="00AA040C"/>
    <w:rsid w:val="00AA0418"/>
    <w:rsid w:val="00AA05A4"/>
    <w:rsid w:val="00AA11E3"/>
    <w:rsid w:val="00AA124E"/>
    <w:rsid w:val="00AA126F"/>
    <w:rsid w:val="00AA12A7"/>
    <w:rsid w:val="00AA12D9"/>
    <w:rsid w:val="00AA12EC"/>
    <w:rsid w:val="00AA195B"/>
    <w:rsid w:val="00AA1BDC"/>
    <w:rsid w:val="00AA2379"/>
    <w:rsid w:val="00AA2391"/>
    <w:rsid w:val="00AA2565"/>
    <w:rsid w:val="00AA270A"/>
    <w:rsid w:val="00AA29B2"/>
    <w:rsid w:val="00AA2A8A"/>
    <w:rsid w:val="00AA2CD4"/>
    <w:rsid w:val="00AA3438"/>
    <w:rsid w:val="00AA35B9"/>
    <w:rsid w:val="00AA39AC"/>
    <w:rsid w:val="00AA432C"/>
    <w:rsid w:val="00AA44E7"/>
    <w:rsid w:val="00AA4519"/>
    <w:rsid w:val="00AA457D"/>
    <w:rsid w:val="00AA4793"/>
    <w:rsid w:val="00AA4E1D"/>
    <w:rsid w:val="00AA5232"/>
    <w:rsid w:val="00AA5448"/>
    <w:rsid w:val="00AA62A6"/>
    <w:rsid w:val="00AA6473"/>
    <w:rsid w:val="00AA6871"/>
    <w:rsid w:val="00AA6EC2"/>
    <w:rsid w:val="00AA6FBC"/>
    <w:rsid w:val="00AA7CBE"/>
    <w:rsid w:val="00AA7FC0"/>
    <w:rsid w:val="00AA7FD9"/>
    <w:rsid w:val="00AB0549"/>
    <w:rsid w:val="00AB0674"/>
    <w:rsid w:val="00AB0865"/>
    <w:rsid w:val="00AB0A38"/>
    <w:rsid w:val="00AB0C8A"/>
    <w:rsid w:val="00AB0DCF"/>
    <w:rsid w:val="00AB11DE"/>
    <w:rsid w:val="00AB1219"/>
    <w:rsid w:val="00AB1226"/>
    <w:rsid w:val="00AB1235"/>
    <w:rsid w:val="00AB18C6"/>
    <w:rsid w:val="00AB1F7C"/>
    <w:rsid w:val="00AB22A6"/>
    <w:rsid w:val="00AB2633"/>
    <w:rsid w:val="00AB289B"/>
    <w:rsid w:val="00AB2A69"/>
    <w:rsid w:val="00AB36EB"/>
    <w:rsid w:val="00AB390A"/>
    <w:rsid w:val="00AB3B06"/>
    <w:rsid w:val="00AB3DD9"/>
    <w:rsid w:val="00AB3EDE"/>
    <w:rsid w:val="00AB44AB"/>
    <w:rsid w:val="00AB4BF1"/>
    <w:rsid w:val="00AB4FBA"/>
    <w:rsid w:val="00AB52B9"/>
    <w:rsid w:val="00AB5C3E"/>
    <w:rsid w:val="00AB5E44"/>
    <w:rsid w:val="00AB630F"/>
    <w:rsid w:val="00AB6394"/>
    <w:rsid w:val="00AB668F"/>
    <w:rsid w:val="00AB66BF"/>
    <w:rsid w:val="00AB6B95"/>
    <w:rsid w:val="00AB7809"/>
    <w:rsid w:val="00AB7A42"/>
    <w:rsid w:val="00AB7A9A"/>
    <w:rsid w:val="00AB7BA0"/>
    <w:rsid w:val="00AB7E95"/>
    <w:rsid w:val="00AC06C9"/>
    <w:rsid w:val="00AC1215"/>
    <w:rsid w:val="00AC157D"/>
    <w:rsid w:val="00AC1806"/>
    <w:rsid w:val="00AC1B15"/>
    <w:rsid w:val="00AC1E05"/>
    <w:rsid w:val="00AC284B"/>
    <w:rsid w:val="00AC2BF4"/>
    <w:rsid w:val="00AC2ED9"/>
    <w:rsid w:val="00AC3735"/>
    <w:rsid w:val="00AC38C0"/>
    <w:rsid w:val="00AC3990"/>
    <w:rsid w:val="00AC4DA6"/>
    <w:rsid w:val="00AC4EA7"/>
    <w:rsid w:val="00AC4F10"/>
    <w:rsid w:val="00AC4F6D"/>
    <w:rsid w:val="00AC5403"/>
    <w:rsid w:val="00AC62C2"/>
    <w:rsid w:val="00AC636F"/>
    <w:rsid w:val="00AC682B"/>
    <w:rsid w:val="00AC70A6"/>
    <w:rsid w:val="00AD00DE"/>
    <w:rsid w:val="00AD021C"/>
    <w:rsid w:val="00AD067D"/>
    <w:rsid w:val="00AD094D"/>
    <w:rsid w:val="00AD0C1F"/>
    <w:rsid w:val="00AD0EF7"/>
    <w:rsid w:val="00AD0FAB"/>
    <w:rsid w:val="00AD1E7F"/>
    <w:rsid w:val="00AD239F"/>
    <w:rsid w:val="00AD29FE"/>
    <w:rsid w:val="00AD2D6A"/>
    <w:rsid w:val="00AD3038"/>
    <w:rsid w:val="00AD398B"/>
    <w:rsid w:val="00AD3CB2"/>
    <w:rsid w:val="00AD4899"/>
    <w:rsid w:val="00AD4AD0"/>
    <w:rsid w:val="00AD4BFC"/>
    <w:rsid w:val="00AD4C59"/>
    <w:rsid w:val="00AD4C70"/>
    <w:rsid w:val="00AD50EA"/>
    <w:rsid w:val="00AD5205"/>
    <w:rsid w:val="00AD5938"/>
    <w:rsid w:val="00AD5B12"/>
    <w:rsid w:val="00AD5C8D"/>
    <w:rsid w:val="00AD5CDD"/>
    <w:rsid w:val="00AD5EE5"/>
    <w:rsid w:val="00AD603D"/>
    <w:rsid w:val="00AD61AA"/>
    <w:rsid w:val="00AD6929"/>
    <w:rsid w:val="00AD6995"/>
    <w:rsid w:val="00AD6BEB"/>
    <w:rsid w:val="00AD6DC9"/>
    <w:rsid w:val="00AD6E29"/>
    <w:rsid w:val="00AD6E7D"/>
    <w:rsid w:val="00AD6FCE"/>
    <w:rsid w:val="00AD7122"/>
    <w:rsid w:val="00AD74AE"/>
    <w:rsid w:val="00AD7600"/>
    <w:rsid w:val="00AD7A8A"/>
    <w:rsid w:val="00AD7A97"/>
    <w:rsid w:val="00AD7CF4"/>
    <w:rsid w:val="00AD7E59"/>
    <w:rsid w:val="00AE027B"/>
    <w:rsid w:val="00AE06EE"/>
    <w:rsid w:val="00AE07A9"/>
    <w:rsid w:val="00AE0A97"/>
    <w:rsid w:val="00AE1B8F"/>
    <w:rsid w:val="00AE1FFC"/>
    <w:rsid w:val="00AE2436"/>
    <w:rsid w:val="00AE2461"/>
    <w:rsid w:val="00AE26C2"/>
    <w:rsid w:val="00AE26E7"/>
    <w:rsid w:val="00AE276F"/>
    <w:rsid w:val="00AE2AA7"/>
    <w:rsid w:val="00AE30D0"/>
    <w:rsid w:val="00AE40FD"/>
    <w:rsid w:val="00AE4575"/>
    <w:rsid w:val="00AE4582"/>
    <w:rsid w:val="00AE4E00"/>
    <w:rsid w:val="00AE5161"/>
    <w:rsid w:val="00AE5275"/>
    <w:rsid w:val="00AE52C7"/>
    <w:rsid w:val="00AE5B57"/>
    <w:rsid w:val="00AE5C7E"/>
    <w:rsid w:val="00AE6BE7"/>
    <w:rsid w:val="00AE7162"/>
    <w:rsid w:val="00AE770C"/>
    <w:rsid w:val="00AE775F"/>
    <w:rsid w:val="00AE7C40"/>
    <w:rsid w:val="00AF014E"/>
    <w:rsid w:val="00AF0467"/>
    <w:rsid w:val="00AF0625"/>
    <w:rsid w:val="00AF07DB"/>
    <w:rsid w:val="00AF110E"/>
    <w:rsid w:val="00AF15C9"/>
    <w:rsid w:val="00AF17C6"/>
    <w:rsid w:val="00AF1B7D"/>
    <w:rsid w:val="00AF2580"/>
    <w:rsid w:val="00AF28F2"/>
    <w:rsid w:val="00AF2A53"/>
    <w:rsid w:val="00AF2DD2"/>
    <w:rsid w:val="00AF2FFA"/>
    <w:rsid w:val="00AF34C2"/>
    <w:rsid w:val="00AF36A1"/>
    <w:rsid w:val="00AF385D"/>
    <w:rsid w:val="00AF3AA9"/>
    <w:rsid w:val="00AF4DCC"/>
    <w:rsid w:val="00AF5B09"/>
    <w:rsid w:val="00AF5F26"/>
    <w:rsid w:val="00AF6927"/>
    <w:rsid w:val="00AF6B44"/>
    <w:rsid w:val="00AF6C9D"/>
    <w:rsid w:val="00AF74CA"/>
    <w:rsid w:val="00AF7886"/>
    <w:rsid w:val="00AF7995"/>
    <w:rsid w:val="00AF79D3"/>
    <w:rsid w:val="00B00014"/>
    <w:rsid w:val="00B004B4"/>
    <w:rsid w:val="00B00B26"/>
    <w:rsid w:val="00B00EF1"/>
    <w:rsid w:val="00B0131F"/>
    <w:rsid w:val="00B01725"/>
    <w:rsid w:val="00B036E6"/>
    <w:rsid w:val="00B03BC3"/>
    <w:rsid w:val="00B045C8"/>
    <w:rsid w:val="00B045E5"/>
    <w:rsid w:val="00B0483E"/>
    <w:rsid w:val="00B054AE"/>
    <w:rsid w:val="00B059E9"/>
    <w:rsid w:val="00B059F7"/>
    <w:rsid w:val="00B05A49"/>
    <w:rsid w:val="00B05BD3"/>
    <w:rsid w:val="00B05F23"/>
    <w:rsid w:val="00B06530"/>
    <w:rsid w:val="00B06856"/>
    <w:rsid w:val="00B06C49"/>
    <w:rsid w:val="00B071AB"/>
    <w:rsid w:val="00B07552"/>
    <w:rsid w:val="00B079E6"/>
    <w:rsid w:val="00B07D15"/>
    <w:rsid w:val="00B10405"/>
    <w:rsid w:val="00B1040C"/>
    <w:rsid w:val="00B106E4"/>
    <w:rsid w:val="00B107D7"/>
    <w:rsid w:val="00B10CAB"/>
    <w:rsid w:val="00B11501"/>
    <w:rsid w:val="00B1179F"/>
    <w:rsid w:val="00B123A7"/>
    <w:rsid w:val="00B125CD"/>
    <w:rsid w:val="00B1308D"/>
    <w:rsid w:val="00B1348A"/>
    <w:rsid w:val="00B136F1"/>
    <w:rsid w:val="00B1374F"/>
    <w:rsid w:val="00B13D1A"/>
    <w:rsid w:val="00B1466B"/>
    <w:rsid w:val="00B14951"/>
    <w:rsid w:val="00B1576E"/>
    <w:rsid w:val="00B15770"/>
    <w:rsid w:val="00B15E4D"/>
    <w:rsid w:val="00B1611D"/>
    <w:rsid w:val="00B1623B"/>
    <w:rsid w:val="00B16656"/>
    <w:rsid w:val="00B167C9"/>
    <w:rsid w:val="00B16C6B"/>
    <w:rsid w:val="00B172A2"/>
    <w:rsid w:val="00B1731E"/>
    <w:rsid w:val="00B17CFF"/>
    <w:rsid w:val="00B17DBA"/>
    <w:rsid w:val="00B17E7E"/>
    <w:rsid w:val="00B17FB1"/>
    <w:rsid w:val="00B201C9"/>
    <w:rsid w:val="00B205BD"/>
    <w:rsid w:val="00B20BC5"/>
    <w:rsid w:val="00B21B65"/>
    <w:rsid w:val="00B21D6E"/>
    <w:rsid w:val="00B21EB3"/>
    <w:rsid w:val="00B22325"/>
    <w:rsid w:val="00B2269B"/>
    <w:rsid w:val="00B22778"/>
    <w:rsid w:val="00B22B25"/>
    <w:rsid w:val="00B22F64"/>
    <w:rsid w:val="00B23511"/>
    <w:rsid w:val="00B235C7"/>
    <w:rsid w:val="00B2369F"/>
    <w:rsid w:val="00B237AD"/>
    <w:rsid w:val="00B23EEC"/>
    <w:rsid w:val="00B23FDC"/>
    <w:rsid w:val="00B243E2"/>
    <w:rsid w:val="00B2497B"/>
    <w:rsid w:val="00B2499E"/>
    <w:rsid w:val="00B24B0C"/>
    <w:rsid w:val="00B253CB"/>
    <w:rsid w:val="00B25495"/>
    <w:rsid w:val="00B256A8"/>
    <w:rsid w:val="00B25709"/>
    <w:rsid w:val="00B25728"/>
    <w:rsid w:val="00B25F06"/>
    <w:rsid w:val="00B26395"/>
    <w:rsid w:val="00B2652C"/>
    <w:rsid w:val="00B265DE"/>
    <w:rsid w:val="00B26A54"/>
    <w:rsid w:val="00B26E31"/>
    <w:rsid w:val="00B27A47"/>
    <w:rsid w:val="00B27BE7"/>
    <w:rsid w:val="00B27DD5"/>
    <w:rsid w:val="00B30168"/>
    <w:rsid w:val="00B309DD"/>
    <w:rsid w:val="00B30A3C"/>
    <w:rsid w:val="00B30FBC"/>
    <w:rsid w:val="00B31132"/>
    <w:rsid w:val="00B31232"/>
    <w:rsid w:val="00B312A3"/>
    <w:rsid w:val="00B312A7"/>
    <w:rsid w:val="00B3137E"/>
    <w:rsid w:val="00B31FCF"/>
    <w:rsid w:val="00B3236B"/>
    <w:rsid w:val="00B32381"/>
    <w:rsid w:val="00B3259E"/>
    <w:rsid w:val="00B328AB"/>
    <w:rsid w:val="00B32A64"/>
    <w:rsid w:val="00B32C68"/>
    <w:rsid w:val="00B32EFC"/>
    <w:rsid w:val="00B3325E"/>
    <w:rsid w:val="00B336A6"/>
    <w:rsid w:val="00B33A2B"/>
    <w:rsid w:val="00B33A4A"/>
    <w:rsid w:val="00B34AD8"/>
    <w:rsid w:val="00B34F66"/>
    <w:rsid w:val="00B34FBC"/>
    <w:rsid w:val="00B350F4"/>
    <w:rsid w:val="00B35327"/>
    <w:rsid w:val="00B35363"/>
    <w:rsid w:val="00B35775"/>
    <w:rsid w:val="00B35959"/>
    <w:rsid w:val="00B35E64"/>
    <w:rsid w:val="00B3690B"/>
    <w:rsid w:val="00B369AA"/>
    <w:rsid w:val="00B3709B"/>
    <w:rsid w:val="00B371B7"/>
    <w:rsid w:val="00B37237"/>
    <w:rsid w:val="00B37567"/>
    <w:rsid w:val="00B379BF"/>
    <w:rsid w:val="00B37DE6"/>
    <w:rsid w:val="00B402C8"/>
    <w:rsid w:val="00B40474"/>
    <w:rsid w:val="00B404CB"/>
    <w:rsid w:val="00B40951"/>
    <w:rsid w:val="00B40CE6"/>
    <w:rsid w:val="00B41298"/>
    <w:rsid w:val="00B41425"/>
    <w:rsid w:val="00B41586"/>
    <w:rsid w:val="00B41604"/>
    <w:rsid w:val="00B421FF"/>
    <w:rsid w:val="00B42202"/>
    <w:rsid w:val="00B424F7"/>
    <w:rsid w:val="00B424FC"/>
    <w:rsid w:val="00B42655"/>
    <w:rsid w:val="00B426D5"/>
    <w:rsid w:val="00B42838"/>
    <w:rsid w:val="00B42CE6"/>
    <w:rsid w:val="00B4326A"/>
    <w:rsid w:val="00B43442"/>
    <w:rsid w:val="00B43B0F"/>
    <w:rsid w:val="00B43C3E"/>
    <w:rsid w:val="00B43EFA"/>
    <w:rsid w:val="00B44793"/>
    <w:rsid w:val="00B4481E"/>
    <w:rsid w:val="00B44D3E"/>
    <w:rsid w:val="00B450A4"/>
    <w:rsid w:val="00B45AC0"/>
    <w:rsid w:val="00B466A2"/>
    <w:rsid w:val="00B46ABD"/>
    <w:rsid w:val="00B46D28"/>
    <w:rsid w:val="00B47036"/>
    <w:rsid w:val="00B4716A"/>
    <w:rsid w:val="00B472DF"/>
    <w:rsid w:val="00B47493"/>
    <w:rsid w:val="00B477BA"/>
    <w:rsid w:val="00B50285"/>
    <w:rsid w:val="00B506BF"/>
    <w:rsid w:val="00B511D9"/>
    <w:rsid w:val="00B5130F"/>
    <w:rsid w:val="00B5162E"/>
    <w:rsid w:val="00B518A7"/>
    <w:rsid w:val="00B51970"/>
    <w:rsid w:val="00B51D2B"/>
    <w:rsid w:val="00B51DEC"/>
    <w:rsid w:val="00B52007"/>
    <w:rsid w:val="00B52B60"/>
    <w:rsid w:val="00B52F0B"/>
    <w:rsid w:val="00B5326D"/>
    <w:rsid w:val="00B53282"/>
    <w:rsid w:val="00B533AF"/>
    <w:rsid w:val="00B53470"/>
    <w:rsid w:val="00B53852"/>
    <w:rsid w:val="00B5387C"/>
    <w:rsid w:val="00B5399A"/>
    <w:rsid w:val="00B54289"/>
    <w:rsid w:val="00B5466D"/>
    <w:rsid w:val="00B5508E"/>
    <w:rsid w:val="00B55448"/>
    <w:rsid w:val="00B558BF"/>
    <w:rsid w:val="00B55B21"/>
    <w:rsid w:val="00B55D0E"/>
    <w:rsid w:val="00B56A1C"/>
    <w:rsid w:val="00B571E8"/>
    <w:rsid w:val="00B5721E"/>
    <w:rsid w:val="00B572EB"/>
    <w:rsid w:val="00B5758C"/>
    <w:rsid w:val="00B57AD5"/>
    <w:rsid w:val="00B57B05"/>
    <w:rsid w:val="00B57B5A"/>
    <w:rsid w:val="00B57BFC"/>
    <w:rsid w:val="00B57CBC"/>
    <w:rsid w:val="00B57E7C"/>
    <w:rsid w:val="00B60112"/>
    <w:rsid w:val="00B602A0"/>
    <w:rsid w:val="00B6034B"/>
    <w:rsid w:val="00B605D0"/>
    <w:rsid w:val="00B60934"/>
    <w:rsid w:val="00B6096C"/>
    <w:rsid w:val="00B60CA7"/>
    <w:rsid w:val="00B60DF3"/>
    <w:rsid w:val="00B610D5"/>
    <w:rsid w:val="00B61E89"/>
    <w:rsid w:val="00B61E96"/>
    <w:rsid w:val="00B61EA4"/>
    <w:rsid w:val="00B620D1"/>
    <w:rsid w:val="00B6392D"/>
    <w:rsid w:val="00B63C96"/>
    <w:rsid w:val="00B63F79"/>
    <w:rsid w:val="00B6419E"/>
    <w:rsid w:val="00B64DB7"/>
    <w:rsid w:val="00B6509A"/>
    <w:rsid w:val="00B6531A"/>
    <w:rsid w:val="00B65588"/>
    <w:rsid w:val="00B655E9"/>
    <w:rsid w:val="00B65619"/>
    <w:rsid w:val="00B65848"/>
    <w:rsid w:val="00B65A13"/>
    <w:rsid w:val="00B65E2D"/>
    <w:rsid w:val="00B6606A"/>
    <w:rsid w:val="00B66101"/>
    <w:rsid w:val="00B66829"/>
    <w:rsid w:val="00B66D27"/>
    <w:rsid w:val="00B66F36"/>
    <w:rsid w:val="00B672BB"/>
    <w:rsid w:val="00B672C4"/>
    <w:rsid w:val="00B67414"/>
    <w:rsid w:val="00B6744D"/>
    <w:rsid w:val="00B67558"/>
    <w:rsid w:val="00B67612"/>
    <w:rsid w:val="00B6796C"/>
    <w:rsid w:val="00B67994"/>
    <w:rsid w:val="00B707D5"/>
    <w:rsid w:val="00B7096A"/>
    <w:rsid w:val="00B70D03"/>
    <w:rsid w:val="00B70D7B"/>
    <w:rsid w:val="00B71085"/>
    <w:rsid w:val="00B716FE"/>
    <w:rsid w:val="00B71D04"/>
    <w:rsid w:val="00B71E08"/>
    <w:rsid w:val="00B726F8"/>
    <w:rsid w:val="00B7312E"/>
    <w:rsid w:val="00B734B7"/>
    <w:rsid w:val="00B743A8"/>
    <w:rsid w:val="00B7511C"/>
    <w:rsid w:val="00B75530"/>
    <w:rsid w:val="00B7574C"/>
    <w:rsid w:val="00B75804"/>
    <w:rsid w:val="00B75F0A"/>
    <w:rsid w:val="00B75F5C"/>
    <w:rsid w:val="00B76154"/>
    <w:rsid w:val="00B761EF"/>
    <w:rsid w:val="00B763BA"/>
    <w:rsid w:val="00B765C7"/>
    <w:rsid w:val="00B76BA0"/>
    <w:rsid w:val="00B772B7"/>
    <w:rsid w:val="00B772F2"/>
    <w:rsid w:val="00B777CB"/>
    <w:rsid w:val="00B77995"/>
    <w:rsid w:val="00B77BBB"/>
    <w:rsid w:val="00B8004B"/>
    <w:rsid w:val="00B802F8"/>
    <w:rsid w:val="00B80483"/>
    <w:rsid w:val="00B80A33"/>
    <w:rsid w:val="00B80CDE"/>
    <w:rsid w:val="00B82548"/>
    <w:rsid w:val="00B825A0"/>
    <w:rsid w:val="00B82627"/>
    <w:rsid w:val="00B829F9"/>
    <w:rsid w:val="00B82EF6"/>
    <w:rsid w:val="00B8314B"/>
    <w:rsid w:val="00B8339A"/>
    <w:rsid w:val="00B83794"/>
    <w:rsid w:val="00B83A27"/>
    <w:rsid w:val="00B83DCB"/>
    <w:rsid w:val="00B83EDD"/>
    <w:rsid w:val="00B84755"/>
    <w:rsid w:val="00B84912"/>
    <w:rsid w:val="00B855B1"/>
    <w:rsid w:val="00B8579F"/>
    <w:rsid w:val="00B85D26"/>
    <w:rsid w:val="00B85E1A"/>
    <w:rsid w:val="00B8602C"/>
    <w:rsid w:val="00B86111"/>
    <w:rsid w:val="00B8615B"/>
    <w:rsid w:val="00B86285"/>
    <w:rsid w:val="00B863FF"/>
    <w:rsid w:val="00B8658A"/>
    <w:rsid w:val="00B86794"/>
    <w:rsid w:val="00B867BA"/>
    <w:rsid w:val="00B86851"/>
    <w:rsid w:val="00B869D4"/>
    <w:rsid w:val="00B86E1D"/>
    <w:rsid w:val="00B86EF6"/>
    <w:rsid w:val="00B87023"/>
    <w:rsid w:val="00B87312"/>
    <w:rsid w:val="00B87695"/>
    <w:rsid w:val="00B8771B"/>
    <w:rsid w:val="00B878B9"/>
    <w:rsid w:val="00B90463"/>
    <w:rsid w:val="00B909E6"/>
    <w:rsid w:val="00B909FA"/>
    <w:rsid w:val="00B90E66"/>
    <w:rsid w:val="00B9188A"/>
    <w:rsid w:val="00B91AAF"/>
    <w:rsid w:val="00B91AD9"/>
    <w:rsid w:val="00B91E58"/>
    <w:rsid w:val="00B9202C"/>
    <w:rsid w:val="00B920A0"/>
    <w:rsid w:val="00B922B6"/>
    <w:rsid w:val="00B92312"/>
    <w:rsid w:val="00B92700"/>
    <w:rsid w:val="00B92A26"/>
    <w:rsid w:val="00B92A4D"/>
    <w:rsid w:val="00B92A7D"/>
    <w:rsid w:val="00B935E5"/>
    <w:rsid w:val="00B93692"/>
    <w:rsid w:val="00B936BE"/>
    <w:rsid w:val="00B938E4"/>
    <w:rsid w:val="00B9392B"/>
    <w:rsid w:val="00B93F68"/>
    <w:rsid w:val="00B93FA7"/>
    <w:rsid w:val="00B9413D"/>
    <w:rsid w:val="00B949CE"/>
    <w:rsid w:val="00B949FC"/>
    <w:rsid w:val="00B94A55"/>
    <w:rsid w:val="00B94EE7"/>
    <w:rsid w:val="00B95050"/>
    <w:rsid w:val="00B951F0"/>
    <w:rsid w:val="00B957B9"/>
    <w:rsid w:val="00B95967"/>
    <w:rsid w:val="00B95FD5"/>
    <w:rsid w:val="00B964DF"/>
    <w:rsid w:val="00B965C3"/>
    <w:rsid w:val="00B9685E"/>
    <w:rsid w:val="00B96F65"/>
    <w:rsid w:val="00B96F78"/>
    <w:rsid w:val="00B9707A"/>
    <w:rsid w:val="00B9799A"/>
    <w:rsid w:val="00BA045C"/>
    <w:rsid w:val="00BA1323"/>
    <w:rsid w:val="00BA13BE"/>
    <w:rsid w:val="00BA1E07"/>
    <w:rsid w:val="00BA218E"/>
    <w:rsid w:val="00BA239F"/>
    <w:rsid w:val="00BA253D"/>
    <w:rsid w:val="00BA26EF"/>
    <w:rsid w:val="00BA281A"/>
    <w:rsid w:val="00BA2892"/>
    <w:rsid w:val="00BA2979"/>
    <w:rsid w:val="00BA2B41"/>
    <w:rsid w:val="00BA2C9F"/>
    <w:rsid w:val="00BA3402"/>
    <w:rsid w:val="00BA36F7"/>
    <w:rsid w:val="00BA3B2B"/>
    <w:rsid w:val="00BA3B76"/>
    <w:rsid w:val="00BA3C3B"/>
    <w:rsid w:val="00BA3EA9"/>
    <w:rsid w:val="00BA434F"/>
    <w:rsid w:val="00BA44D3"/>
    <w:rsid w:val="00BA4709"/>
    <w:rsid w:val="00BA4906"/>
    <w:rsid w:val="00BA4B1E"/>
    <w:rsid w:val="00BA4DBE"/>
    <w:rsid w:val="00BA5730"/>
    <w:rsid w:val="00BA58C5"/>
    <w:rsid w:val="00BA6519"/>
    <w:rsid w:val="00BA683E"/>
    <w:rsid w:val="00BA6A09"/>
    <w:rsid w:val="00BA6A53"/>
    <w:rsid w:val="00BA701E"/>
    <w:rsid w:val="00BA717B"/>
    <w:rsid w:val="00BA76B6"/>
    <w:rsid w:val="00BA776B"/>
    <w:rsid w:val="00BB0287"/>
    <w:rsid w:val="00BB03BA"/>
    <w:rsid w:val="00BB05AA"/>
    <w:rsid w:val="00BB0E5E"/>
    <w:rsid w:val="00BB1675"/>
    <w:rsid w:val="00BB195F"/>
    <w:rsid w:val="00BB1A0A"/>
    <w:rsid w:val="00BB1DC9"/>
    <w:rsid w:val="00BB2077"/>
    <w:rsid w:val="00BB20FC"/>
    <w:rsid w:val="00BB25E0"/>
    <w:rsid w:val="00BB3049"/>
    <w:rsid w:val="00BB328B"/>
    <w:rsid w:val="00BB3520"/>
    <w:rsid w:val="00BB3D95"/>
    <w:rsid w:val="00BB4429"/>
    <w:rsid w:val="00BB50DA"/>
    <w:rsid w:val="00BB59C7"/>
    <w:rsid w:val="00BB5A91"/>
    <w:rsid w:val="00BB5D22"/>
    <w:rsid w:val="00BB60FE"/>
    <w:rsid w:val="00BB63A7"/>
    <w:rsid w:val="00BB67A2"/>
    <w:rsid w:val="00BB6C98"/>
    <w:rsid w:val="00BB707D"/>
    <w:rsid w:val="00BB7169"/>
    <w:rsid w:val="00BB7848"/>
    <w:rsid w:val="00BB7B54"/>
    <w:rsid w:val="00BB7E48"/>
    <w:rsid w:val="00BC02F1"/>
    <w:rsid w:val="00BC03C5"/>
    <w:rsid w:val="00BC0412"/>
    <w:rsid w:val="00BC0571"/>
    <w:rsid w:val="00BC063D"/>
    <w:rsid w:val="00BC09F9"/>
    <w:rsid w:val="00BC0BE1"/>
    <w:rsid w:val="00BC0F4A"/>
    <w:rsid w:val="00BC1004"/>
    <w:rsid w:val="00BC140D"/>
    <w:rsid w:val="00BC19C6"/>
    <w:rsid w:val="00BC1A4A"/>
    <w:rsid w:val="00BC1E38"/>
    <w:rsid w:val="00BC1FC2"/>
    <w:rsid w:val="00BC21AE"/>
    <w:rsid w:val="00BC2296"/>
    <w:rsid w:val="00BC29C1"/>
    <w:rsid w:val="00BC2B11"/>
    <w:rsid w:val="00BC2E5B"/>
    <w:rsid w:val="00BC31CE"/>
    <w:rsid w:val="00BC378A"/>
    <w:rsid w:val="00BC3D5C"/>
    <w:rsid w:val="00BC4566"/>
    <w:rsid w:val="00BC45CE"/>
    <w:rsid w:val="00BC52E2"/>
    <w:rsid w:val="00BC5423"/>
    <w:rsid w:val="00BC5464"/>
    <w:rsid w:val="00BC55BF"/>
    <w:rsid w:val="00BC58E6"/>
    <w:rsid w:val="00BC5BF7"/>
    <w:rsid w:val="00BC5DFF"/>
    <w:rsid w:val="00BC5EF4"/>
    <w:rsid w:val="00BC64C5"/>
    <w:rsid w:val="00BC64DA"/>
    <w:rsid w:val="00BC65BC"/>
    <w:rsid w:val="00BC6E79"/>
    <w:rsid w:val="00BC710E"/>
    <w:rsid w:val="00BC71D9"/>
    <w:rsid w:val="00BC7309"/>
    <w:rsid w:val="00BC76EA"/>
    <w:rsid w:val="00BC799B"/>
    <w:rsid w:val="00BC7F65"/>
    <w:rsid w:val="00BD0B12"/>
    <w:rsid w:val="00BD0C7A"/>
    <w:rsid w:val="00BD0D52"/>
    <w:rsid w:val="00BD1274"/>
    <w:rsid w:val="00BD12E7"/>
    <w:rsid w:val="00BD142A"/>
    <w:rsid w:val="00BD16DC"/>
    <w:rsid w:val="00BD1832"/>
    <w:rsid w:val="00BD1962"/>
    <w:rsid w:val="00BD1D34"/>
    <w:rsid w:val="00BD2146"/>
    <w:rsid w:val="00BD2150"/>
    <w:rsid w:val="00BD23AB"/>
    <w:rsid w:val="00BD2877"/>
    <w:rsid w:val="00BD2903"/>
    <w:rsid w:val="00BD293E"/>
    <w:rsid w:val="00BD2CCE"/>
    <w:rsid w:val="00BD2D5E"/>
    <w:rsid w:val="00BD314E"/>
    <w:rsid w:val="00BD3221"/>
    <w:rsid w:val="00BD32C1"/>
    <w:rsid w:val="00BD35EE"/>
    <w:rsid w:val="00BD3613"/>
    <w:rsid w:val="00BD3993"/>
    <w:rsid w:val="00BD3D4B"/>
    <w:rsid w:val="00BD4145"/>
    <w:rsid w:val="00BD43F4"/>
    <w:rsid w:val="00BD458A"/>
    <w:rsid w:val="00BD4AF8"/>
    <w:rsid w:val="00BD4D43"/>
    <w:rsid w:val="00BD516A"/>
    <w:rsid w:val="00BD5624"/>
    <w:rsid w:val="00BD5AFE"/>
    <w:rsid w:val="00BD5CC9"/>
    <w:rsid w:val="00BD6B8E"/>
    <w:rsid w:val="00BD6C5E"/>
    <w:rsid w:val="00BD6C7C"/>
    <w:rsid w:val="00BD6CC0"/>
    <w:rsid w:val="00BD7357"/>
    <w:rsid w:val="00BD73FF"/>
    <w:rsid w:val="00BD7717"/>
    <w:rsid w:val="00BD77A6"/>
    <w:rsid w:val="00BD7929"/>
    <w:rsid w:val="00BD7A3A"/>
    <w:rsid w:val="00BD7B4A"/>
    <w:rsid w:val="00BD7B76"/>
    <w:rsid w:val="00BD7FC8"/>
    <w:rsid w:val="00BE0031"/>
    <w:rsid w:val="00BE0088"/>
    <w:rsid w:val="00BE01F4"/>
    <w:rsid w:val="00BE028D"/>
    <w:rsid w:val="00BE0490"/>
    <w:rsid w:val="00BE083D"/>
    <w:rsid w:val="00BE0CF3"/>
    <w:rsid w:val="00BE0E4F"/>
    <w:rsid w:val="00BE1030"/>
    <w:rsid w:val="00BE1334"/>
    <w:rsid w:val="00BE1358"/>
    <w:rsid w:val="00BE157E"/>
    <w:rsid w:val="00BE1695"/>
    <w:rsid w:val="00BE1EDE"/>
    <w:rsid w:val="00BE204A"/>
    <w:rsid w:val="00BE2206"/>
    <w:rsid w:val="00BE2285"/>
    <w:rsid w:val="00BE27CB"/>
    <w:rsid w:val="00BE2CFF"/>
    <w:rsid w:val="00BE325D"/>
    <w:rsid w:val="00BE32DD"/>
    <w:rsid w:val="00BE334A"/>
    <w:rsid w:val="00BE3499"/>
    <w:rsid w:val="00BE388D"/>
    <w:rsid w:val="00BE38DE"/>
    <w:rsid w:val="00BE3A52"/>
    <w:rsid w:val="00BE3B9B"/>
    <w:rsid w:val="00BE3C90"/>
    <w:rsid w:val="00BE3DD6"/>
    <w:rsid w:val="00BE3F12"/>
    <w:rsid w:val="00BE4145"/>
    <w:rsid w:val="00BE4A26"/>
    <w:rsid w:val="00BE4B8E"/>
    <w:rsid w:val="00BE4F00"/>
    <w:rsid w:val="00BE51FB"/>
    <w:rsid w:val="00BE5278"/>
    <w:rsid w:val="00BE5E01"/>
    <w:rsid w:val="00BE5EA3"/>
    <w:rsid w:val="00BE634C"/>
    <w:rsid w:val="00BE63F9"/>
    <w:rsid w:val="00BE6B47"/>
    <w:rsid w:val="00BE6F16"/>
    <w:rsid w:val="00BE73BE"/>
    <w:rsid w:val="00BE7570"/>
    <w:rsid w:val="00BE796D"/>
    <w:rsid w:val="00BE7D45"/>
    <w:rsid w:val="00BF017D"/>
    <w:rsid w:val="00BF06C8"/>
    <w:rsid w:val="00BF077E"/>
    <w:rsid w:val="00BF09CC"/>
    <w:rsid w:val="00BF0A53"/>
    <w:rsid w:val="00BF0CF8"/>
    <w:rsid w:val="00BF1398"/>
    <w:rsid w:val="00BF1BC3"/>
    <w:rsid w:val="00BF20C8"/>
    <w:rsid w:val="00BF23A8"/>
    <w:rsid w:val="00BF256B"/>
    <w:rsid w:val="00BF25C8"/>
    <w:rsid w:val="00BF2914"/>
    <w:rsid w:val="00BF30A4"/>
    <w:rsid w:val="00BF3216"/>
    <w:rsid w:val="00BF3D78"/>
    <w:rsid w:val="00BF3FF0"/>
    <w:rsid w:val="00BF40C7"/>
    <w:rsid w:val="00BF42E3"/>
    <w:rsid w:val="00BF4385"/>
    <w:rsid w:val="00BF46AD"/>
    <w:rsid w:val="00BF491E"/>
    <w:rsid w:val="00BF5474"/>
    <w:rsid w:val="00BF5539"/>
    <w:rsid w:val="00BF5EB8"/>
    <w:rsid w:val="00BF62DE"/>
    <w:rsid w:val="00BF67E8"/>
    <w:rsid w:val="00BF68DC"/>
    <w:rsid w:val="00BF774E"/>
    <w:rsid w:val="00BF7B22"/>
    <w:rsid w:val="00BF7D0C"/>
    <w:rsid w:val="00C00443"/>
    <w:rsid w:val="00C00A2C"/>
    <w:rsid w:val="00C00C4C"/>
    <w:rsid w:val="00C0105F"/>
    <w:rsid w:val="00C0163A"/>
    <w:rsid w:val="00C016DD"/>
    <w:rsid w:val="00C01767"/>
    <w:rsid w:val="00C01877"/>
    <w:rsid w:val="00C019A4"/>
    <w:rsid w:val="00C02404"/>
    <w:rsid w:val="00C02A39"/>
    <w:rsid w:val="00C02A81"/>
    <w:rsid w:val="00C02E7D"/>
    <w:rsid w:val="00C02EFD"/>
    <w:rsid w:val="00C03394"/>
    <w:rsid w:val="00C0346C"/>
    <w:rsid w:val="00C038F6"/>
    <w:rsid w:val="00C03D63"/>
    <w:rsid w:val="00C03D85"/>
    <w:rsid w:val="00C03DD3"/>
    <w:rsid w:val="00C044E8"/>
    <w:rsid w:val="00C0481F"/>
    <w:rsid w:val="00C04A65"/>
    <w:rsid w:val="00C04E48"/>
    <w:rsid w:val="00C05071"/>
    <w:rsid w:val="00C05CE5"/>
    <w:rsid w:val="00C061EE"/>
    <w:rsid w:val="00C065E4"/>
    <w:rsid w:val="00C066DB"/>
    <w:rsid w:val="00C06743"/>
    <w:rsid w:val="00C06A87"/>
    <w:rsid w:val="00C074CF"/>
    <w:rsid w:val="00C079AA"/>
    <w:rsid w:val="00C07DE8"/>
    <w:rsid w:val="00C07EB7"/>
    <w:rsid w:val="00C101F0"/>
    <w:rsid w:val="00C105A8"/>
    <w:rsid w:val="00C10C92"/>
    <w:rsid w:val="00C10E16"/>
    <w:rsid w:val="00C1116C"/>
    <w:rsid w:val="00C117E1"/>
    <w:rsid w:val="00C11B69"/>
    <w:rsid w:val="00C11B99"/>
    <w:rsid w:val="00C11D11"/>
    <w:rsid w:val="00C11EA2"/>
    <w:rsid w:val="00C126D0"/>
    <w:rsid w:val="00C12B63"/>
    <w:rsid w:val="00C12C2E"/>
    <w:rsid w:val="00C12C93"/>
    <w:rsid w:val="00C131F4"/>
    <w:rsid w:val="00C13567"/>
    <w:rsid w:val="00C136CE"/>
    <w:rsid w:val="00C13DFB"/>
    <w:rsid w:val="00C13F7A"/>
    <w:rsid w:val="00C1414B"/>
    <w:rsid w:val="00C1417C"/>
    <w:rsid w:val="00C141D6"/>
    <w:rsid w:val="00C14246"/>
    <w:rsid w:val="00C14304"/>
    <w:rsid w:val="00C14440"/>
    <w:rsid w:val="00C144EA"/>
    <w:rsid w:val="00C147F0"/>
    <w:rsid w:val="00C14AEE"/>
    <w:rsid w:val="00C14F71"/>
    <w:rsid w:val="00C1545B"/>
    <w:rsid w:val="00C15D07"/>
    <w:rsid w:val="00C15E2A"/>
    <w:rsid w:val="00C162E6"/>
    <w:rsid w:val="00C165B2"/>
    <w:rsid w:val="00C16713"/>
    <w:rsid w:val="00C16946"/>
    <w:rsid w:val="00C17357"/>
    <w:rsid w:val="00C17539"/>
    <w:rsid w:val="00C17879"/>
    <w:rsid w:val="00C2001E"/>
    <w:rsid w:val="00C2033E"/>
    <w:rsid w:val="00C2035B"/>
    <w:rsid w:val="00C209AE"/>
    <w:rsid w:val="00C20DCF"/>
    <w:rsid w:val="00C2134B"/>
    <w:rsid w:val="00C2167D"/>
    <w:rsid w:val="00C21E8E"/>
    <w:rsid w:val="00C21F94"/>
    <w:rsid w:val="00C22B3C"/>
    <w:rsid w:val="00C22DBB"/>
    <w:rsid w:val="00C235A7"/>
    <w:rsid w:val="00C2392D"/>
    <w:rsid w:val="00C23DBF"/>
    <w:rsid w:val="00C249B1"/>
    <w:rsid w:val="00C250D8"/>
    <w:rsid w:val="00C2531B"/>
    <w:rsid w:val="00C259A2"/>
    <w:rsid w:val="00C25A14"/>
    <w:rsid w:val="00C25AF0"/>
    <w:rsid w:val="00C25D0C"/>
    <w:rsid w:val="00C2636A"/>
    <w:rsid w:val="00C265B8"/>
    <w:rsid w:val="00C26C11"/>
    <w:rsid w:val="00C26E23"/>
    <w:rsid w:val="00C27412"/>
    <w:rsid w:val="00C301DF"/>
    <w:rsid w:val="00C305BB"/>
    <w:rsid w:val="00C30723"/>
    <w:rsid w:val="00C30FAB"/>
    <w:rsid w:val="00C311CE"/>
    <w:rsid w:val="00C31CEC"/>
    <w:rsid w:val="00C325CF"/>
    <w:rsid w:val="00C328C8"/>
    <w:rsid w:val="00C32EC4"/>
    <w:rsid w:val="00C340B9"/>
    <w:rsid w:val="00C3427F"/>
    <w:rsid w:val="00C34AD4"/>
    <w:rsid w:val="00C34EB4"/>
    <w:rsid w:val="00C359B2"/>
    <w:rsid w:val="00C3677A"/>
    <w:rsid w:val="00C36794"/>
    <w:rsid w:val="00C369CE"/>
    <w:rsid w:val="00C369DA"/>
    <w:rsid w:val="00C36A83"/>
    <w:rsid w:val="00C36FA1"/>
    <w:rsid w:val="00C36FD3"/>
    <w:rsid w:val="00C37103"/>
    <w:rsid w:val="00C37215"/>
    <w:rsid w:val="00C37514"/>
    <w:rsid w:val="00C37606"/>
    <w:rsid w:val="00C3777E"/>
    <w:rsid w:val="00C3778A"/>
    <w:rsid w:val="00C40658"/>
    <w:rsid w:val="00C40A68"/>
    <w:rsid w:val="00C40AD2"/>
    <w:rsid w:val="00C40F2E"/>
    <w:rsid w:val="00C4101B"/>
    <w:rsid w:val="00C410D0"/>
    <w:rsid w:val="00C4123E"/>
    <w:rsid w:val="00C41788"/>
    <w:rsid w:val="00C41D1F"/>
    <w:rsid w:val="00C429E8"/>
    <w:rsid w:val="00C429F2"/>
    <w:rsid w:val="00C42C0F"/>
    <w:rsid w:val="00C42F93"/>
    <w:rsid w:val="00C4312E"/>
    <w:rsid w:val="00C4339A"/>
    <w:rsid w:val="00C44079"/>
    <w:rsid w:val="00C44340"/>
    <w:rsid w:val="00C44348"/>
    <w:rsid w:val="00C44AE9"/>
    <w:rsid w:val="00C44BCB"/>
    <w:rsid w:val="00C44CEC"/>
    <w:rsid w:val="00C44D92"/>
    <w:rsid w:val="00C44E96"/>
    <w:rsid w:val="00C44F97"/>
    <w:rsid w:val="00C45071"/>
    <w:rsid w:val="00C45237"/>
    <w:rsid w:val="00C45BEA"/>
    <w:rsid w:val="00C45D58"/>
    <w:rsid w:val="00C45F88"/>
    <w:rsid w:val="00C460C9"/>
    <w:rsid w:val="00C461E1"/>
    <w:rsid w:val="00C461E3"/>
    <w:rsid w:val="00C462BC"/>
    <w:rsid w:val="00C46391"/>
    <w:rsid w:val="00C464B9"/>
    <w:rsid w:val="00C46DBD"/>
    <w:rsid w:val="00C46EAE"/>
    <w:rsid w:val="00C46ECA"/>
    <w:rsid w:val="00C4732E"/>
    <w:rsid w:val="00C47438"/>
    <w:rsid w:val="00C474C7"/>
    <w:rsid w:val="00C4757E"/>
    <w:rsid w:val="00C475C8"/>
    <w:rsid w:val="00C47720"/>
    <w:rsid w:val="00C47EEB"/>
    <w:rsid w:val="00C50309"/>
    <w:rsid w:val="00C50503"/>
    <w:rsid w:val="00C50525"/>
    <w:rsid w:val="00C508AA"/>
    <w:rsid w:val="00C508BF"/>
    <w:rsid w:val="00C50A61"/>
    <w:rsid w:val="00C50AB5"/>
    <w:rsid w:val="00C50AEB"/>
    <w:rsid w:val="00C50B85"/>
    <w:rsid w:val="00C51283"/>
    <w:rsid w:val="00C5184D"/>
    <w:rsid w:val="00C51854"/>
    <w:rsid w:val="00C51CA7"/>
    <w:rsid w:val="00C51EF6"/>
    <w:rsid w:val="00C523AA"/>
    <w:rsid w:val="00C52AF0"/>
    <w:rsid w:val="00C52E18"/>
    <w:rsid w:val="00C52EE4"/>
    <w:rsid w:val="00C52EE7"/>
    <w:rsid w:val="00C52F36"/>
    <w:rsid w:val="00C531E0"/>
    <w:rsid w:val="00C53318"/>
    <w:rsid w:val="00C53404"/>
    <w:rsid w:val="00C535A0"/>
    <w:rsid w:val="00C539FB"/>
    <w:rsid w:val="00C54188"/>
    <w:rsid w:val="00C54489"/>
    <w:rsid w:val="00C544D9"/>
    <w:rsid w:val="00C54568"/>
    <w:rsid w:val="00C54ED7"/>
    <w:rsid w:val="00C55245"/>
    <w:rsid w:val="00C55537"/>
    <w:rsid w:val="00C55567"/>
    <w:rsid w:val="00C556F8"/>
    <w:rsid w:val="00C561F1"/>
    <w:rsid w:val="00C56741"/>
    <w:rsid w:val="00C5681C"/>
    <w:rsid w:val="00C56865"/>
    <w:rsid w:val="00C56B41"/>
    <w:rsid w:val="00C56C14"/>
    <w:rsid w:val="00C56DCB"/>
    <w:rsid w:val="00C5708D"/>
    <w:rsid w:val="00C57208"/>
    <w:rsid w:val="00C5764C"/>
    <w:rsid w:val="00C5793F"/>
    <w:rsid w:val="00C579DF"/>
    <w:rsid w:val="00C57CFC"/>
    <w:rsid w:val="00C57DDD"/>
    <w:rsid w:val="00C6003E"/>
    <w:rsid w:val="00C60215"/>
    <w:rsid w:val="00C60408"/>
    <w:rsid w:val="00C604B2"/>
    <w:rsid w:val="00C60F43"/>
    <w:rsid w:val="00C61509"/>
    <w:rsid w:val="00C61656"/>
    <w:rsid w:val="00C61795"/>
    <w:rsid w:val="00C6197C"/>
    <w:rsid w:val="00C61CF2"/>
    <w:rsid w:val="00C61D57"/>
    <w:rsid w:val="00C62251"/>
    <w:rsid w:val="00C623BA"/>
    <w:rsid w:val="00C62433"/>
    <w:rsid w:val="00C62914"/>
    <w:rsid w:val="00C632FE"/>
    <w:rsid w:val="00C6350E"/>
    <w:rsid w:val="00C63CDE"/>
    <w:rsid w:val="00C64023"/>
    <w:rsid w:val="00C64207"/>
    <w:rsid w:val="00C64236"/>
    <w:rsid w:val="00C6472E"/>
    <w:rsid w:val="00C64870"/>
    <w:rsid w:val="00C648D1"/>
    <w:rsid w:val="00C64927"/>
    <w:rsid w:val="00C64A71"/>
    <w:rsid w:val="00C64D4E"/>
    <w:rsid w:val="00C64F50"/>
    <w:rsid w:val="00C65C85"/>
    <w:rsid w:val="00C65DFE"/>
    <w:rsid w:val="00C65F24"/>
    <w:rsid w:val="00C66080"/>
    <w:rsid w:val="00C66164"/>
    <w:rsid w:val="00C66213"/>
    <w:rsid w:val="00C66617"/>
    <w:rsid w:val="00C666D3"/>
    <w:rsid w:val="00C66995"/>
    <w:rsid w:val="00C669C7"/>
    <w:rsid w:val="00C66B55"/>
    <w:rsid w:val="00C66B8A"/>
    <w:rsid w:val="00C66C01"/>
    <w:rsid w:val="00C672E2"/>
    <w:rsid w:val="00C6763A"/>
    <w:rsid w:val="00C678E7"/>
    <w:rsid w:val="00C679C7"/>
    <w:rsid w:val="00C67BDD"/>
    <w:rsid w:val="00C67E4C"/>
    <w:rsid w:val="00C70288"/>
    <w:rsid w:val="00C70428"/>
    <w:rsid w:val="00C70554"/>
    <w:rsid w:val="00C70876"/>
    <w:rsid w:val="00C70B7D"/>
    <w:rsid w:val="00C711EB"/>
    <w:rsid w:val="00C71327"/>
    <w:rsid w:val="00C719D8"/>
    <w:rsid w:val="00C71BF9"/>
    <w:rsid w:val="00C723B6"/>
    <w:rsid w:val="00C723DB"/>
    <w:rsid w:val="00C72895"/>
    <w:rsid w:val="00C72B73"/>
    <w:rsid w:val="00C72C4F"/>
    <w:rsid w:val="00C72EA2"/>
    <w:rsid w:val="00C73448"/>
    <w:rsid w:val="00C74241"/>
    <w:rsid w:val="00C74E04"/>
    <w:rsid w:val="00C74E1C"/>
    <w:rsid w:val="00C74FE4"/>
    <w:rsid w:val="00C75402"/>
    <w:rsid w:val="00C7571B"/>
    <w:rsid w:val="00C75978"/>
    <w:rsid w:val="00C75998"/>
    <w:rsid w:val="00C75A4D"/>
    <w:rsid w:val="00C75E49"/>
    <w:rsid w:val="00C762E5"/>
    <w:rsid w:val="00C763FF"/>
    <w:rsid w:val="00C766AD"/>
    <w:rsid w:val="00C768CF"/>
    <w:rsid w:val="00C76CF3"/>
    <w:rsid w:val="00C76D27"/>
    <w:rsid w:val="00C77054"/>
    <w:rsid w:val="00C770B6"/>
    <w:rsid w:val="00C771D4"/>
    <w:rsid w:val="00C776A0"/>
    <w:rsid w:val="00C77D9F"/>
    <w:rsid w:val="00C800A5"/>
    <w:rsid w:val="00C80183"/>
    <w:rsid w:val="00C80B55"/>
    <w:rsid w:val="00C80C0C"/>
    <w:rsid w:val="00C80C4B"/>
    <w:rsid w:val="00C80E1A"/>
    <w:rsid w:val="00C8136A"/>
    <w:rsid w:val="00C81751"/>
    <w:rsid w:val="00C81D91"/>
    <w:rsid w:val="00C82B74"/>
    <w:rsid w:val="00C82C60"/>
    <w:rsid w:val="00C835DE"/>
    <w:rsid w:val="00C83AB2"/>
    <w:rsid w:val="00C83C11"/>
    <w:rsid w:val="00C83C8F"/>
    <w:rsid w:val="00C84013"/>
    <w:rsid w:val="00C840E2"/>
    <w:rsid w:val="00C841A1"/>
    <w:rsid w:val="00C848E0"/>
    <w:rsid w:val="00C84B54"/>
    <w:rsid w:val="00C84FA0"/>
    <w:rsid w:val="00C8518C"/>
    <w:rsid w:val="00C853B3"/>
    <w:rsid w:val="00C85FB9"/>
    <w:rsid w:val="00C8614E"/>
    <w:rsid w:val="00C861A4"/>
    <w:rsid w:val="00C864B4"/>
    <w:rsid w:val="00C8667D"/>
    <w:rsid w:val="00C867DD"/>
    <w:rsid w:val="00C86859"/>
    <w:rsid w:val="00C869A4"/>
    <w:rsid w:val="00C86C83"/>
    <w:rsid w:val="00C86CA7"/>
    <w:rsid w:val="00C872BF"/>
    <w:rsid w:val="00C8795C"/>
    <w:rsid w:val="00C87EE2"/>
    <w:rsid w:val="00C87F55"/>
    <w:rsid w:val="00C9022E"/>
    <w:rsid w:val="00C9037F"/>
    <w:rsid w:val="00C90B64"/>
    <w:rsid w:val="00C91327"/>
    <w:rsid w:val="00C91AA4"/>
    <w:rsid w:val="00C91C63"/>
    <w:rsid w:val="00C91EF4"/>
    <w:rsid w:val="00C92B7D"/>
    <w:rsid w:val="00C92C4D"/>
    <w:rsid w:val="00C9316E"/>
    <w:rsid w:val="00C937BE"/>
    <w:rsid w:val="00C93ABE"/>
    <w:rsid w:val="00C93B40"/>
    <w:rsid w:val="00C93B57"/>
    <w:rsid w:val="00C93C6E"/>
    <w:rsid w:val="00C94032"/>
    <w:rsid w:val="00C948B2"/>
    <w:rsid w:val="00C948CA"/>
    <w:rsid w:val="00C94944"/>
    <w:rsid w:val="00C95136"/>
    <w:rsid w:val="00C9520F"/>
    <w:rsid w:val="00C95623"/>
    <w:rsid w:val="00C95E13"/>
    <w:rsid w:val="00C95FD8"/>
    <w:rsid w:val="00C96D01"/>
    <w:rsid w:val="00C9707C"/>
    <w:rsid w:val="00C97510"/>
    <w:rsid w:val="00C978CC"/>
    <w:rsid w:val="00CA0033"/>
    <w:rsid w:val="00CA01EC"/>
    <w:rsid w:val="00CA0B98"/>
    <w:rsid w:val="00CA0CF1"/>
    <w:rsid w:val="00CA0D69"/>
    <w:rsid w:val="00CA103B"/>
    <w:rsid w:val="00CA106D"/>
    <w:rsid w:val="00CA1231"/>
    <w:rsid w:val="00CA1235"/>
    <w:rsid w:val="00CA157C"/>
    <w:rsid w:val="00CA1C00"/>
    <w:rsid w:val="00CA1E07"/>
    <w:rsid w:val="00CA1F4B"/>
    <w:rsid w:val="00CA2151"/>
    <w:rsid w:val="00CA253D"/>
    <w:rsid w:val="00CA26C6"/>
    <w:rsid w:val="00CA2908"/>
    <w:rsid w:val="00CA29CF"/>
    <w:rsid w:val="00CA3655"/>
    <w:rsid w:val="00CA3966"/>
    <w:rsid w:val="00CA4237"/>
    <w:rsid w:val="00CA4271"/>
    <w:rsid w:val="00CA427E"/>
    <w:rsid w:val="00CA4476"/>
    <w:rsid w:val="00CA47C3"/>
    <w:rsid w:val="00CA4EBD"/>
    <w:rsid w:val="00CA591E"/>
    <w:rsid w:val="00CA5D93"/>
    <w:rsid w:val="00CA5DC0"/>
    <w:rsid w:val="00CA61CE"/>
    <w:rsid w:val="00CA649B"/>
    <w:rsid w:val="00CA6932"/>
    <w:rsid w:val="00CA7688"/>
    <w:rsid w:val="00CA771E"/>
    <w:rsid w:val="00CA77BC"/>
    <w:rsid w:val="00CA7A81"/>
    <w:rsid w:val="00CA7C23"/>
    <w:rsid w:val="00CA7C46"/>
    <w:rsid w:val="00CA7C7A"/>
    <w:rsid w:val="00CA7D37"/>
    <w:rsid w:val="00CA7F54"/>
    <w:rsid w:val="00CB0C4D"/>
    <w:rsid w:val="00CB0C4F"/>
    <w:rsid w:val="00CB13AE"/>
    <w:rsid w:val="00CB15C1"/>
    <w:rsid w:val="00CB15D5"/>
    <w:rsid w:val="00CB20F1"/>
    <w:rsid w:val="00CB22D9"/>
    <w:rsid w:val="00CB2602"/>
    <w:rsid w:val="00CB263A"/>
    <w:rsid w:val="00CB267E"/>
    <w:rsid w:val="00CB286C"/>
    <w:rsid w:val="00CB2910"/>
    <w:rsid w:val="00CB2F4D"/>
    <w:rsid w:val="00CB3428"/>
    <w:rsid w:val="00CB37B7"/>
    <w:rsid w:val="00CB3BFB"/>
    <w:rsid w:val="00CB3D53"/>
    <w:rsid w:val="00CB52ED"/>
    <w:rsid w:val="00CB53B5"/>
    <w:rsid w:val="00CB5E3A"/>
    <w:rsid w:val="00CB6526"/>
    <w:rsid w:val="00CB65CB"/>
    <w:rsid w:val="00CB66F5"/>
    <w:rsid w:val="00CB6A29"/>
    <w:rsid w:val="00CB6BBF"/>
    <w:rsid w:val="00CB7662"/>
    <w:rsid w:val="00CB77A1"/>
    <w:rsid w:val="00CB7809"/>
    <w:rsid w:val="00CB7997"/>
    <w:rsid w:val="00CC03EA"/>
    <w:rsid w:val="00CC069F"/>
    <w:rsid w:val="00CC0BF9"/>
    <w:rsid w:val="00CC1099"/>
    <w:rsid w:val="00CC1AE3"/>
    <w:rsid w:val="00CC1BF6"/>
    <w:rsid w:val="00CC1CB8"/>
    <w:rsid w:val="00CC1DB3"/>
    <w:rsid w:val="00CC1E5D"/>
    <w:rsid w:val="00CC2884"/>
    <w:rsid w:val="00CC2A5F"/>
    <w:rsid w:val="00CC2E16"/>
    <w:rsid w:val="00CC31BC"/>
    <w:rsid w:val="00CC3580"/>
    <w:rsid w:val="00CC363C"/>
    <w:rsid w:val="00CC3AC8"/>
    <w:rsid w:val="00CC3F06"/>
    <w:rsid w:val="00CC40BE"/>
    <w:rsid w:val="00CC441B"/>
    <w:rsid w:val="00CC45C3"/>
    <w:rsid w:val="00CC48D2"/>
    <w:rsid w:val="00CC4AE0"/>
    <w:rsid w:val="00CC4C38"/>
    <w:rsid w:val="00CC4F97"/>
    <w:rsid w:val="00CC56B0"/>
    <w:rsid w:val="00CC5734"/>
    <w:rsid w:val="00CC5C76"/>
    <w:rsid w:val="00CC5D74"/>
    <w:rsid w:val="00CC68D8"/>
    <w:rsid w:val="00CC6B09"/>
    <w:rsid w:val="00CC7023"/>
    <w:rsid w:val="00CC7755"/>
    <w:rsid w:val="00CC77F5"/>
    <w:rsid w:val="00CC781C"/>
    <w:rsid w:val="00CC793A"/>
    <w:rsid w:val="00CC7B43"/>
    <w:rsid w:val="00CC7DFF"/>
    <w:rsid w:val="00CD05DC"/>
    <w:rsid w:val="00CD0627"/>
    <w:rsid w:val="00CD0F8E"/>
    <w:rsid w:val="00CD1284"/>
    <w:rsid w:val="00CD13EE"/>
    <w:rsid w:val="00CD17D9"/>
    <w:rsid w:val="00CD2103"/>
    <w:rsid w:val="00CD24A0"/>
    <w:rsid w:val="00CD2933"/>
    <w:rsid w:val="00CD2F4B"/>
    <w:rsid w:val="00CD2F9F"/>
    <w:rsid w:val="00CD308F"/>
    <w:rsid w:val="00CD31B2"/>
    <w:rsid w:val="00CD3472"/>
    <w:rsid w:val="00CD36F2"/>
    <w:rsid w:val="00CD3B2C"/>
    <w:rsid w:val="00CD3C04"/>
    <w:rsid w:val="00CD3D7D"/>
    <w:rsid w:val="00CD3E83"/>
    <w:rsid w:val="00CD44B0"/>
    <w:rsid w:val="00CD4522"/>
    <w:rsid w:val="00CD4614"/>
    <w:rsid w:val="00CD4C7B"/>
    <w:rsid w:val="00CD4D0B"/>
    <w:rsid w:val="00CD51E9"/>
    <w:rsid w:val="00CD5292"/>
    <w:rsid w:val="00CD53F6"/>
    <w:rsid w:val="00CD561D"/>
    <w:rsid w:val="00CD59D0"/>
    <w:rsid w:val="00CD5F86"/>
    <w:rsid w:val="00CD624D"/>
    <w:rsid w:val="00CD62D4"/>
    <w:rsid w:val="00CD69A4"/>
    <w:rsid w:val="00CD6ECC"/>
    <w:rsid w:val="00CD6F02"/>
    <w:rsid w:val="00CD71DE"/>
    <w:rsid w:val="00CD7290"/>
    <w:rsid w:val="00CD776A"/>
    <w:rsid w:val="00CD77E7"/>
    <w:rsid w:val="00CD7D2C"/>
    <w:rsid w:val="00CE00CB"/>
    <w:rsid w:val="00CE012D"/>
    <w:rsid w:val="00CE0641"/>
    <w:rsid w:val="00CE0C50"/>
    <w:rsid w:val="00CE0C97"/>
    <w:rsid w:val="00CE1219"/>
    <w:rsid w:val="00CE1628"/>
    <w:rsid w:val="00CE1EA4"/>
    <w:rsid w:val="00CE20F2"/>
    <w:rsid w:val="00CE21FD"/>
    <w:rsid w:val="00CE2373"/>
    <w:rsid w:val="00CE28CB"/>
    <w:rsid w:val="00CE2EA6"/>
    <w:rsid w:val="00CE325E"/>
    <w:rsid w:val="00CE3A65"/>
    <w:rsid w:val="00CE3CB8"/>
    <w:rsid w:val="00CE45DB"/>
    <w:rsid w:val="00CE47CC"/>
    <w:rsid w:val="00CE48CF"/>
    <w:rsid w:val="00CE4C9E"/>
    <w:rsid w:val="00CE4D74"/>
    <w:rsid w:val="00CE5163"/>
    <w:rsid w:val="00CE55C9"/>
    <w:rsid w:val="00CE5941"/>
    <w:rsid w:val="00CE5B23"/>
    <w:rsid w:val="00CE627D"/>
    <w:rsid w:val="00CE6594"/>
    <w:rsid w:val="00CE66E6"/>
    <w:rsid w:val="00CE6E52"/>
    <w:rsid w:val="00CE71BA"/>
    <w:rsid w:val="00CE767E"/>
    <w:rsid w:val="00CE76F7"/>
    <w:rsid w:val="00CE79AB"/>
    <w:rsid w:val="00CE7C61"/>
    <w:rsid w:val="00CE7D9E"/>
    <w:rsid w:val="00CE7DBB"/>
    <w:rsid w:val="00CF01F9"/>
    <w:rsid w:val="00CF024C"/>
    <w:rsid w:val="00CF033A"/>
    <w:rsid w:val="00CF15F8"/>
    <w:rsid w:val="00CF1674"/>
    <w:rsid w:val="00CF170E"/>
    <w:rsid w:val="00CF1946"/>
    <w:rsid w:val="00CF1FCD"/>
    <w:rsid w:val="00CF20F4"/>
    <w:rsid w:val="00CF234F"/>
    <w:rsid w:val="00CF249F"/>
    <w:rsid w:val="00CF27A4"/>
    <w:rsid w:val="00CF2AC4"/>
    <w:rsid w:val="00CF2AD1"/>
    <w:rsid w:val="00CF2C10"/>
    <w:rsid w:val="00CF313B"/>
    <w:rsid w:val="00CF3676"/>
    <w:rsid w:val="00CF37EF"/>
    <w:rsid w:val="00CF3DD4"/>
    <w:rsid w:val="00CF411E"/>
    <w:rsid w:val="00CF4322"/>
    <w:rsid w:val="00CF4395"/>
    <w:rsid w:val="00CF43EC"/>
    <w:rsid w:val="00CF442B"/>
    <w:rsid w:val="00CF547C"/>
    <w:rsid w:val="00CF5635"/>
    <w:rsid w:val="00CF56E5"/>
    <w:rsid w:val="00CF5724"/>
    <w:rsid w:val="00CF5E0D"/>
    <w:rsid w:val="00CF6128"/>
    <w:rsid w:val="00CF628A"/>
    <w:rsid w:val="00CF628D"/>
    <w:rsid w:val="00CF6893"/>
    <w:rsid w:val="00CF68E4"/>
    <w:rsid w:val="00CF6C54"/>
    <w:rsid w:val="00CF6D95"/>
    <w:rsid w:val="00CF71F7"/>
    <w:rsid w:val="00CF752C"/>
    <w:rsid w:val="00CF754F"/>
    <w:rsid w:val="00CF77A5"/>
    <w:rsid w:val="00CF7D2A"/>
    <w:rsid w:val="00D0000E"/>
    <w:rsid w:val="00D00196"/>
    <w:rsid w:val="00D00677"/>
    <w:rsid w:val="00D008B6"/>
    <w:rsid w:val="00D00D34"/>
    <w:rsid w:val="00D00DAA"/>
    <w:rsid w:val="00D0174B"/>
    <w:rsid w:val="00D0197E"/>
    <w:rsid w:val="00D01A1A"/>
    <w:rsid w:val="00D02131"/>
    <w:rsid w:val="00D021F0"/>
    <w:rsid w:val="00D02F7B"/>
    <w:rsid w:val="00D03009"/>
    <w:rsid w:val="00D03661"/>
    <w:rsid w:val="00D03CCB"/>
    <w:rsid w:val="00D0401A"/>
    <w:rsid w:val="00D040CC"/>
    <w:rsid w:val="00D04144"/>
    <w:rsid w:val="00D04885"/>
    <w:rsid w:val="00D04D3A"/>
    <w:rsid w:val="00D053FD"/>
    <w:rsid w:val="00D0593F"/>
    <w:rsid w:val="00D05CA4"/>
    <w:rsid w:val="00D05D89"/>
    <w:rsid w:val="00D060C6"/>
    <w:rsid w:val="00D06721"/>
    <w:rsid w:val="00D067D9"/>
    <w:rsid w:val="00D06CE7"/>
    <w:rsid w:val="00D06DC2"/>
    <w:rsid w:val="00D06EDA"/>
    <w:rsid w:val="00D06F5A"/>
    <w:rsid w:val="00D070AA"/>
    <w:rsid w:val="00D07CD0"/>
    <w:rsid w:val="00D100CA"/>
    <w:rsid w:val="00D10111"/>
    <w:rsid w:val="00D1023D"/>
    <w:rsid w:val="00D1073A"/>
    <w:rsid w:val="00D1094B"/>
    <w:rsid w:val="00D109D1"/>
    <w:rsid w:val="00D10BC4"/>
    <w:rsid w:val="00D1115C"/>
    <w:rsid w:val="00D1147E"/>
    <w:rsid w:val="00D1160F"/>
    <w:rsid w:val="00D11789"/>
    <w:rsid w:val="00D123BA"/>
    <w:rsid w:val="00D12B76"/>
    <w:rsid w:val="00D12FD8"/>
    <w:rsid w:val="00D133DE"/>
    <w:rsid w:val="00D13445"/>
    <w:rsid w:val="00D13580"/>
    <w:rsid w:val="00D13698"/>
    <w:rsid w:val="00D13C2B"/>
    <w:rsid w:val="00D13E29"/>
    <w:rsid w:val="00D1429F"/>
    <w:rsid w:val="00D1465B"/>
    <w:rsid w:val="00D1465E"/>
    <w:rsid w:val="00D146DE"/>
    <w:rsid w:val="00D147DD"/>
    <w:rsid w:val="00D14A6D"/>
    <w:rsid w:val="00D14EE3"/>
    <w:rsid w:val="00D15750"/>
    <w:rsid w:val="00D15D32"/>
    <w:rsid w:val="00D161AA"/>
    <w:rsid w:val="00D165D8"/>
    <w:rsid w:val="00D16755"/>
    <w:rsid w:val="00D169F8"/>
    <w:rsid w:val="00D16DCE"/>
    <w:rsid w:val="00D16E9E"/>
    <w:rsid w:val="00D17253"/>
    <w:rsid w:val="00D17433"/>
    <w:rsid w:val="00D17686"/>
    <w:rsid w:val="00D17861"/>
    <w:rsid w:val="00D17E56"/>
    <w:rsid w:val="00D17F37"/>
    <w:rsid w:val="00D202AA"/>
    <w:rsid w:val="00D2033F"/>
    <w:rsid w:val="00D2095F"/>
    <w:rsid w:val="00D20B04"/>
    <w:rsid w:val="00D21A70"/>
    <w:rsid w:val="00D21A77"/>
    <w:rsid w:val="00D21E90"/>
    <w:rsid w:val="00D21F35"/>
    <w:rsid w:val="00D22471"/>
    <w:rsid w:val="00D22A99"/>
    <w:rsid w:val="00D22BE3"/>
    <w:rsid w:val="00D22E0C"/>
    <w:rsid w:val="00D23466"/>
    <w:rsid w:val="00D238C0"/>
    <w:rsid w:val="00D23F5B"/>
    <w:rsid w:val="00D23F5F"/>
    <w:rsid w:val="00D2476C"/>
    <w:rsid w:val="00D2480E"/>
    <w:rsid w:val="00D24D83"/>
    <w:rsid w:val="00D25564"/>
    <w:rsid w:val="00D25F33"/>
    <w:rsid w:val="00D26E34"/>
    <w:rsid w:val="00D27087"/>
    <w:rsid w:val="00D2708D"/>
    <w:rsid w:val="00D272B5"/>
    <w:rsid w:val="00D273F2"/>
    <w:rsid w:val="00D27876"/>
    <w:rsid w:val="00D278A5"/>
    <w:rsid w:val="00D2798B"/>
    <w:rsid w:val="00D30609"/>
    <w:rsid w:val="00D30812"/>
    <w:rsid w:val="00D30A18"/>
    <w:rsid w:val="00D31403"/>
    <w:rsid w:val="00D314EC"/>
    <w:rsid w:val="00D31C2E"/>
    <w:rsid w:val="00D320BA"/>
    <w:rsid w:val="00D321B9"/>
    <w:rsid w:val="00D32212"/>
    <w:rsid w:val="00D322DA"/>
    <w:rsid w:val="00D3279A"/>
    <w:rsid w:val="00D32839"/>
    <w:rsid w:val="00D32DE0"/>
    <w:rsid w:val="00D32F49"/>
    <w:rsid w:val="00D3335C"/>
    <w:rsid w:val="00D3358D"/>
    <w:rsid w:val="00D335C6"/>
    <w:rsid w:val="00D336A4"/>
    <w:rsid w:val="00D33D72"/>
    <w:rsid w:val="00D33E10"/>
    <w:rsid w:val="00D342EE"/>
    <w:rsid w:val="00D344A1"/>
    <w:rsid w:val="00D344B8"/>
    <w:rsid w:val="00D348BA"/>
    <w:rsid w:val="00D35578"/>
    <w:rsid w:val="00D35EE4"/>
    <w:rsid w:val="00D362D6"/>
    <w:rsid w:val="00D363EC"/>
    <w:rsid w:val="00D3642B"/>
    <w:rsid w:val="00D367B3"/>
    <w:rsid w:val="00D367CA"/>
    <w:rsid w:val="00D36932"/>
    <w:rsid w:val="00D36C9D"/>
    <w:rsid w:val="00D36D9E"/>
    <w:rsid w:val="00D36F33"/>
    <w:rsid w:val="00D37E39"/>
    <w:rsid w:val="00D37E70"/>
    <w:rsid w:val="00D400A2"/>
    <w:rsid w:val="00D403B5"/>
    <w:rsid w:val="00D40820"/>
    <w:rsid w:val="00D40B8F"/>
    <w:rsid w:val="00D40C5A"/>
    <w:rsid w:val="00D411B9"/>
    <w:rsid w:val="00D413DF"/>
    <w:rsid w:val="00D415BB"/>
    <w:rsid w:val="00D41685"/>
    <w:rsid w:val="00D41DBD"/>
    <w:rsid w:val="00D41FCD"/>
    <w:rsid w:val="00D420FD"/>
    <w:rsid w:val="00D4217C"/>
    <w:rsid w:val="00D4256C"/>
    <w:rsid w:val="00D42760"/>
    <w:rsid w:val="00D42959"/>
    <w:rsid w:val="00D42E14"/>
    <w:rsid w:val="00D42E1F"/>
    <w:rsid w:val="00D42F9F"/>
    <w:rsid w:val="00D43589"/>
    <w:rsid w:val="00D43880"/>
    <w:rsid w:val="00D43A75"/>
    <w:rsid w:val="00D44121"/>
    <w:rsid w:val="00D446E7"/>
    <w:rsid w:val="00D447BB"/>
    <w:rsid w:val="00D44914"/>
    <w:rsid w:val="00D44A4A"/>
    <w:rsid w:val="00D44CE7"/>
    <w:rsid w:val="00D45788"/>
    <w:rsid w:val="00D457C8"/>
    <w:rsid w:val="00D45876"/>
    <w:rsid w:val="00D459B2"/>
    <w:rsid w:val="00D45D06"/>
    <w:rsid w:val="00D45EAE"/>
    <w:rsid w:val="00D46269"/>
    <w:rsid w:val="00D46739"/>
    <w:rsid w:val="00D4673E"/>
    <w:rsid w:val="00D46974"/>
    <w:rsid w:val="00D469B4"/>
    <w:rsid w:val="00D46AC7"/>
    <w:rsid w:val="00D46E7F"/>
    <w:rsid w:val="00D46ED6"/>
    <w:rsid w:val="00D4701E"/>
    <w:rsid w:val="00D470DC"/>
    <w:rsid w:val="00D475DE"/>
    <w:rsid w:val="00D47A76"/>
    <w:rsid w:val="00D47AF5"/>
    <w:rsid w:val="00D5005D"/>
    <w:rsid w:val="00D506A5"/>
    <w:rsid w:val="00D50E60"/>
    <w:rsid w:val="00D50F0F"/>
    <w:rsid w:val="00D50FDE"/>
    <w:rsid w:val="00D513CD"/>
    <w:rsid w:val="00D51406"/>
    <w:rsid w:val="00D51572"/>
    <w:rsid w:val="00D51597"/>
    <w:rsid w:val="00D5182B"/>
    <w:rsid w:val="00D519B6"/>
    <w:rsid w:val="00D51D7E"/>
    <w:rsid w:val="00D51FF7"/>
    <w:rsid w:val="00D532E8"/>
    <w:rsid w:val="00D534F4"/>
    <w:rsid w:val="00D5355D"/>
    <w:rsid w:val="00D53710"/>
    <w:rsid w:val="00D5374C"/>
    <w:rsid w:val="00D538B2"/>
    <w:rsid w:val="00D53B92"/>
    <w:rsid w:val="00D53FD4"/>
    <w:rsid w:val="00D5461E"/>
    <w:rsid w:val="00D548B2"/>
    <w:rsid w:val="00D54953"/>
    <w:rsid w:val="00D5496E"/>
    <w:rsid w:val="00D54AA7"/>
    <w:rsid w:val="00D54BD9"/>
    <w:rsid w:val="00D550F1"/>
    <w:rsid w:val="00D5537F"/>
    <w:rsid w:val="00D5542D"/>
    <w:rsid w:val="00D56730"/>
    <w:rsid w:val="00D57C2C"/>
    <w:rsid w:val="00D57F78"/>
    <w:rsid w:val="00D60471"/>
    <w:rsid w:val="00D60627"/>
    <w:rsid w:val="00D60B2C"/>
    <w:rsid w:val="00D60CBC"/>
    <w:rsid w:val="00D612CE"/>
    <w:rsid w:val="00D61B9A"/>
    <w:rsid w:val="00D61DBF"/>
    <w:rsid w:val="00D6225C"/>
    <w:rsid w:val="00D6258C"/>
    <w:rsid w:val="00D62736"/>
    <w:rsid w:val="00D62CA4"/>
    <w:rsid w:val="00D633E7"/>
    <w:rsid w:val="00D63446"/>
    <w:rsid w:val="00D636F1"/>
    <w:rsid w:val="00D63A35"/>
    <w:rsid w:val="00D63CFC"/>
    <w:rsid w:val="00D63F06"/>
    <w:rsid w:val="00D644CB"/>
    <w:rsid w:val="00D64BC3"/>
    <w:rsid w:val="00D64CE2"/>
    <w:rsid w:val="00D65262"/>
    <w:rsid w:val="00D6569B"/>
    <w:rsid w:val="00D65AF2"/>
    <w:rsid w:val="00D65BF7"/>
    <w:rsid w:val="00D66379"/>
    <w:rsid w:val="00D66C0E"/>
    <w:rsid w:val="00D6711B"/>
    <w:rsid w:val="00D67533"/>
    <w:rsid w:val="00D6766F"/>
    <w:rsid w:val="00D67708"/>
    <w:rsid w:val="00D6797C"/>
    <w:rsid w:val="00D67B3A"/>
    <w:rsid w:val="00D67F66"/>
    <w:rsid w:val="00D7032B"/>
    <w:rsid w:val="00D70363"/>
    <w:rsid w:val="00D708DC"/>
    <w:rsid w:val="00D71000"/>
    <w:rsid w:val="00D71147"/>
    <w:rsid w:val="00D71182"/>
    <w:rsid w:val="00D71A0B"/>
    <w:rsid w:val="00D71E68"/>
    <w:rsid w:val="00D72168"/>
    <w:rsid w:val="00D72219"/>
    <w:rsid w:val="00D728E0"/>
    <w:rsid w:val="00D72A33"/>
    <w:rsid w:val="00D72D5F"/>
    <w:rsid w:val="00D7302B"/>
    <w:rsid w:val="00D731D7"/>
    <w:rsid w:val="00D73216"/>
    <w:rsid w:val="00D73877"/>
    <w:rsid w:val="00D73D9B"/>
    <w:rsid w:val="00D742DD"/>
    <w:rsid w:val="00D74610"/>
    <w:rsid w:val="00D74FF4"/>
    <w:rsid w:val="00D7532A"/>
    <w:rsid w:val="00D7573D"/>
    <w:rsid w:val="00D75D95"/>
    <w:rsid w:val="00D7640D"/>
    <w:rsid w:val="00D76AF7"/>
    <w:rsid w:val="00D76CFD"/>
    <w:rsid w:val="00D77423"/>
    <w:rsid w:val="00D776DE"/>
    <w:rsid w:val="00D80BE9"/>
    <w:rsid w:val="00D80DC6"/>
    <w:rsid w:val="00D80FA0"/>
    <w:rsid w:val="00D81412"/>
    <w:rsid w:val="00D81469"/>
    <w:rsid w:val="00D81515"/>
    <w:rsid w:val="00D81B33"/>
    <w:rsid w:val="00D81F22"/>
    <w:rsid w:val="00D82193"/>
    <w:rsid w:val="00D822AC"/>
    <w:rsid w:val="00D825AE"/>
    <w:rsid w:val="00D82653"/>
    <w:rsid w:val="00D827D7"/>
    <w:rsid w:val="00D82A92"/>
    <w:rsid w:val="00D82DBA"/>
    <w:rsid w:val="00D830B5"/>
    <w:rsid w:val="00D83372"/>
    <w:rsid w:val="00D8389F"/>
    <w:rsid w:val="00D8390E"/>
    <w:rsid w:val="00D83CA1"/>
    <w:rsid w:val="00D83F75"/>
    <w:rsid w:val="00D83FD5"/>
    <w:rsid w:val="00D84938"/>
    <w:rsid w:val="00D84A1E"/>
    <w:rsid w:val="00D84BBC"/>
    <w:rsid w:val="00D84F51"/>
    <w:rsid w:val="00D8567E"/>
    <w:rsid w:val="00D85A04"/>
    <w:rsid w:val="00D85BAE"/>
    <w:rsid w:val="00D85E03"/>
    <w:rsid w:val="00D85F2C"/>
    <w:rsid w:val="00D86102"/>
    <w:rsid w:val="00D8618F"/>
    <w:rsid w:val="00D86253"/>
    <w:rsid w:val="00D8679A"/>
    <w:rsid w:val="00D86A7B"/>
    <w:rsid w:val="00D86DF3"/>
    <w:rsid w:val="00D873D6"/>
    <w:rsid w:val="00D87430"/>
    <w:rsid w:val="00D87448"/>
    <w:rsid w:val="00D87726"/>
    <w:rsid w:val="00D87974"/>
    <w:rsid w:val="00D87978"/>
    <w:rsid w:val="00D879B5"/>
    <w:rsid w:val="00D9097D"/>
    <w:rsid w:val="00D90F75"/>
    <w:rsid w:val="00D910F5"/>
    <w:rsid w:val="00D9142C"/>
    <w:rsid w:val="00D91635"/>
    <w:rsid w:val="00D91A01"/>
    <w:rsid w:val="00D91A1B"/>
    <w:rsid w:val="00D91AA3"/>
    <w:rsid w:val="00D91BD3"/>
    <w:rsid w:val="00D91C32"/>
    <w:rsid w:val="00D91FAC"/>
    <w:rsid w:val="00D920DE"/>
    <w:rsid w:val="00D9242B"/>
    <w:rsid w:val="00D924A8"/>
    <w:rsid w:val="00D92C23"/>
    <w:rsid w:val="00D93073"/>
    <w:rsid w:val="00D93200"/>
    <w:rsid w:val="00D93324"/>
    <w:rsid w:val="00D93A03"/>
    <w:rsid w:val="00D93B0D"/>
    <w:rsid w:val="00D93CAA"/>
    <w:rsid w:val="00D93CCB"/>
    <w:rsid w:val="00D94310"/>
    <w:rsid w:val="00D94807"/>
    <w:rsid w:val="00D94FC5"/>
    <w:rsid w:val="00D95021"/>
    <w:rsid w:val="00D953F8"/>
    <w:rsid w:val="00D9579C"/>
    <w:rsid w:val="00D95870"/>
    <w:rsid w:val="00D95EF6"/>
    <w:rsid w:val="00D96010"/>
    <w:rsid w:val="00D96157"/>
    <w:rsid w:val="00D9635A"/>
    <w:rsid w:val="00D9666C"/>
    <w:rsid w:val="00D967F2"/>
    <w:rsid w:val="00D96B9B"/>
    <w:rsid w:val="00D96ED7"/>
    <w:rsid w:val="00D97250"/>
    <w:rsid w:val="00D977EC"/>
    <w:rsid w:val="00D97E3B"/>
    <w:rsid w:val="00D97E63"/>
    <w:rsid w:val="00DA02B9"/>
    <w:rsid w:val="00DA0388"/>
    <w:rsid w:val="00DA0C22"/>
    <w:rsid w:val="00DA0DDB"/>
    <w:rsid w:val="00DA0F09"/>
    <w:rsid w:val="00DA125D"/>
    <w:rsid w:val="00DA1289"/>
    <w:rsid w:val="00DA1372"/>
    <w:rsid w:val="00DA1AAD"/>
    <w:rsid w:val="00DA1C2E"/>
    <w:rsid w:val="00DA1C8A"/>
    <w:rsid w:val="00DA1D60"/>
    <w:rsid w:val="00DA1FA4"/>
    <w:rsid w:val="00DA2022"/>
    <w:rsid w:val="00DA210F"/>
    <w:rsid w:val="00DA234E"/>
    <w:rsid w:val="00DA2648"/>
    <w:rsid w:val="00DA2781"/>
    <w:rsid w:val="00DA2859"/>
    <w:rsid w:val="00DA28D7"/>
    <w:rsid w:val="00DA2A17"/>
    <w:rsid w:val="00DA2C3B"/>
    <w:rsid w:val="00DA302D"/>
    <w:rsid w:val="00DA3057"/>
    <w:rsid w:val="00DA30DE"/>
    <w:rsid w:val="00DA30FC"/>
    <w:rsid w:val="00DA329E"/>
    <w:rsid w:val="00DA3541"/>
    <w:rsid w:val="00DA3637"/>
    <w:rsid w:val="00DA37E0"/>
    <w:rsid w:val="00DA39C4"/>
    <w:rsid w:val="00DA3C3B"/>
    <w:rsid w:val="00DA3CCC"/>
    <w:rsid w:val="00DA3CF0"/>
    <w:rsid w:val="00DA4B3F"/>
    <w:rsid w:val="00DA5002"/>
    <w:rsid w:val="00DA52E9"/>
    <w:rsid w:val="00DA581C"/>
    <w:rsid w:val="00DA588E"/>
    <w:rsid w:val="00DA6411"/>
    <w:rsid w:val="00DA6998"/>
    <w:rsid w:val="00DA6E16"/>
    <w:rsid w:val="00DA715A"/>
    <w:rsid w:val="00DA7556"/>
    <w:rsid w:val="00DA7A2B"/>
    <w:rsid w:val="00DA7D99"/>
    <w:rsid w:val="00DA7DBF"/>
    <w:rsid w:val="00DB043A"/>
    <w:rsid w:val="00DB0617"/>
    <w:rsid w:val="00DB06FB"/>
    <w:rsid w:val="00DB0CFC"/>
    <w:rsid w:val="00DB0D2B"/>
    <w:rsid w:val="00DB0EB3"/>
    <w:rsid w:val="00DB1261"/>
    <w:rsid w:val="00DB1E3E"/>
    <w:rsid w:val="00DB25D9"/>
    <w:rsid w:val="00DB25EA"/>
    <w:rsid w:val="00DB2875"/>
    <w:rsid w:val="00DB2D9F"/>
    <w:rsid w:val="00DB314A"/>
    <w:rsid w:val="00DB3172"/>
    <w:rsid w:val="00DB345B"/>
    <w:rsid w:val="00DB3C34"/>
    <w:rsid w:val="00DB3FC0"/>
    <w:rsid w:val="00DB4C4B"/>
    <w:rsid w:val="00DB5026"/>
    <w:rsid w:val="00DB51ED"/>
    <w:rsid w:val="00DB5BEB"/>
    <w:rsid w:val="00DB5C81"/>
    <w:rsid w:val="00DB5FFE"/>
    <w:rsid w:val="00DB62A0"/>
    <w:rsid w:val="00DB6836"/>
    <w:rsid w:val="00DB688E"/>
    <w:rsid w:val="00DB69F3"/>
    <w:rsid w:val="00DB6C83"/>
    <w:rsid w:val="00DB6E2A"/>
    <w:rsid w:val="00DB6FCE"/>
    <w:rsid w:val="00DB70C2"/>
    <w:rsid w:val="00DB7CD4"/>
    <w:rsid w:val="00DB7EDF"/>
    <w:rsid w:val="00DC007A"/>
    <w:rsid w:val="00DC0724"/>
    <w:rsid w:val="00DC08B6"/>
    <w:rsid w:val="00DC0AF1"/>
    <w:rsid w:val="00DC0BC3"/>
    <w:rsid w:val="00DC0EDA"/>
    <w:rsid w:val="00DC12FB"/>
    <w:rsid w:val="00DC1308"/>
    <w:rsid w:val="00DC15E0"/>
    <w:rsid w:val="00DC15FF"/>
    <w:rsid w:val="00DC1960"/>
    <w:rsid w:val="00DC20FA"/>
    <w:rsid w:val="00DC2160"/>
    <w:rsid w:val="00DC2166"/>
    <w:rsid w:val="00DC2505"/>
    <w:rsid w:val="00DC2DE6"/>
    <w:rsid w:val="00DC2E55"/>
    <w:rsid w:val="00DC2F0F"/>
    <w:rsid w:val="00DC30A6"/>
    <w:rsid w:val="00DC333F"/>
    <w:rsid w:val="00DC3587"/>
    <w:rsid w:val="00DC44E2"/>
    <w:rsid w:val="00DC4B91"/>
    <w:rsid w:val="00DC4E25"/>
    <w:rsid w:val="00DC4FFE"/>
    <w:rsid w:val="00DC501D"/>
    <w:rsid w:val="00DC5202"/>
    <w:rsid w:val="00DC5230"/>
    <w:rsid w:val="00DC556D"/>
    <w:rsid w:val="00DC5665"/>
    <w:rsid w:val="00DC5B2F"/>
    <w:rsid w:val="00DC6192"/>
    <w:rsid w:val="00DC6BBC"/>
    <w:rsid w:val="00DC6E20"/>
    <w:rsid w:val="00DC6FA5"/>
    <w:rsid w:val="00DC74F9"/>
    <w:rsid w:val="00DC7629"/>
    <w:rsid w:val="00DC7844"/>
    <w:rsid w:val="00DC78C2"/>
    <w:rsid w:val="00DC7919"/>
    <w:rsid w:val="00DC7BD4"/>
    <w:rsid w:val="00DC7FF3"/>
    <w:rsid w:val="00DD00BA"/>
    <w:rsid w:val="00DD0369"/>
    <w:rsid w:val="00DD1000"/>
    <w:rsid w:val="00DD175F"/>
    <w:rsid w:val="00DD2312"/>
    <w:rsid w:val="00DD249D"/>
    <w:rsid w:val="00DD25BC"/>
    <w:rsid w:val="00DD276E"/>
    <w:rsid w:val="00DD2847"/>
    <w:rsid w:val="00DD3815"/>
    <w:rsid w:val="00DD394B"/>
    <w:rsid w:val="00DD415B"/>
    <w:rsid w:val="00DD4212"/>
    <w:rsid w:val="00DD44D0"/>
    <w:rsid w:val="00DD47EB"/>
    <w:rsid w:val="00DD4819"/>
    <w:rsid w:val="00DD4838"/>
    <w:rsid w:val="00DD491B"/>
    <w:rsid w:val="00DD4A46"/>
    <w:rsid w:val="00DD4AFF"/>
    <w:rsid w:val="00DD4BE3"/>
    <w:rsid w:val="00DD518B"/>
    <w:rsid w:val="00DD52B0"/>
    <w:rsid w:val="00DD52FD"/>
    <w:rsid w:val="00DD5504"/>
    <w:rsid w:val="00DD5538"/>
    <w:rsid w:val="00DD57E0"/>
    <w:rsid w:val="00DD5903"/>
    <w:rsid w:val="00DD5973"/>
    <w:rsid w:val="00DD5A0A"/>
    <w:rsid w:val="00DD5CD6"/>
    <w:rsid w:val="00DD69E7"/>
    <w:rsid w:val="00DD6A08"/>
    <w:rsid w:val="00DD7203"/>
    <w:rsid w:val="00DD7698"/>
    <w:rsid w:val="00DD7DC4"/>
    <w:rsid w:val="00DE028F"/>
    <w:rsid w:val="00DE042A"/>
    <w:rsid w:val="00DE042B"/>
    <w:rsid w:val="00DE04D5"/>
    <w:rsid w:val="00DE0738"/>
    <w:rsid w:val="00DE0A18"/>
    <w:rsid w:val="00DE0F10"/>
    <w:rsid w:val="00DE10C9"/>
    <w:rsid w:val="00DE1729"/>
    <w:rsid w:val="00DE1969"/>
    <w:rsid w:val="00DE19B7"/>
    <w:rsid w:val="00DE1A1B"/>
    <w:rsid w:val="00DE1A7B"/>
    <w:rsid w:val="00DE2248"/>
    <w:rsid w:val="00DE2784"/>
    <w:rsid w:val="00DE314A"/>
    <w:rsid w:val="00DE35EF"/>
    <w:rsid w:val="00DE3D18"/>
    <w:rsid w:val="00DE443B"/>
    <w:rsid w:val="00DE4451"/>
    <w:rsid w:val="00DE4603"/>
    <w:rsid w:val="00DE4923"/>
    <w:rsid w:val="00DE4942"/>
    <w:rsid w:val="00DE50F6"/>
    <w:rsid w:val="00DE52CC"/>
    <w:rsid w:val="00DE59CC"/>
    <w:rsid w:val="00DE5A64"/>
    <w:rsid w:val="00DE5B41"/>
    <w:rsid w:val="00DE5F49"/>
    <w:rsid w:val="00DE606A"/>
    <w:rsid w:val="00DE6354"/>
    <w:rsid w:val="00DE6780"/>
    <w:rsid w:val="00DE6D52"/>
    <w:rsid w:val="00DE723D"/>
    <w:rsid w:val="00DE7385"/>
    <w:rsid w:val="00DE764D"/>
    <w:rsid w:val="00DE77BC"/>
    <w:rsid w:val="00DE794D"/>
    <w:rsid w:val="00DE7F77"/>
    <w:rsid w:val="00DF0548"/>
    <w:rsid w:val="00DF06A5"/>
    <w:rsid w:val="00DF06F7"/>
    <w:rsid w:val="00DF1668"/>
    <w:rsid w:val="00DF1A61"/>
    <w:rsid w:val="00DF1C1A"/>
    <w:rsid w:val="00DF1F9E"/>
    <w:rsid w:val="00DF2298"/>
    <w:rsid w:val="00DF2424"/>
    <w:rsid w:val="00DF24D9"/>
    <w:rsid w:val="00DF2ADE"/>
    <w:rsid w:val="00DF2EDE"/>
    <w:rsid w:val="00DF30A1"/>
    <w:rsid w:val="00DF3E1D"/>
    <w:rsid w:val="00DF3E37"/>
    <w:rsid w:val="00DF484D"/>
    <w:rsid w:val="00DF4A14"/>
    <w:rsid w:val="00DF4DB6"/>
    <w:rsid w:val="00DF4EB0"/>
    <w:rsid w:val="00DF5577"/>
    <w:rsid w:val="00DF5802"/>
    <w:rsid w:val="00DF5BEF"/>
    <w:rsid w:val="00DF5C28"/>
    <w:rsid w:val="00DF639F"/>
    <w:rsid w:val="00DF664A"/>
    <w:rsid w:val="00DF6AB0"/>
    <w:rsid w:val="00DF740A"/>
    <w:rsid w:val="00DF77D8"/>
    <w:rsid w:val="00DF7F91"/>
    <w:rsid w:val="00E0036D"/>
    <w:rsid w:val="00E005B7"/>
    <w:rsid w:val="00E00840"/>
    <w:rsid w:val="00E00CE3"/>
    <w:rsid w:val="00E0113C"/>
    <w:rsid w:val="00E0119E"/>
    <w:rsid w:val="00E0130D"/>
    <w:rsid w:val="00E017B4"/>
    <w:rsid w:val="00E018BB"/>
    <w:rsid w:val="00E01957"/>
    <w:rsid w:val="00E01B91"/>
    <w:rsid w:val="00E01D22"/>
    <w:rsid w:val="00E01D37"/>
    <w:rsid w:val="00E02176"/>
    <w:rsid w:val="00E02759"/>
    <w:rsid w:val="00E0295D"/>
    <w:rsid w:val="00E02A41"/>
    <w:rsid w:val="00E03085"/>
    <w:rsid w:val="00E0312A"/>
    <w:rsid w:val="00E03347"/>
    <w:rsid w:val="00E03664"/>
    <w:rsid w:val="00E0376D"/>
    <w:rsid w:val="00E04DAD"/>
    <w:rsid w:val="00E04F65"/>
    <w:rsid w:val="00E051F9"/>
    <w:rsid w:val="00E055B6"/>
    <w:rsid w:val="00E05AEB"/>
    <w:rsid w:val="00E05DC0"/>
    <w:rsid w:val="00E05E27"/>
    <w:rsid w:val="00E062D8"/>
    <w:rsid w:val="00E07029"/>
    <w:rsid w:val="00E07381"/>
    <w:rsid w:val="00E0778D"/>
    <w:rsid w:val="00E07E12"/>
    <w:rsid w:val="00E10445"/>
    <w:rsid w:val="00E104DF"/>
    <w:rsid w:val="00E1078B"/>
    <w:rsid w:val="00E107C5"/>
    <w:rsid w:val="00E1084F"/>
    <w:rsid w:val="00E117D0"/>
    <w:rsid w:val="00E1198D"/>
    <w:rsid w:val="00E126AF"/>
    <w:rsid w:val="00E1293B"/>
    <w:rsid w:val="00E12A5B"/>
    <w:rsid w:val="00E12A71"/>
    <w:rsid w:val="00E12BE9"/>
    <w:rsid w:val="00E12E69"/>
    <w:rsid w:val="00E13250"/>
    <w:rsid w:val="00E1365E"/>
    <w:rsid w:val="00E136F4"/>
    <w:rsid w:val="00E13AE6"/>
    <w:rsid w:val="00E146D8"/>
    <w:rsid w:val="00E14E5A"/>
    <w:rsid w:val="00E14E63"/>
    <w:rsid w:val="00E15197"/>
    <w:rsid w:val="00E1525D"/>
    <w:rsid w:val="00E1575B"/>
    <w:rsid w:val="00E158D3"/>
    <w:rsid w:val="00E15D76"/>
    <w:rsid w:val="00E1677A"/>
    <w:rsid w:val="00E16A61"/>
    <w:rsid w:val="00E16C0A"/>
    <w:rsid w:val="00E1789B"/>
    <w:rsid w:val="00E17951"/>
    <w:rsid w:val="00E17A2F"/>
    <w:rsid w:val="00E17AF9"/>
    <w:rsid w:val="00E17BD8"/>
    <w:rsid w:val="00E200CE"/>
    <w:rsid w:val="00E202B3"/>
    <w:rsid w:val="00E2196E"/>
    <w:rsid w:val="00E21FFE"/>
    <w:rsid w:val="00E2273F"/>
    <w:rsid w:val="00E22885"/>
    <w:rsid w:val="00E22F85"/>
    <w:rsid w:val="00E23009"/>
    <w:rsid w:val="00E236C8"/>
    <w:rsid w:val="00E239DB"/>
    <w:rsid w:val="00E23C20"/>
    <w:rsid w:val="00E23D0B"/>
    <w:rsid w:val="00E23D4C"/>
    <w:rsid w:val="00E24320"/>
    <w:rsid w:val="00E25741"/>
    <w:rsid w:val="00E25D5E"/>
    <w:rsid w:val="00E2645C"/>
    <w:rsid w:val="00E26E3D"/>
    <w:rsid w:val="00E27164"/>
    <w:rsid w:val="00E27315"/>
    <w:rsid w:val="00E2777E"/>
    <w:rsid w:val="00E27A4D"/>
    <w:rsid w:val="00E30192"/>
    <w:rsid w:val="00E3044F"/>
    <w:rsid w:val="00E30702"/>
    <w:rsid w:val="00E30782"/>
    <w:rsid w:val="00E30AC5"/>
    <w:rsid w:val="00E30BF3"/>
    <w:rsid w:val="00E31938"/>
    <w:rsid w:val="00E31967"/>
    <w:rsid w:val="00E31C68"/>
    <w:rsid w:val="00E31CD6"/>
    <w:rsid w:val="00E31D6B"/>
    <w:rsid w:val="00E31E6C"/>
    <w:rsid w:val="00E31F32"/>
    <w:rsid w:val="00E31F93"/>
    <w:rsid w:val="00E31FB0"/>
    <w:rsid w:val="00E32184"/>
    <w:rsid w:val="00E322E8"/>
    <w:rsid w:val="00E32BB8"/>
    <w:rsid w:val="00E338A8"/>
    <w:rsid w:val="00E338D0"/>
    <w:rsid w:val="00E33BD8"/>
    <w:rsid w:val="00E33F83"/>
    <w:rsid w:val="00E340A7"/>
    <w:rsid w:val="00E34506"/>
    <w:rsid w:val="00E3455D"/>
    <w:rsid w:val="00E34691"/>
    <w:rsid w:val="00E34753"/>
    <w:rsid w:val="00E34B88"/>
    <w:rsid w:val="00E350F8"/>
    <w:rsid w:val="00E3538B"/>
    <w:rsid w:val="00E353AA"/>
    <w:rsid w:val="00E35505"/>
    <w:rsid w:val="00E3556B"/>
    <w:rsid w:val="00E35965"/>
    <w:rsid w:val="00E35DEF"/>
    <w:rsid w:val="00E3618A"/>
    <w:rsid w:val="00E36824"/>
    <w:rsid w:val="00E36C00"/>
    <w:rsid w:val="00E3753F"/>
    <w:rsid w:val="00E376BE"/>
    <w:rsid w:val="00E37A57"/>
    <w:rsid w:val="00E37C00"/>
    <w:rsid w:val="00E37D8F"/>
    <w:rsid w:val="00E40666"/>
    <w:rsid w:val="00E4085E"/>
    <w:rsid w:val="00E40BDF"/>
    <w:rsid w:val="00E40BFA"/>
    <w:rsid w:val="00E41A9E"/>
    <w:rsid w:val="00E41AB2"/>
    <w:rsid w:val="00E41CA3"/>
    <w:rsid w:val="00E420B8"/>
    <w:rsid w:val="00E4228E"/>
    <w:rsid w:val="00E42852"/>
    <w:rsid w:val="00E430AE"/>
    <w:rsid w:val="00E432F5"/>
    <w:rsid w:val="00E43A99"/>
    <w:rsid w:val="00E43BB3"/>
    <w:rsid w:val="00E44501"/>
    <w:rsid w:val="00E4467A"/>
    <w:rsid w:val="00E45137"/>
    <w:rsid w:val="00E45419"/>
    <w:rsid w:val="00E45D94"/>
    <w:rsid w:val="00E46281"/>
    <w:rsid w:val="00E468BC"/>
    <w:rsid w:val="00E46EF2"/>
    <w:rsid w:val="00E4719F"/>
    <w:rsid w:val="00E474C5"/>
    <w:rsid w:val="00E47CE8"/>
    <w:rsid w:val="00E47D31"/>
    <w:rsid w:val="00E5056B"/>
    <w:rsid w:val="00E50AFB"/>
    <w:rsid w:val="00E51147"/>
    <w:rsid w:val="00E511EB"/>
    <w:rsid w:val="00E51464"/>
    <w:rsid w:val="00E517FF"/>
    <w:rsid w:val="00E52319"/>
    <w:rsid w:val="00E523BB"/>
    <w:rsid w:val="00E528AE"/>
    <w:rsid w:val="00E52A4E"/>
    <w:rsid w:val="00E534F4"/>
    <w:rsid w:val="00E53573"/>
    <w:rsid w:val="00E53774"/>
    <w:rsid w:val="00E537AD"/>
    <w:rsid w:val="00E53E9E"/>
    <w:rsid w:val="00E53FCB"/>
    <w:rsid w:val="00E54083"/>
    <w:rsid w:val="00E54631"/>
    <w:rsid w:val="00E54826"/>
    <w:rsid w:val="00E54EF5"/>
    <w:rsid w:val="00E550CD"/>
    <w:rsid w:val="00E551E1"/>
    <w:rsid w:val="00E554EE"/>
    <w:rsid w:val="00E556F7"/>
    <w:rsid w:val="00E559F7"/>
    <w:rsid w:val="00E55C93"/>
    <w:rsid w:val="00E5627F"/>
    <w:rsid w:val="00E569E8"/>
    <w:rsid w:val="00E5700D"/>
    <w:rsid w:val="00E57131"/>
    <w:rsid w:val="00E57177"/>
    <w:rsid w:val="00E57675"/>
    <w:rsid w:val="00E577C6"/>
    <w:rsid w:val="00E57B42"/>
    <w:rsid w:val="00E57B8C"/>
    <w:rsid w:val="00E57C5C"/>
    <w:rsid w:val="00E57F26"/>
    <w:rsid w:val="00E600C8"/>
    <w:rsid w:val="00E60FFE"/>
    <w:rsid w:val="00E61485"/>
    <w:rsid w:val="00E61661"/>
    <w:rsid w:val="00E619B8"/>
    <w:rsid w:val="00E61CB5"/>
    <w:rsid w:val="00E625F2"/>
    <w:rsid w:val="00E62629"/>
    <w:rsid w:val="00E62B90"/>
    <w:rsid w:val="00E62D14"/>
    <w:rsid w:val="00E62D23"/>
    <w:rsid w:val="00E6332B"/>
    <w:rsid w:val="00E6332E"/>
    <w:rsid w:val="00E63800"/>
    <w:rsid w:val="00E6395D"/>
    <w:rsid w:val="00E63E35"/>
    <w:rsid w:val="00E640D8"/>
    <w:rsid w:val="00E64829"/>
    <w:rsid w:val="00E64D85"/>
    <w:rsid w:val="00E64DB5"/>
    <w:rsid w:val="00E653E6"/>
    <w:rsid w:val="00E6598C"/>
    <w:rsid w:val="00E65CEA"/>
    <w:rsid w:val="00E65DBA"/>
    <w:rsid w:val="00E65F73"/>
    <w:rsid w:val="00E66398"/>
    <w:rsid w:val="00E6665A"/>
    <w:rsid w:val="00E6668E"/>
    <w:rsid w:val="00E66714"/>
    <w:rsid w:val="00E66725"/>
    <w:rsid w:val="00E668E3"/>
    <w:rsid w:val="00E66DDD"/>
    <w:rsid w:val="00E66EA8"/>
    <w:rsid w:val="00E6707B"/>
    <w:rsid w:val="00E6729A"/>
    <w:rsid w:val="00E678C8"/>
    <w:rsid w:val="00E67ABE"/>
    <w:rsid w:val="00E67FD4"/>
    <w:rsid w:val="00E70718"/>
    <w:rsid w:val="00E70BBA"/>
    <w:rsid w:val="00E70D91"/>
    <w:rsid w:val="00E70FD8"/>
    <w:rsid w:val="00E711AB"/>
    <w:rsid w:val="00E71455"/>
    <w:rsid w:val="00E71B04"/>
    <w:rsid w:val="00E71FCA"/>
    <w:rsid w:val="00E7216B"/>
    <w:rsid w:val="00E724FF"/>
    <w:rsid w:val="00E72A6E"/>
    <w:rsid w:val="00E72ACF"/>
    <w:rsid w:val="00E72D1F"/>
    <w:rsid w:val="00E7320F"/>
    <w:rsid w:val="00E733D3"/>
    <w:rsid w:val="00E73592"/>
    <w:rsid w:val="00E73C6D"/>
    <w:rsid w:val="00E73F64"/>
    <w:rsid w:val="00E74386"/>
    <w:rsid w:val="00E743EE"/>
    <w:rsid w:val="00E7467C"/>
    <w:rsid w:val="00E74ABD"/>
    <w:rsid w:val="00E74AFC"/>
    <w:rsid w:val="00E75039"/>
    <w:rsid w:val="00E7541B"/>
    <w:rsid w:val="00E75538"/>
    <w:rsid w:val="00E75553"/>
    <w:rsid w:val="00E75587"/>
    <w:rsid w:val="00E758CF"/>
    <w:rsid w:val="00E75C8E"/>
    <w:rsid w:val="00E75CF0"/>
    <w:rsid w:val="00E75E73"/>
    <w:rsid w:val="00E75F9E"/>
    <w:rsid w:val="00E763A0"/>
    <w:rsid w:val="00E768C5"/>
    <w:rsid w:val="00E76B3B"/>
    <w:rsid w:val="00E76CA7"/>
    <w:rsid w:val="00E76D6E"/>
    <w:rsid w:val="00E77072"/>
    <w:rsid w:val="00E770AF"/>
    <w:rsid w:val="00E77A0A"/>
    <w:rsid w:val="00E77B05"/>
    <w:rsid w:val="00E77BB6"/>
    <w:rsid w:val="00E80071"/>
    <w:rsid w:val="00E8025E"/>
    <w:rsid w:val="00E80285"/>
    <w:rsid w:val="00E803CB"/>
    <w:rsid w:val="00E8070E"/>
    <w:rsid w:val="00E80A63"/>
    <w:rsid w:val="00E811C5"/>
    <w:rsid w:val="00E8136C"/>
    <w:rsid w:val="00E8222A"/>
    <w:rsid w:val="00E8230F"/>
    <w:rsid w:val="00E82C03"/>
    <w:rsid w:val="00E82ED0"/>
    <w:rsid w:val="00E830F2"/>
    <w:rsid w:val="00E835FD"/>
    <w:rsid w:val="00E83986"/>
    <w:rsid w:val="00E83F93"/>
    <w:rsid w:val="00E8403D"/>
    <w:rsid w:val="00E8432F"/>
    <w:rsid w:val="00E84391"/>
    <w:rsid w:val="00E84747"/>
    <w:rsid w:val="00E84A02"/>
    <w:rsid w:val="00E84B79"/>
    <w:rsid w:val="00E84F49"/>
    <w:rsid w:val="00E851C3"/>
    <w:rsid w:val="00E85359"/>
    <w:rsid w:val="00E8542B"/>
    <w:rsid w:val="00E857DF"/>
    <w:rsid w:val="00E858A6"/>
    <w:rsid w:val="00E85AF1"/>
    <w:rsid w:val="00E85E7D"/>
    <w:rsid w:val="00E85F71"/>
    <w:rsid w:val="00E86147"/>
    <w:rsid w:val="00E86152"/>
    <w:rsid w:val="00E8622A"/>
    <w:rsid w:val="00E8623F"/>
    <w:rsid w:val="00E8666D"/>
    <w:rsid w:val="00E8695F"/>
    <w:rsid w:val="00E8698A"/>
    <w:rsid w:val="00E86FD5"/>
    <w:rsid w:val="00E8738E"/>
    <w:rsid w:val="00E875ED"/>
    <w:rsid w:val="00E879A4"/>
    <w:rsid w:val="00E905E0"/>
    <w:rsid w:val="00E91304"/>
    <w:rsid w:val="00E9162A"/>
    <w:rsid w:val="00E9181B"/>
    <w:rsid w:val="00E92077"/>
    <w:rsid w:val="00E920A3"/>
    <w:rsid w:val="00E920C9"/>
    <w:rsid w:val="00E926BA"/>
    <w:rsid w:val="00E926F6"/>
    <w:rsid w:val="00E9283F"/>
    <w:rsid w:val="00E92CCB"/>
    <w:rsid w:val="00E92DF6"/>
    <w:rsid w:val="00E930B9"/>
    <w:rsid w:val="00E93924"/>
    <w:rsid w:val="00E939B1"/>
    <w:rsid w:val="00E940B5"/>
    <w:rsid w:val="00E942E7"/>
    <w:rsid w:val="00E943B2"/>
    <w:rsid w:val="00E943F7"/>
    <w:rsid w:val="00E94429"/>
    <w:rsid w:val="00E948B7"/>
    <w:rsid w:val="00E94915"/>
    <w:rsid w:val="00E94B4D"/>
    <w:rsid w:val="00E94D1C"/>
    <w:rsid w:val="00E95323"/>
    <w:rsid w:val="00E95375"/>
    <w:rsid w:val="00E953AC"/>
    <w:rsid w:val="00E958CD"/>
    <w:rsid w:val="00E95A4B"/>
    <w:rsid w:val="00E95E53"/>
    <w:rsid w:val="00E95EE7"/>
    <w:rsid w:val="00E9616A"/>
    <w:rsid w:val="00E9649F"/>
    <w:rsid w:val="00E9661F"/>
    <w:rsid w:val="00E96B44"/>
    <w:rsid w:val="00E96BDB"/>
    <w:rsid w:val="00E96E84"/>
    <w:rsid w:val="00E96EF4"/>
    <w:rsid w:val="00E97C04"/>
    <w:rsid w:val="00E97E20"/>
    <w:rsid w:val="00EA0780"/>
    <w:rsid w:val="00EA08C3"/>
    <w:rsid w:val="00EA097D"/>
    <w:rsid w:val="00EA0B6F"/>
    <w:rsid w:val="00EA1074"/>
    <w:rsid w:val="00EA1406"/>
    <w:rsid w:val="00EA188B"/>
    <w:rsid w:val="00EA18DF"/>
    <w:rsid w:val="00EA1D86"/>
    <w:rsid w:val="00EA1EAC"/>
    <w:rsid w:val="00EA238E"/>
    <w:rsid w:val="00EA318F"/>
    <w:rsid w:val="00EA35B9"/>
    <w:rsid w:val="00EA35DD"/>
    <w:rsid w:val="00EA37A9"/>
    <w:rsid w:val="00EA3B83"/>
    <w:rsid w:val="00EA4045"/>
    <w:rsid w:val="00EA4133"/>
    <w:rsid w:val="00EA43B7"/>
    <w:rsid w:val="00EA4894"/>
    <w:rsid w:val="00EA4B39"/>
    <w:rsid w:val="00EA4F68"/>
    <w:rsid w:val="00EA52A9"/>
    <w:rsid w:val="00EA55BF"/>
    <w:rsid w:val="00EA5809"/>
    <w:rsid w:val="00EA5BAD"/>
    <w:rsid w:val="00EA5E53"/>
    <w:rsid w:val="00EA63F4"/>
    <w:rsid w:val="00EA6F69"/>
    <w:rsid w:val="00EA71AE"/>
    <w:rsid w:val="00EA760F"/>
    <w:rsid w:val="00EA7AEF"/>
    <w:rsid w:val="00EA7B56"/>
    <w:rsid w:val="00EA7C58"/>
    <w:rsid w:val="00EA7FA7"/>
    <w:rsid w:val="00EB0105"/>
    <w:rsid w:val="00EB04AD"/>
    <w:rsid w:val="00EB07A0"/>
    <w:rsid w:val="00EB08FD"/>
    <w:rsid w:val="00EB09A3"/>
    <w:rsid w:val="00EB0A7B"/>
    <w:rsid w:val="00EB0C35"/>
    <w:rsid w:val="00EB1212"/>
    <w:rsid w:val="00EB162D"/>
    <w:rsid w:val="00EB1A3E"/>
    <w:rsid w:val="00EB1CF5"/>
    <w:rsid w:val="00EB1D08"/>
    <w:rsid w:val="00EB1F6E"/>
    <w:rsid w:val="00EB1FBB"/>
    <w:rsid w:val="00EB265F"/>
    <w:rsid w:val="00EB286D"/>
    <w:rsid w:val="00EB2C2E"/>
    <w:rsid w:val="00EB2D77"/>
    <w:rsid w:val="00EB2ECF"/>
    <w:rsid w:val="00EB2F51"/>
    <w:rsid w:val="00EB36A5"/>
    <w:rsid w:val="00EB3743"/>
    <w:rsid w:val="00EB375D"/>
    <w:rsid w:val="00EB3788"/>
    <w:rsid w:val="00EB4064"/>
    <w:rsid w:val="00EB46B8"/>
    <w:rsid w:val="00EB482B"/>
    <w:rsid w:val="00EB4970"/>
    <w:rsid w:val="00EB4BE0"/>
    <w:rsid w:val="00EB4C07"/>
    <w:rsid w:val="00EB570F"/>
    <w:rsid w:val="00EB5AA5"/>
    <w:rsid w:val="00EB5AE5"/>
    <w:rsid w:val="00EB5F9A"/>
    <w:rsid w:val="00EB6DED"/>
    <w:rsid w:val="00EB7374"/>
    <w:rsid w:val="00EB75F5"/>
    <w:rsid w:val="00EB7860"/>
    <w:rsid w:val="00EB79FC"/>
    <w:rsid w:val="00EB7DBD"/>
    <w:rsid w:val="00EB7F76"/>
    <w:rsid w:val="00EC00FF"/>
    <w:rsid w:val="00EC0526"/>
    <w:rsid w:val="00EC0753"/>
    <w:rsid w:val="00EC0868"/>
    <w:rsid w:val="00EC0ACA"/>
    <w:rsid w:val="00EC1293"/>
    <w:rsid w:val="00EC1839"/>
    <w:rsid w:val="00EC19AA"/>
    <w:rsid w:val="00EC1B3F"/>
    <w:rsid w:val="00EC2009"/>
    <w:rsid w:val="00EC23DA"/>
    <w:rsid w:val="00EC2FA5"/>
    <w:rsid w:val="00EC3325"/>
    <w:rsid w:val="00EC3933"/>
    <w:rsid w:val="00EC3DB8"/>
    <w:rsid w:val="00EC4025"/>
    <w:rsid w:val="00EC404B"/>
    <w:rsid w:val="00EC458B"/>
    <w:rsid w:val="00EC47C0"/>
    <w:rsid w:val="00EC4D24"/>
    <w:rsid w:val="00EC519E"/>
    <w:rsid w:val="00EC5A77"/>
    <w:rsid w:val="00EC602E"/>
    <w:rsid w:val="00EC6893"/>
    <w:rsid w:val="00EC6D2E"/>
    <w:rsid w:val="00EC6E21"/>
    <w:rsid w:val="00EC6E61"/>
    <w:rsid w:val="00EC72F0"/>
    <w:rsid w:val="00EC76FA"/>
    <w:rsid w:val="00EC76FE"/>
    <w:rsid w:val="00EC7F7A"/>
    <w:rsid w:val="00ED0168"/>
    <w:rsid w:val="00ED02B2"/>
    <w:rsid w:val="00ED05F1"/>
    <w:rsid w:val="00ED0C6D"/>
    <w:rsid w:val="00ED0C7B"/>
    <w:rsid w:val="00ED1738"/>
    <w:rsid w:val="00ED2271"/>
    <w:rsid w:val="00ED2277"/>
    <w:rsid w:val="00ED23D6"/>
    <w:rsid w:val="00ED2498"/>
    <w:rsid w:val="00ED28AA"/>
    <w:rsid w:val="00ED2931"/>
    <w:rsid w:val="00ED2933"/>
    <w:rsid w:val="00ED294F"/>
    <w:rsid w:val="00ED2B2D"/>
    <w:rsid w:val="00ED2CA6"/>
    <w:rsid w:val="00ED33D1"/>
    <w:rsid w:val="00ED3A15"/>
    <w:rsid w:val="00ED3C05"/>
    <w:rsid w:val="00ED3FE2"/>
    <w:rsid w:val="00ED4246"/>
    <w:rsid w:val="00ED4774"/>
    <w:rsid w:val="00ED4A25"/>
    <w:rsid w:val="00ED504D"/>
    <w:rsid w:val="00ED625A"/>
    <w:rsid w:val="00ED62DC"/>
    <w:rsid w:val="00ED668A"/>
    <w:rsid w:val="00ED6D00"/>
    <w:rsid w:val="00ED715C"/>
    <w:rsid w:val="00ED72E7"/>
    <w:rsid w:val="00ED7A8E"/>
    <w:rsid w:val="00ED7AEC"/>
    <w:rsid w:val="00ED7B4F"/>
    <w:rsid w:val="00ED7C68"/>
    <w:rsid w:val="00EE03E5"/>
    <w:rsid w:val="00EE06D1"/>
    <w:rsid w:val="00EE0894"/>
    <w:rsid w:val="00EE0985"/>
    <w:rsid w:val="00EE0B16"/>
    <w:rsid w:val="00EE0C04"/>
    <w:rsid w:val="00EE0C30"/>
    <w:rsid w:val="00EE1676"/>
    <w:rsid w:val="00EE19FA"/>
    <w:rsid w:val="00EE24D0"/>
    <w:rsid w:val="00EE2AB5"/>
    <w:rsid w:val="00EE2ABD"/>
    <w:rsid w:val="00EE2ECD"/>
    <w:rsid w:val="00EE352C"/>
    <w:rsid w:val="00EE3636"/>
    <w:rsid w:val="00EE3CAF"/>
    <w:rsid w:val="00EE456A"/>
    <w:rsid w:val="00EE4769"/>
    <w:rsid w:val="00EE4CEE"/>
    <w:rsid w:val="00EE4EAA"/>
    <w:rsid w:val="00EE50C6"/>
    <w:rsid w:val="00EE50E6"/>
    <w:rsid w:val="00EE550C"/>
    <w:rsid w:val="00EE5736"/>
    <w:rsid w:val="00EE5EAD"/>
    <w:rsid w:val="00EE5EC8"/>
    <w:rsid w:val="00EE6667"/>
    <w:rsid w:val="00EE66F0"/>
    <w:rsid w:val="00EE6759"/>
    <w:rsid w:val="00EE69D6"/>
    <w:rsid w:val="00EE6A39"/>
    <w:rsid w:val="00EE7103"/>
    <w:rsid w:val="00EE7104"/>
    <w:rsid w:val="00EE7455"/>
    <w:rsid w:val="00EE7AD2"/>
    <w:rsid w:val="00EE7B9A"/>
    <w:rsid w:val="00EE7C80"/>
    <w:rsid w:val="00EE7DBF"/>
    <w:rsid w:val="00EF0352"/>
    <w:rsid w:val="00EF050C"/>
    <w:rsid w:val="00EF0938"/>
    <w:rsid w:val="00EF0DA8"/>
    <w:rsid w:val="00EF0E47"/>
    <w:rsid w:val="00EF0FEA"/>
    <w:rsid w:val="00EF1740"/>
    <w:rsid w:val="00EF1976"/>
    <w:rsid w:val="00EF19F2"/>
    <w:rsid w:val="00EF2430"/>
    <w:rsid w:val="00EF244D"/>
    <w:rsid w:val="00EF2FD2"/>
    <w:rsid w:val="00EF35BA"/>
    <w:rsid w:val="00EF3C1F"/>
    <w:rsid w:val="00EF3FDA"/>
    <w:rsid w:val="00EF41F7"/>
    <w:rsid w:val="00EF46FA"/>
    <w:rsid w:val="00EF48AE"/>
    <w:rsid w:val="00EF4AE5"/>
    <w:rsid w:val="00EF5078"/>
    <w:rsid w:val="00EF5132"/>
    <w:rsid w:val="00EF559F"/>
    <w:rsid w:val="00EF55ED"/>
    <w:rsid w:val="00EF5812"/>
    <w:rsid w:val="00EF58D1"/>
    <w:rsid w:val="00EF594D"/>
    <w:rsid w:val="00EF655E"/>
    <w:rsid w:val="00EF68F1"/>
    <w:rsid w:val="00EF690C"/>
    <w:rsid w:val="00EF692F"/>
    <w:rsid w:val="00EF6AE8"/>
    <w:rsid w:val="00EF6C57"/>
    <w:rsid w:val="00EF6C63"/>
    <w:rsid w:val="00EF6FEA"/>
    <w:rsid w:val="00EF7850"/>
    <w:rsid w:val="00EF7FAA"/>
    <w:rsid w:val="00F00032"/>
    <w:rsid w:val="00F000AE"/>
    <w:rsid w:val="00F000F4"/>
    <w:rsid w:val="00F0016E"/>
    <w:rsid w:val="00F009FE"/>
    <w:rsid w:val="00F00A12"/>
    <w:rsid w:val="00F00AC8"/>
    <w:rsid w:val="00F00AF3"/>
    <w:rsid w:val="00F01B24"/>
    <w:rsid w:val="00F02929"/>
    <w:rsid w:val="00F0295A"/>
    <w:rsid w:val="00F02A26"/>
    <w:rsid w:val="00F02E68"/>
    <w:rsid w:val="00F02E90"/>
    <w:rsid w:val="00F03246"/>
    <w:rsid w:val="00F034D8"/>
    <w:rsid w:val="00F036AD"/>
    <w:rsid w:val="00F039BC"/>
    <w:rsid w:val="00F03B52"/>
    <w:rsid w:val="00F03DF1"/>
    <w:rsid w:val="00F0421A"/>
    <w:rsid w:val="00F0451B"/>
    <w:rsid w:val="00F04812"/>
    <w:rsid w:val="00F049BA"/>
    <w:rsid w:val="00F04B9B"/>
    <w:rsid w:val="00F04DDE"/>
    <w:rsid w:val="00F05041"/>
    <w:rsid w:val="00F05932"/>
    <w:rsid w:val="00F05CEB"/>
    <w:rsid w:val="00F05D2E"/>
    <w:rsid w:val="00F05F66"/>
    <w:rsid w:val="00F06077"/>
    <w:rsid w:val="00F0622E"/>
    <w:rsid w:val="00F0688F"/>
    <w:rsid w:val="00F06DC9"/>
    <w:rsid w:val="00F07007"/>
    <w:rsid w:val="00F0717D"/>
    <w:rsid w:val="00F077E7"/>
    <w:rsid w:val="00F078AD"/>
    <w:rsid w:val="00F07AD3"/>
    <w:rsid w:val="00F07D2C"/>
    <w:rsid w:val="00F10060"/>
    <w:rsid w:val="00F102BB"/>
    <w:rsid w:val="00F10436"/>
    <w:rsid w:val="00F108A6"/>
    <w:rsid w:val="00F10AC5"/>
    <w:rsid w:val="00F10BE6"/>
    <w:rsid w:val="00F11484"/>
    <w:rsid w:val="00F11696"/>
    <w:rsid w:val="00F11912"/>
    <w:rsid w:val="00F1219A"/>
    <w:rsid w:val="00F122D2"/>
    <w:rsid w:val="00F12936"/>
    <w:rsid w:val="00F129AF"/>
    <w:rsid w:val="00F1318A"/>
    <w:rsid w:val="00F13BE1"/>
    <w:rsid w:val="00F1450A"/>
    <w:rsid w:val="00F14926"/>
    <w:rsid w:val="00F1499E"/>
    <w:rsid w:val="00F14E0F"/>
    <w:rsid w:val="00F15145"/>
    <w:rsid w:val="00F1535B"/>
    <w:rsid w:val="00F15730"/>
    <w:rsid w:val="00F15F76"/>
    <w:rsid w:val="00F160B1"/>
    <w:rsid w:val="00F160EC"/>
    <w:rsid w:val="00F16683"/>
    <w:rsid w:val="00F167FF"/>
    <w:rsid w:val="00F1684D"/>
    <w:rsid w:val="00F17674"/>
    <w:rsid w:val="00F1774E"/>
    <w:rsid w:val="00F17B64"/>
    <w:rsid w:val="00F17C14"/>
    <w:rsid w:val="00F17D3F"/>
    <w:rsid w:val="00F17F4D"/>
    <w:rsid w:val="00F20ADE"/>
    <w:rsid w:val="00F21034"/>
    <w:rsid w:val="00F2104C"/>
    <w:rsid w:val="00F215BD"/>
    <w:rsid w:val="00F21700"/>
    <w:rsid w:val="00F22A1D"/>
    <w:rsid w:val="00F22B6B"/>
    <w:rsid w:val="00F2336A"/>
    <w:rsid w:val="00F23775"/>
    <w:rsid w:val="00F23798"/>
    <w:rsid w:val="00F23842"/>
    <w:rsid w:val="00F23B53"/>
    <w:rsid w:val="00F23B73"/>
    <w:rsid w:val="00F23D9F"/>
    <w:rsid w:val="00F23FE9"/>
    <w:rsid w:val="00F24139"/>
    <w:rsid w:val="00F241D1"/>
    <w:rsid w:val="00F24463"/>
    <w:rsid w:val="00F244DC"/>
    <w:rsid w:val="00F24C90"/>
    <w:rsid w:val="00F24D64"/>
    <w:rsid w:val="00F24DE3"/>
    <w:rsid w:val="00F24E64"/>
    <w:rsid w:val="00F25010"/>
    <w:rsid w:val="00F2503B"/>
    <w:rsid w:val="00F251F0"/>
    <w:rsid w:val="00F2530B"/>
    <w:rsid w:val="00F25336"/>
    <w:rsid w:val="00F25B22"/>
    <w:rsid w:val="00F25C36"/>
    <w:rsid w:val="00F264A4"/>
    <w:rsid w:val="00F26580"/>
    <w:rsid w:val="00F2660A"/>
    <w:rsid w:val="00F267B8"/>
    <w:rsid w:val="00F26EF1"/>
    <w:rsid w:val="00F271C1"/>
    <w:rsid w:val="00F2723F"/>
    <w:rsid w:val="00F2746F"/>
    <w:rsid w:val="00F27719"/>
    <w:rsid w:val="00F27BE2"/>
    <w:rsid w:val="00F27C31"/>
    <w:rsid w:val="00F27C40"/>
    <w:rsid w:val="00F27DB0"/>
    <w:rsid w:val="00F30132"/>
    <w:rsid w:val="00F30DB6"/>
    <w:rsid w:val="00F312AD"/>
    <w:rsid w:val="00F31317"/>
    <w:rsid w:val="00F31C40"/>
    <w:rsid w:val="00F31C7C"/>
    <w:rsid w:val="00F31E69"/>
    <w:rsid w:val="00F3263B"/>
    <w:rsid w:val="00F3293A"/>
    <w:rsid w:val="00F32C00"/>
    <w:rsid w:val="00F32C24"/>
    <w:rsid w:val="00F331B9"/>
    <w:rsid w:val="00F33B7F"/>
    <w:rsid w:val="00F33E0C"/>
    <w:rsid w:val="00F33EC3"/>
    <w:rsid w:val="00F34143"/>
    <w:rsid w:val="00F3484E"/>
    <w:rsid w:val="00F348AB"/>
    <w:rsid w:val="00F34DE8"/>
    <w:rsid w:val="00F35125"/>
    <w:rsid w:val="00F35430"/>
    <w:rsid w:val="00F354AA"/>
    <w:rsid w:val="00F354AC"/>
    <w:rsid w:val="00F354D7"/>
    <w:rsid w:val="00F355F9"/>
    <w:rsid w:val="00F3584E"/>
    <w:rsid w:val="00F35993"/>
    <w:rsid w:val="00F35B25"/>
    <w:rsid w:val="00F35C9F"/>
    <w:rsid w:val="00F3623E"/>
    <w:rsid w:val="00F3627B"/>
    <w:rsid w:val="00F36798"/>
    <w:rsid w:val="00F36879"/>
    <w:rsid w:val="00F369E1"/>
    <w:rsid w:val="00F375AC"/>
    <w:rsid w:val="00F37862"/>
    <w:rsid w:val="00F37870"/>
    <w:rsid w:val="00F37DBE"/>
    <w:rsid w:val="00F40567"/>
    <w:rsid w:val="00F408CD"/>
    <w:rsid w:val="00F40C92"/>
    <w:rsid w:val="00F412FD"/>
    <w:rsid w:val="00F417C4"/>
    <w:rsid w:val="00F417DB"/>
    <w:rsid w:val="00F41858"/>
    <w:rsid w:val="00F41A71"/>
    <w:rsid w:val="00F4215E"/>
    <w:rsid w:val="00F4230F"/>
    <w:rsid w:val="00F42791"/>
    <w:rsid w:val="00F429C3"/>
    <w:rsid w:val="00F4372E"/>
    <w:rsid w:val="00F43B37"/>
    <w:rsid w:val="00F43C32"/>
    <w:rsid w:val="00F44226"/>
    <w:rsid w:val="00F44365"/>
    <w:rsid w:val="00F443E3"/>
    <w:rsid w:val="00F44462"/>
    <w:rsid w:val="00F44949"/>
    <w:rsid w:val="00F44DC0"/>
    <w:rsid w:val="00F458F6"/>
    <w:rsid w:val="00F459DA"/>
    <w:rsid w:val="00F45B10"/>
    <w:rsid w:val="00F45D68"/>
    <w:rsid w:val="00F45F07"/>
    <w:rsid w:val="00F46244"/>
    <w:rsid w:val="00F4630D"/>
    <w:rsid w:val="00F4636F"/>
    <w:rsid w:val="00F467C4"/>
    <w:rsid w:val="00F46F6A"/>
    <w:rsid w:val="00F47138"/>
    <w:rsid w:val="00F479B7"/>
    <w:rsid w:val="00F47FA0"/>
    <w:rsid w:val="00F506A8"/>
    <w:rsid w:val="00F5090B"/>
    <w:rsid w:val="00F509D1"/>
    <w:rsid w:val="00F50ADA"/>
    <w:rsid w:val="00F51610"/>
    <w:rsid w:val="00F5164B"/>
    <w:rsid w:val="00F517BA"/>
    <w:rsid w:val="00F51A01"/>
    <w:rsid w:val="00F51B24"/>
    <w:rsid w:val="00F52163"/>
    <w:rsid w:val="00F526BC"/>
    <w:rsid w:val="00F52E31"/>
    <w:rsid w:val="00F53383"/>
    <w:rsid w:val="00F5355B"/>
    <w:rsid w:val="00F535E0"/>
    <w:rsid w:val="00F53988"/>
    <w:rsid w:val="00F53FC5"/>
    <w:rsid w:val="00F5408D"/>
    <w:rsid w:val="00F5417E"/>
    <w:rsid w:val="00F54368"/>
    <w:rsid w:val="00F545C0"/>
    <w:rsid w:val="00F54840"/>
    <w:rsid w:val="00F549DA"/>
    <w:rsid w:val="00F551C1"/>
    <w:rsid w:val="00F5537A"/>
    <w:rsid w:val="00F55428"/>
    <w:rsid w:val="00F557A3"/>
    <w:rsid w:val="00F55AB6"/>
    <w:rsid w:val="00F55B93"/>
    <w:rsid w:val="00F56063"/>
    <w:rsid w:val="00F5612A"/>
    <w:rsid w:val="00F566BB"/>
    <w:rsid w:val="00F56A2F"/>
    <w:rsid w:val="00F56CA5"/>
    <w:rsid w:val="00F56CBA"/>
    <w:rsid w:val="00F570A5"/>
    <w:rsid w:val="00F5713D"/>
    <w:rsid w:val="00F5718E"/>
    <w:rsid w:val="00F57A5E"/>
    <w:rsid w:val="00F60032"/>
    <w:rsid w:val="00F609E6"/>
    <w:rsid w:val="00F60A34"/>
    <w:rsid w:val="00F60E40"/>
    <w:rsid w:val="00F6122D"/>
    <w:rsid w:val="00F6141A"/>
    <w:rsid w:val="00F6145E"/>
    <w:rsid w:val="00F618A9"/>
    <w:rsid w:val="00F61B4A"/>
    <w:rsid w:val="00F61D04"/>
    <w:rsid w:val="00F61EE9"/>
    <w:rsid w:val="00F61FAB"/>
    <w:rsid w:val="00F625B1"/>
    <w:rsid w:val="00F62D21"/>
    <w:rsid w:val="00F6355D"/>
    <w:rsid w:val="00F63919"/>
    <w:rsid w:val="00F6413A"/>
    <w:rsid w:val="00F642C3"/>
    <w:rsid w:val="00F64828"/>
    <w:rsid w:val="00F64BA1"/>
    <w:rsid w:val="00F6509A"/>
    <w:rsid w:val="00F65508"/>
    <w:rsid w:val="00F656BA"/>
    <w:rsid w:val="00F65704"/>
    <w:rsid w:val="00F65722"/>
    <w:rsid w:val="00F659AC"/>
    <w:rsid w:val="00F65FB5"/>
    <w:rsid w:val="00F66189"/>
    <w:rsid w:val="00F66774"/>
    <w:rsid w:val="00F66B88"/>
    <w:rsid w:val="00F66D94"/>
    <w:rsid w:val="00F66E4B"/>
    <w:rsid w:val="00F66F0D"/>
    <w:rsid w:val="00F67A8F"/>
    <w:rsid w:val="00F67E1C"/>
    <w:rsid w:val="00F67F53"/>
    <w:rsid w:val="00F704E0"/>
    <w:rsid w:val="00F705CD"/>
    <w:rsid w:val="00F70A26"/>
    <w:rsid w:val="00F70E24"/>
    <w:rsid w:val="00F71220"/>
    <w:rsid w:val="00F71524"/>
    <w:rsid w:val="00F715F9"/>
    <w:rsid w:val="00F716A6"/>
    <w:rsid w:val="00F71794"/>
    <w:rsid w:val="00F71DE9"/>
    <w:rsid w:val="00F71E71"/>
    <w:rsid w:val="00F72191"/>
    <w:rsid w:val="00F725DD"/>
    <w:rsid w:val="00F72A54"/>
    <w:rsid w:val="00F72AC1"/>
    <w:rsid w:val="00F72AE6"/>
    <w:rsid w:val="00F72CE9"/>
    <w:rsid w:val="00F72DE9"/>
    <w:rsid w:val="00F73139"/>
    <w:rsid w:val="00F73172"/>
    <w:rsid w:val="00F734E7"/>
    <w:rsid w:val="00F737B4"/>
    <w:rsid w:val="00F73948"/>
    <w:rsid w:val="00F7394C"/>
    <w:rsid w:val="00F73B19"/>
    <w:rsid w:val="00F73F18"/>
    <w:rsid w:val="00F741AA"/>
    <w:rsid w:val="00F742E4"/>
    <w:rsid w:val="00F74494"/>
    <w:rsid w:val="00F74644"/>
    <w:rsid w:val="00F74BDB"/>
    <w:rsid w:val="00F753C8"/>
    <w:rsid w:val="00F75585"/>
    <w:rsid w:val="00F75712"/>
    <w:rsid w:val="00F759BD"/>
    <w:rsid w:val="00F766A3"/>
    <w:rsid w:val="00F767BC"/>
    <w:rsid w:val="00F76B95"/>
    <w:rsid w:val="00F77106"/>
    <w:rsid w:val="00F77364"/>
    <w:rsid w:val="00F774A5"/>
    <w:rsid w:val="00F774C9"/>
    <w:rsid w:val="00F77553"/>
    <w:rsid w:val="00F7766E"/>
    <w:rsid w:val="00F77C09"/>
    <w:rsid w:val="00F8015D"/>
    <w:rsid w:val="00F803B3"/>
    <w:rsid w:val="00F803D3"/>
    <w:rsid w:val="00F806D7"/>
    <w:rsid w:val="00F80DB4"/>
    <w:rsid w:val="00F81074"/>
    <w:rsid w:val="00F8118D"/>
    <w:rsid w:val="00F8126C"/>
    <w:rsid w:val="00F81479"/>
    <w:rsid w:val="00F820B2"/>
    <w:rsid w:val="00F832AD"/>
    <w:rsid w:val="00F836CF"/>
    <w:rsid w:val="00F83BEC"/>
    <w:rsid w:val="00F83C07"/>
    <w:rsid w:val="00F83FFC"/>
    <w:rsid w:val="00F8400B"/>
    <w:rsid w:val="00F84230"/>
    <w:rsid w:val="00F84660"/>
    <w:rsid w:val="00F8486B"/>
    <w:rsid w:val="00F8541E"/>
    <w:rsid w:val="00F8595C"/>
    <w:rsid w:val="00F85C7C"/>
    <w:rsid w:val="00F86254"/>
    <w:rsid w:val="00F868D2"/>
    <w:rsid w:val="00F8694D"/>
    <w:rsid w:val="00F86AF7"/>
    <w:rsid w:val="00F86CE4"/>
    <w:rsid w:val="00F86D04"/>
    <w:rsid w:val="00F876AF"/>
    <w:rsid w:val="00F87F66"/>
    <w:rsid w:val="00F90740"/>
    <w:rsid w:val="00F90790"/>
    <w:rsid w:val="00F90C01"/>
    <w:rsid w:val="00F9111A"/>
    <w:rsid w:val="00F91ED8"/>
    <w:rsid w:val="00F91F74"/>
    <w:rsid w:val="00F92456"/>
    <w:rsid w:val="00F926FF"/>
    <w:rsid w:val="00F927E0"/>
    <w:rsid w:val="00F92AFB"/>
    <w:rsid w:val="00F92B5B"/>
    <w:rsid w:val="00F92E59"/>
    <w:rsid w:val="00F9319B"/>
    <w:rsid w:val="00F932DA"/>
    <w:rsid w:val="00F93327"/>
    <w:rsid w:val="00F93A4F"/>
    <w:rsid w:val="00F93BF0"/>
    <w:rsid w:val="00F93CD3"/>
    <w:rsid w:val="00F9407B"/>
    <w:rsid w:val="00F94456"/>
    <w:rsid w:val="00F947E3"/>
    <w:rsid w:val="00F94DE6"/>
    <w:rsid w:val="00F95877"/>
    <w:rsid w:val="00F95AB2"/>
    <w:rsid w:val="00F95F93"/>
    <w:rsid w:val="00F96107"/>
    <w:rsid w:val="00F961E5"/>
    <w:rsid w:val="00F96556"/>
    <w:rsid w:val="00F969DA"/>
    <w:rsid w:val="00F96CB7"/>
    <w:rsid w:val="00F96EFA"/>
    <w:rsid w:val="00F970F7"/>
    <w:rsid w:val="00F9746F"/>
    <w:rsid w:val="00F975FA"/>
    <w:rsid w:val="00F97B2D"/>
    <w:rsid w:val="00FA03E6"/>
    <w:rsid w:val="00FA04A4"/>
    <w:rsid w:val="00FA09D1"/>
    <w:rsid w:val="00FA0C4A"/>
    <w:rsid w:val="00FA15E0"/>
    <w:rsid w:val="00FA16CE"/>
    <w:rsid w:val="00FA1845"/>
    <w:rsid w:val="00FA1E7B"/>
    <w:rsid w:val="00FA2859"/>
    <w:rsid w:val="00FA31F3"/>
    <w:rsid w:val="00FA381A"/>
    <w:rsid w:val="00FA393E"/>
    <w:rsid w:val="00FA39C5"/>
    <w:rsid w:val="00FA4077"/>
    <w:rsid w:val="00FA4199"/>
    <w:rsid w:val="00FA4747"/>
    <w:rsid w:val="00FA48FC"/>
    <w:rsid w:val="00FA4ABE"/>
    <w:rsid w:val="00FA51BE"/>
    <w:rsid w:val="00FA54B4"/>
    <w:rsid w:val="00FA54C1"/>
    <w:rsid w:val="00FA56AD"/>
    <w:rsid w:val="00FA583D"/>
    <w:rsid w:val="00FA58D9"/>
    <w:rsid w:val="00FA5BF2"/>
    <w:rsid w:val="00FA5ECC"/>
    <w:rsid w:val="00FA65ED"/>
    <w:rsid w:val="00FB0220"/>
    <w:rsid w:val="00FB02C5"/>
    <w:rsid w:val="00FB13AD"/>
    <w:rsid w:val="00FB18E5"/>
    <w:rsid w:val="00FB1D0F"/>
    <w:rsid w:val="00FB1EF8"/>
    <w:rsid w:val="00FB1F9E"/>
    <w:rsid w:val="00FB2144"/>
    <w:rsid w:val="00FB215E"/>
    <w:rsid w:val="00FB22D9"/>
    <w:rsid w:val="00FB265E"/>
    <w:rsid w:val="00FB2767"/>
    <w:rsid w:val="00FB3DB3"/>
    <w:rsid w:val="00FB3DC7"/>
    <w:rsid w:val="00FB3E8D"/>
    <w:rsid w:val="00FB3FA6"/>
    <w:rsid w:val="00FB3FB6"/>
    <w:rsid w:val="00FB43C8"/>
    <w:rsid w:val="00FB44D0"/>
    <w:rsid w:val="00FB49AF"/>
    <w:rsid w:val="00FB4BF1"/>
    <w:rsid w:val="00FB4C26"/>
    <w:rsid w:val="00FB4F63"/>
    <w:rsid w:val="00FB50B6"/>
    <w:rsid w:val="00FB5BBE"/>
    <w:rsid w:val="00FB5C54"/>
    <w:rsid w:val="00FB659A"/>
    <w:rsid w:val="00FB7307"/>
    <w:rsid w:val="00FB73C6"/>
    <w:rsid w:val="00FB76FF"/>
    <w:rsid w:val="00FB7EAA"/>
    <w:rsid w:val="00FC02BC"/>
    <w:rsid w:val="00FC0EBD"/>
    <w:rsid w:val="00FC0EBE"/>
    <w:rsid w:val="00FC0F05"/>
    <w:rsid w:val="00FC10FA"/>
    <w:rsid w:val="00FC1285"/>
    <w:rsid w:val="00FC139C"/>
    <w:rsid w:val="00FC1BE7"/>
    <w:rsid w:val="00FC20F5"/>
    <w:rsid w:val="00FC2397"/>
    <w:rsid w:val="00FC2AA1"/>
    <w:rsid w:val="00FC2FF8"/>
    <w:rsid w:val="00FC31C1"/>
    <w:rsid w:val="00FC3441"/>
    <w:rsid w:val="00FC357C"/>
    <w:rsid w:val="00FC35CF"/>
    <w:rsid w:val="00FC392C"/>
    <w:rsid w:val="00FC3B8A"/>
    <w:rsid w:val="00FC3CC4"/>
    <w:rsid w:val="00FC413A"/>
    <w:rsid w:val="00FC4166"/>
    <w:rsid w:val="00FC4AFD"/>
    <w:rsid w:val="00FC4D4C"/>
    <w:rsid w:val="00FC56CC"/>
    <w:rsid w:val="00FC57F1"/>
    <w:rsid w:val="00FC5889"/>
    <w:rsid w:val="00FC591E"/>
    <w:rsid w:val="00FC5ECB"/>
    <w:rsid w:val="00FC6098"/>
    <w:rsid w:val="00FC6118"/>
    <w:rsid w:val="00FC649D"/>
    <w:rsid w:val="00FC6537"/>
    <w:rsid w:val="00FC6AAF"/>
    <w:rsid w:val="00FC6AB1"/>
    <w:rsid w:val="00FC7072"/>
    <w:rsid w:val="00FC73AD"/>
    <w:rsid w:val="00FC78A4"/>
    <w:rsid w:val="00FC7E3A"/>
    <w:rsid w:val="00FD030E"/>
    <w:rsid w:val="00FD032B"/>
    <w:rsid w:val="00FD04AE"/>
    <w:rsid w:val="00FD07E4"/>
    <w:rsid w:val="00FD089E"/>
    <w:rsid w:val="00FD0F52"/>
    <w:rsid w:val="00FD163E"/>
    <w:rsid w:val="00FD163F"/>
    <w:rsid w:val="00FD1B2D"/>
    <w:rsid w:val="00FD2187"/>
    <w:rsid w:val="00FD21F3"/>
    <w:rsid w:val="00FD26EF"/>
    <w:rsid w:val="00FD2CA0"/>
    <w:rsid w:val="00FD2E51"/>
    <w:rsid w:val="00FD3045"/>
    <w:rsid w:val="00FD30FE"/>
    <w:rsid w:val="00FD3326"/>
    <w:rsid w:val="00FD36E0"/>
    <w:rsid w:val="00FD394F"/>
    <w:rsid w:val="00FD3FB1"/>
    <w:rsid w:val="00FD4251"/>
    <w:rsid w:val="00FD4698"/>
    <w:rsid w:val="00FD4814"/>
    <w:rsid w:val="00FD51D9"/>
    <w:rsid w:val="00FD64F3"/>
    <w:rsid w:val="00FD68D1"/>
    <w:rsid w:val="00FD6955"/>
    <w:rsid w:val="00FD6C34"/>
    <w:rsid w:val="00FD6E8F"/>
    <w:rsid w:val="00FD70DB"/>
    <w:rsid w:val="00FD7385"/>
    <w:rsid w:val="00FD7615"/>
    <w:rsid w:val="00FE0140"/>
    <w:rsid w:val="00FE0152"/>
    <w:rsid w:val="00FE023C"/>
    <w:rsid w:val="00FE0378"/>
    <w:rsid w:val="00FE0747"/>
    <w:rsid w:val="00FE0E72"/>
    <w:rsid w:val="00FE0FF0"/>
    <w:rsid w:val="00FE10CA"/>
    <w:rsid w:val="00FE13CD"/>
    <w:rsid w:val="00FE16D8"/>
    <w:rsid w:val="00FE192B"/>
    <w:rsid w:val="00FE1BCA"/>
    <w:rsid w:val="00FE1C10"/>
    <w:rsid w:val="00FE2066"/>
    <w:rsid w:val="00FE2D9F"/>
    <w:rsid w:val="00FE2FAF"/>
    <w:rsid w:val="00FE2FB9"/>
    <w:rsid w:val="00FE331F"/>
    <w:rsid w:val="00FE36A9"/>
    <w:rsid w:val="00FE3DD2"/>
    <w:rsid w:val="00FE3FD4"/>
    <w:rsid w:val="00FE44CE"/>
    <w:rsid w:val="00FE461B"/>
    <w:rsid w:val="00FE50AA"/>
    <w:rsid w:val="00FE5775"/>
    <w:rsid w:val="00FE5836"/>
    <w:rsid w:val="00FE58F1"/>
    <w:rsid w:val="00FE59B0"/>
    <w:rsid w:val="00FE5C5A"/>
    <w:rsid w:val="00FE5EF5"/>
    <w:rsid w:val="00FE6115"/>
    <w:rsid w:val="00FE61A4"/>
    <w:rsid w:val="00FE621B"/>
    <w:rsid w:val="00FE63E7"/>
    <w:rsid w:val="00FE6902"/>
    <w:rsid w:val="00FE6BAF"/>
    <w:rsid w:val="00FE7102"/>
    <w:rsid w:val="00FE74A9"/>
    <w:rsid w:val="00FE78FE"/>
    <w:rsid w:val="00FE790E"/>
    <w:rsid w:val="00FF04BD"/>
    <w:rsid w:val="00FF0C6C"/>
    <w:rsid w:val="00FF0E0B"/>
    <w:rsid w:val="00FF0E5F"/>
    <w:rsid w:val="00FF12A7"/>
    <w:rsid w:val="00FF164F"/>
    <w:rsid w:val="00FF1CEE"/>
    <w:rsid w:val="00FF260C"/>
    <w:rsid w:val="00FF272E"/>
    <w:rsid w:val="00FF3407"/>
    <w:rsid w:val="00FF3F91"/>
    <w:rsid w:val="00FF4037"/>
    <w:rsid w:val="00FF417B"/>
    <w:rsid w:val="00FF455D"/>
    <w:rsid w:val="00FF4848"/>
    <w:rsid w:val="00FF4980"/>
    <w:rsid w:val="00FF4F73"/>
    <w:rsid w:val="00FF54EF"/>
    <w:rsid w:val="00FF578D"/>
    <w:rsid w:val="00FF582D"/>
    <w:rsid w:val="00FF5982"/>
    <w:rsid w:val="00FF59C0"/>
    <w:rsid w:val="00FF6B67"/>
    <w:rsid w:val="00FF7011"/>
    <w:rsid w:val="00FF73CF"/>
    <w:rsid w:val="00FF7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B6D4E"/>
  <w15:docId w15:val="{B71CB645-EA01-4977-B5D3-9304D915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360" w:lineRule="auto"/>
        <w:ind w:left="357" w:hanging="357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994"/>
    <w:pPr>
      <w:ind w:left="0" w:firstLine="0"/>
    </w:pPr>
    <w:rPr>
      <w:rFonts w:cs="Arial"/>
      <w:color w:val="17365D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B15770"/>
    <w:pPr>
      <w:keepNext/>
      <w:numPr>
        <w:numId w:val="18"/>
      </w:numPr>
      <w:outlineLvl w:val="0"/>
    </w:pPr>
    <w:rPr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B15770"/>
    <w:pPr>
      <w:keepNext/>
      <w:widowControl w:val="0"/>
      <w:numPr>
        <w:ilvl w:val="1"/>
        <w:numId w:val="18"/>
      </w:numPr>
      <w:autoSpaceDE w:val="0"/>
      <w:autoSpaceDN w:val="0"/>
      <w:adjustRightInd w:val="0"/>
      <w:spacing w:before="240" w:after="240"/>
      <w:ind w:right="746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D7032B"/>
    <w:pPr>
      <w:keepNext/>
      <w:keepLines/>
      <w:numPr>
        <w:ilvl w:val="2"/>
        <w:numId w:val="18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D475DE"/>
    <w:pPr>
      <w:keepNext/>
      <w:numPr>
        <w:ilvl w:val="3"/>
        <w:numId w:val="18"/>
      </w:numPr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7E1AC8"/>
    <w:pPr>
      <w:keepNext/>
      <w:widowControl w:val="0"/>
      <w:numPr>
        <w:ilvl w:val="4"/>
        <w:numId w:val="18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3A29DA"/>
    <w:pPr>
      <w:widowControl w:val="0"/>
      <w:numPr>
        <w:ilvl w:val="5"/>
        <w:numId w:val="18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7E1AC8"/>
    <w:pPr>
      <w:widowControl w:val="0"/>
      <w:numPr>
        <w:ilvl w:val="6"/>
        <w:numId w:val="18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7E1AC8"/>
    <w:pPr>
      <w:widowControl w:val="0"/>
      <w:tabs>
        <w:tab w:val="num" w:pos="0"/>
      </w:tabs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7E1AC8"/>
    <w:pPr>
      <w:widowControl w:val="0"/>
      <w:tabs>
        <w:tab w:val="num" w:pos="0"/>
      </w:tabs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A29DA"/>
    <w:rPr>
      <w:rFonts w:cs="Arial"/>
      <w:b/>
      <w:color w:val="17365D"/>
      <w:sz w:val="24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uiPriority w:val="99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ED62DC"/>
    <w:pPr>
      <w:tabs>
        <w:tab w:val="left" w:pos="720"/>
        <w:tab w:val="right" w:leader="dot" w:pos="9639"/>
      </w:tabs>
      <w:spacing w:befor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ED62DC"/>
    <w:pPr>
      <w:tabs>
        <w:tab w:val="left" w:pos="540"/>
        <w:tab w:val="right" w:leader="dot" w:pos="9639"/>
      </w:tabs>
      <w:spacing w:before="0"/>
      <w:jc w:val="left"/>
    </w:pPr>
    <w:rPr>
      <w:rFonts w:cs="Times New Roman"/>
      <w:b/>
      <w:noProof/>
      <w:sz w:val="26"/>
      <w:szCs w:val="20"/>
    </w:rPr>
  </w:style>
  <w:style w:type="paragraph" w:styleId="TOC4">
    <w:name w:val="toc 4"/>
    <w:basedOn w:val="Normal"/>
    <w:next w:val="Normal"/>
    <w:autoRedefine/>
    <w:uiPriority w:val="39"/>
    <w:rsid w:val="00ED62DC"/>
    <w:pPr>
      <w:tabs>
        <w:tab w:val="left" w:pos="900"/>
        <w:tab w:val="right" w:leader="dot" w:pos="9639"/>
      </w:tabs>
      <w:spacing w:before="0"/>
    </w:pPr>
    <w:rPr>
      <w:noProof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ED62DC"/>
    <w:pPr>
      <w:tabs>
        <w:tab w:val="left" w:pos="1100"/>
        <w:tab w:val="right" w:leader="dot" w:pos="9639"/>
      </w:tabs>
      <w:spacing w:before="0"/>
      <w:ind w:left="720"/>
    </w:pPr>
    <w:rPr>
      <w:i/>
      <w:noProof/>
    </w:rPr>
  </w:style>
  <w:style w:type="character" w:styleId="Hyperlink">
    <w:name w:val="Hyperlink"/>
    <w:basedOn w:val="CommentReference"/>
    <w:uiPriority w:val="99"/>
    <w:unhideWhenUsed/>
    <w:rsid w:val="00904D5C"/>
    <w:rPr>
      <w:rFonts w:ascii="Times New Roman" w:eastAsia="GulimChe" w:hAnsi="Times New Roman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uiPriority w:val="59"/>
    <w:rsid w:val="00997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ED62DC"/>
    <w:pPr>
      <w:tabs>
        <w:tab w:val="left" w:pos="480"/>
        <w:tab w:val="right" w:leader="dot" w:pos="9639"/>
      </w:tabs>
      <w:spacing w:before="0"/>
      <w:ind w:right="720"/>
    </w:pPr>
    <w:rPr>
      <w:b/>
      <w:noProof/>
      <w:sz w:val="28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numbering" w:customStyle="1" w:styleId="Style9">
    <w:name w:val="Style9"/>
    <w:uiPriority w:val="99"/>
    <w:rsid w:val="00407E7C"/>
    <w:pPr>
      <w:numPr>
        <w:numId w:val="21"/>
      </w:numPr>
    </w:p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uiPriority w:val="39"/>
    <w:rsid w:val="00175E68"/>
    <w:pPr>
      <w:spacing w:before="0"/>
      <w:ind w:left="1100"/>
      <w:jc w:val="left"/>
    </w:pPr>
    <w:rPr>
      <w:rFonts w:cs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uiPriority w:val="39"/>
    <w:rsid w:val="00200904"/>
    <w:pPr>
      <w:spacing w:before="0"/>
      <w:ind w:left="1320"/>
      <w:jc w:val="left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uiPriority w:val="39"/>
    <w:rsid w:val="00200904"/>
    <w:pPr>
      <w:spacing w:before="0"/>
      <w:ind w:left="1540"/>
      <w:jc w:val="left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uiPriority w:val="39"/>
    <w:rsid w:val="00200904"/>
    <w:pPr>
      <w:spacing w:before="0"/>
      <w:ind w:left="1760"/>
      <w:jc w:val="left"/>
    </w:pPr>
    <w:rPr>
      <w:rFonts w:cs="Times New Roman"/>
      <w:sz w:val="18"/>
      <w:szCs w:val="18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link w:val="FootnoteTextChar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autoRedefine/>
    <w:qFormat/>
    <w:rsid w:val="00D7032B"/>
    <w:pPr>
      <w:jc w:val="left"/>
    </w:pPr>
    <w:rPr>
      <w:b/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numbering" w:customStyle="1" w:styleId="Style8">
    <w:name w:val="Style8"/>
    <w:uiPriority w:val="99"/>
    <w:rsid w:val="00D7032B"/>
    <w:pPr>
      <w:numPr>
        <w:numId w:val="19"/>
      </w:numPr>
    </w:p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Normal"/>
    <w:link w:val="Bulletlevel2Char"/>
    <w:autoRedefine/>
    <w:qFormat/>
    <w:rsid w:val="00AA7CBE"/>
    <w:pPr>
      <w:numPr>
        <w:ilvl w:val="1"/>
        <w:numId w:val="20"/>
      </w:numPr>
      <w:kinsoku w:val="0"/>
      <w:overflowPunct w:val="0"/>
      <w:autoSpaceDE w:val="0"/>
      <w:autoSpaceDN w:val="0"/>
      <w:spacing w:before="240"/>
      <w:contextualSpacing/>
    </w:p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paragraph" w:customStyle="1" w:styleId="Bulletlevel3">
    <w:name w:val="Bullet level 3"/>
    <w:basedOn w:val="Bulletlevel2"/>
    <w:link w:val="Bulletlevel3Char"/>
    <w:autoRedefine/>
    <w:qFormat/>
    <w:rsid w:val="00F8126C"/>
    <w:pPr>
      <w:numPr>
        <w:ilvl w:val="2"/>
      </w:numPr>
    </w:pPr>
  </w:style>
  <w:style w:type="paragraph" w:customStyle="1" w:styleId="Bulletlevel4">
    <w:name w:val="Bullet level 4"/>
    <w:basedOn w:val="Bulletlevel3"/>
    <w:link w:val="Bulletlevel4Char"/>
    <w:autoRedefine/>
    <w:qFormat/>
    <w:rsid w:val="00F8126C"/>
    <w:pPr>
      <w:numPr>
        <w:ilvl w:val="3"/>
      </w:numPr>
    </w:pPr>
  </w:style>
  <w:style w:type="character" w:customStyle="1" w:styleId="Bulletlevel2Char">
    <w:name w:val="Bullet level 2 Char"/>
    <w:basedOn w:val="DefaultParagraphFont"/>
    <w:link w:val="Bulletlevel2"/>
    <w:rsid w:val="00AA7CBE"/>
    <w:rPr>
      <w:rFonts w:cs="Arial"/>
      <w:color w:val="17365D"/>
      <w:sz w:val="24"/>
      <w:szCs w:val="22"/>
    </w:r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4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eastAsia="BatangChe" w:cs="Times New Roman"/>
      <w:color w:val="000000"/>
      <w:lang w:eastAsia="ko-KR"/>
    </w:rPr>
  </w:style>
  <w:style w:type="paragraph" w:customStyle="1" w:styleId="a5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eastAsia="BatangChe" w:cs="Times New Roman"/>
      <w:i/>
      <w:color w:val="000000"/>
      <w:lang w:eastAsia="ko-KR"/>
    </w:rPr>
  </w:style>
  <w:style w:type="paragraph" w:customStyle="1" w:styleId="2">
    <w:name w:val="몬문강조2"/>
    <w:basedOn w:val="a5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eastAsia="BatangChe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eastAsia="BatangChe" w:cs="Times New Roman"/>
      <w:color w:val="000000"/>
      <w:lang w:eastAsia="ko-KR"/>
    </w:rPr>
  </w:style>
  <w:style w:type="paragraph" w:customStyle="1" w:styleId="abc">
    <w:name w:val="본문순서abc"/>
    <w:basedOn w:val="a4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4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6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7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</w:pPr>
    <w:rPr>
      <w:rFonts w:ascii="BatangChe" w:eastAsia="MS Mincho"/>
      <w:color w:val="000000"/>
      <w:lang w:eastAsia="ko-KR"/>
    </w:rPr>
  </w:style>
  <w:style w:type="character" w:customStyle="1" w:styleId="Bulletlevel3Char">
    <w:name w:val="Bullet level 3 Char"/>
    <w:basedOn w:val="Bulletlevel2Char"/>
    <w:link w:val="Bulletlevel3"/>
    <w:rsid w:val="00F8126C"/>
    <w:rPr>
      <w:rFonts w:cs="Arial"/>
      <w:color w:val="17365D"/>
      <w:sz w:val="24"/>
      <w:szCs w:val="22"/>
    </w:rPr>
  </w:style>
  <w:style w:type="paragraph" w:customStyle="1" w:styleId="a8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5">
    <w:name w:val="Bullet level 5"/>
    <w:basedOn w:val="Bulletlevel4"/>
    <w:link w:val="Bulletlevel5Char"/>
    <w:autoRedefine/>
    <w:qFormat/>
    <w:rsid w:val="00F8126C"/>
    <w:pPr>
      <w:numPr>
        <w:ilvl w:val="4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F8126C"/>
    <w:rPr>
      <w:rFonts w:cs="Arial"/>
      <w:color w:val="17365D"/>
      <w:sz w:val="24"/>
      <w:szCs w:val="22"/>
    </w:rPr>
  </w:style>
  <w:style w:type="character" w:customStyle="1" w:styleId="Bulletlevel5Char">
    <w:name w:val="Bullet level 5 Char"/>
    <w:basedOn w:val="Bulletlevel4Char"/>
    <w:link w:val="Bulletlevel5"/>
    <w:rsid w:val="00F8126C"/>
    <w:rPr>
      <w:rFonts w:cs="Arial"/>
      <w:color w:val="17365D"/>
      <w:sz w:val="24"/>
      <w:szCs w:val="22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eastAsia="MS Mincho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eastAsia="MS Mincho" w:cs="Times New Roman"/>
      <w:b w:val="0"/>
      <w:color w:val="auto"/>
      <w:szCs w:val="24"/>
      <w:lang w:eastAsia="ja-JP"/>
    </w:rPr>
  </w:style>
  <w:style w:type="paragraph" w:customStyle="1" w:styleId="a9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</w:pPr>
    <w:rPr>
      <w:rFonts w:ascii="BatangChe" w:eastAsia="BatangChe"/>
      <w:color w:val="000000"/>
      <w:lang w:eastAsia="ko-KR"/>
    </w:rPr>
  </w:style>
  <w:style w:type="paragraph" w:customStyle="1" w:styleId="50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eastAsia="MS Mincho" w:cs="Times New Roman"/>
      <w:b/>
      <w:bCs/>
      <w:color w:val="auto"/>
      <w:lang w:eastAsia="ja-JP"/>
    </w:r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8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eastAsia="MS Mincho"/>
      <w:b/>
      <w:bCs/>
      <w:i/>
      <w:iCs/>
      <w:color w:val="17365D"/>
      <w:sz w:val="24"/>
      <w:szCs w:val="24"/>
    </w:rPr>
  </w:style>
  <w:style w:type="numbering" w:customStyle="1" w:styleId="CurrentList1">
    <w:name w:val="Current List1"/>
    <w:semiHidden/>
    <w:rsid w:val="00200904"/>
    <w:pPr>
      <w:numPr>
        <w:numId w:val="9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1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/>
    </w:pPr>
    <w:rPr>
      <w:rFonts w:eastAsia="GulimChe" w:cs="Times New Roman"/>
      <w:b/>
      <w:i/>
      <w:szCs w:val="20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TableGrid10">
    <w:name w:val="Table Grid 1"/>
    <w:basedOn w:val="TableNormal"/>
    <w:rsid w:val="00895532"/>
    <w:pPr>
      <w:kinsoku w:val="0"/>
      <w:overflowPunct w:val="0"/>
      <w:autoSpaceDE w:val="0"/>
      <w:autoSpaceDN w:val="0"/>
    </w:pPr>
    <w:rPr>
      <w:rFonts w:eastAsia="Batang"/>
      <w:color w:val="17365D"/>
      <w:sz w:val="22"/>
      <w:szCs w:val="22"/>
    </w:rPr>
    <w:tblPr>
      <w:tblStyleRowBandSize w:val="1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</w:tblPr>
    <w:tcPr>
      <w:shd w:val="clear" w:color="auto" w:fill="auto"/>
    </w:tcPr>
    <w:tblStylePr w:type="firstRow">
      <w:pPr>
        <w:wordWrap/>
        <w:jc w:val="center"/>
      </w:pPr>
      <w:rPr>
        <w:rFonts w:ascii="Times New Roman" w:hAnsi="Times New Roman"/>
        <w:b/>
        <w:sz w:val="22"/>
        <w:u w:val="none"/>
      </w:rPr>
      <w:tblPr/>
      <w:tcPr>
        <w:shd w:val="clear" w:color="auto" w:fill="EEECE1"/>
        <w:vAlign w:val="center"/>
      </w:tcPr>
    </w:tblStylePr>
    <w:tblStylePr w:type="lastRow">
      <w:rPr>
        <w:rFonts w:ascii="Times New Roman" w:hAnsi="Times New Roman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Times New Roman" w:hAnsi="Times New Roman"/>
        <w:sz w:val="22"/>
      </w:rPr>
    </w:tblStylePr>
    <w:tblStylePr w:type="lastCol">
      <w:rPr>
        <w:rFonts w:ascii="Times New Roman" w:hAnsi="Times New Roman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7E1AC8"/>
    <w:rPr>
      <w:rFonts w:cs="Arial"/>
      <w:b/>
      <w:color w:val="17365D"/>
      <w:sz w:val="24"/>
    </w:rPr>
  </w:style>
  <w:style w:type="character" w:customStyle="1" w:styleId="Heading3Char">
    <w:name w:val="Heading 3 Char"/>
    <w:basedOn w:val="DefaultParagraphFont"/>
    <w:link w:val="Heading3"/>
    <w:rsid w:val="00D7032B"/>
    <w:rPr>
      <w:b/>
      <w:bCs/>
      <w:color w:val="17365D"/>
      <w:sz w:val="24"/>
      <w:szCs w:val="24"/>
    </w:rPr>
  </w:style>
  <w:style w:type="numbering" w:customStyle="1" w:styleId="CurrentList2">
    <w:name w:val="Current List2"/>
    <w:semiHidden/>
    <w:rsid w:val="00D93CAA"/>
    <w:pPr>
      <w:numPr>
        <w:numId w:val="10"/>
      </w:numPr>
    </w:pPr>
  </w:style>
  <w:style w:type="character" w:customStyle="1" w:styleId="Heading1Char">
    <w:name w:val="Heading 1 Char"/>
    <w:basedOn w:val="DefaultParagraphFont"/>
    <w:link w:val="Heading1"/>
    <w:rsid w:val="00B15770"/>
    <w:rPr>
      <w:rFonts w:cs="Arial"/>
      <w:b/>
      <w:bCs/>
      <w:color w:val="17365D"/>
      <w:kern w:val="32"/>
      <w:sz w:val="24"/>
      <w:szCs w:val="32"/>
    </w:rPr>
  </w:style>
  <w:style w:type="paragraph" w:customStyle="1" w:styleId="13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eastAsia="BatangChe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15"/>
      </w:numPr>
    </w:pPr>
  </w:style>
  <w:style w:type="numbering" w:styleId="1ai">
    <w:name w:val="Outline List 1"/>
    <w:basedOn w:val="NoList"/>
    <w:semiHidden/>
    <w:rsid w:val="008E330F"/>
    <w:pPr>
      <w:numPr>
        <w:numId w:val="16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12"/>
      </w:numPr>
    </w:pPr>
  </w:style>
  <w:style w:type="paragraph" w:styleId="ListNumber4">
    <w:name w:val="List Number 4"/>
    <w:basedOn w:val="Normal"/>
    <w:semiHidden/>
    <w:rsid w:val="008E330F"/>
    <w:pPr>
      <w:numPr>
        <w:numId w:val="13"/>
      </w:numPr>
    </w:pPr>
  </w:style>
  <w:style w:type="paragraph" w:styleId="ListNumber5">
    <w:name w:val="List Number 5"/>
    <w:basedOn w:val="Normal"/>
    <w:semiHidden/>
    <w:rsid w:val="008E330F"/>
    <w:pPr>
      <w:numPr>
        <w:numId w:val="14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8E330F"/>
    <w:rPr>
      <w:rFonts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</w:pPr>
    <w:rPr>
      <w:rFonts w:ascii="Arial" w:hAnsi="Arial"/>
      <w:color w:val="333399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E330F"/>
    <w:pPr>
      <w:spacing w:before="60" w:after="60" w:line="312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rsid w:val="008C6ED7"/>
    <w:pPr>
      <w:numPr>
        <w:numId w:val="17"/>
      </w:numPr>
    </w:pPr>
  </w:style>
  <w:style w:type="character" w:customStyle="1" w:styleId="Heading5Char">
    <w:name w:val="Heading 5 Char"/>
    <w:basedOn w:val="DefaultParagraphFont"/>
    <w:link w:val="Heading5"/>
    <w:rsid w:val="007E1AC8"/>
    <w:rPr>
      <w:rFonts w:cs="Arial"/>
      <w:b/>
      <w:color w:val="17365D"/>
      <w:sz w:val="24"/>
    </w:rPr>
  </w:style>
  <w:style w:type="character" w:customStyle="1" w:styleId="Heading9Char">
    <w:name w:val="Heading 9 Char"/>
    <w:basedOn w:val="DefaultParagraphFont"/>
    <w:link w:val="Heading9"/>
    <w:rsid w:val="007E1AC8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B15770"/>
    <w:rPr>
      <w:rFonts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D475DE"/>
    <w:rPr>
      <w:rFonts w:cs="Arial"/>
      <w:b/>
      <w:color w:val="17365D"/>
      <w:sz w:val="24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7E1AC8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rsid w:val="00016F26"/>
    <w:pPr>
      <w:keepLines/>
      <w:numPr>
        <w:numId w:val="0"/>
      </w:numPr>
      <w:spacing w:before="480" w:line="276" w:lineRule="auto"/>
      <w:jc w:val="left"/>
      <w:outlineLvl w:val="9"/>
    </w:pPr>
    <w:rPr>
      <w:rFonts w:eastAsiaTheme="majorEastAsia" w:cstheme="majorBidi"/>
      <w:color w:val="17365D" w:themeColor="text2" w:themeShade="BF"/>
      <w:kern w:val="0"/>
      <w:sz w:val="28"/>
      <w:szCs w:val="28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AF74CA"/>
    <w:rPr>
      <w:rFonts w:ascii="Arial" w:hAnsi="Arial" w:cs="Arial"/>
      <w:color w:val="17365D"/>
    </w:rPr>
  </w:style>
  <w:style w:type="paragraph" w:customStyle="1" w:styleId="Bulletlevel1">
    <w:name w:val="Bullet level 1"/>
    <w:basedOn w:val="Normal"/>
    <w:link w:val="Bulletlevel1Char"/>
    <w:autoRedefine/>
    <w:qFormat/>
    <w:rsid w:val="00BE0088"/>
    <w:pPr>
      <w:numPr>
        <w:numId w:val="22"/>
      </w:numPr>
      <w:kinsoku w:val="0"/>
      <w:overflowPunct w:val="0"/>
      <w:autoSpaceDE w:val="0"/>
      <w:autoSpaceDN w:val="0"/>
      <w:ind w:left="360"/>
      <w:contextualSpacing/>
      <w:jc w:val="left"/>
    </w:pPr>
    <w:rPr>
      <w:rFonts w:eastAsia="Batang" w:cs="Times New Roman"/>
      <w:bCs/>
      <w:color w:val="002060"/>
      <w:szCs w:val="20"/>
    </w:rPr>
  </w:style>
  <w:style w:type="character" w:customStyle="1" w:styleId="Bulletlevel1Char">
    <w:name w:val="Bullet level 1 Char"/>
    <w:basedOn w:val="DefaultParagraphFont"/>
    <w:link w:val="Bulletlevel1"/>
    <w:rsid w:val="00BE0088"/>
    <w:rPr>
      <w:rFonts w:eastAsia="Batang"/>
      <w:bCs/>
      <w:color w:val="002060"/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5338EF"/>
    <w:rPr>
      <w:rFonts w:ascii="Arial" w:eastAsia="GulimChe" w:hAnsi="Arial"/>
      <w:color w:val="17365D"/>
      <w:sz w:val="22"/>
    </w:rPr>
  </w:style>
  <w:style w:type="table" w:styleId="LightList-Accent1">
    <w:name w:val="Light List Accent 1"/>
    <w:basedOn w:val="TableNormal"/>
    <w:uiPriority w:val="61"/>
    <w:rsid w:val="00074FF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aliases w:val="Ý thứ 1,List Paragraph1,List Paragraph 1,bullet,bullet 1,List Paragraph11"/>
    <w:basedOn w:val="Normal"/>
    <w:link w:val="ListParagraphChar"/>
    <w:uiPriority w:val="34"/>
    <w:qFormat/>
    <w:rsid w:val="00482FCF"/>
    <w:pPr>
      <w:ind w:left="720"/>
      <w:contextualSpacing/>
    </w:pPr>
  </w:style>
  <w:style w:type="character" w:styleId="Strong">
    <w:name w:val="Strong"/>
    <w:basedOn w:val="DefaultParagraphFont"/>
    <w:qFormat/>
    <w:rsid w:val="0026539E"/>
    <w:rPr>
      <w:b/>
      <w:bCs/>
    </w:rPr>
  </w:style>
  <w:style w:type="character" w:customStyle="1" w:styleId="ListParagraphChar">
    <w:name w:val="List Paragraph Char"/>
    <w:aliases w:val="Ý thứ 1 Char,List Paragraph1 Char,List Paragraph 1 Char,bullet Char,bullet 1 Char,List Paragraph11 Char"/>
    <w:basedOn w:val="DefaultParagraphFont"/>
    <w:link w:val="ListParagraph"/>
    <w:uiPriority w:val="34"/>
    <w:rsid w:val="00F35993"/>
    <w:rPr>
      <w:rFonts w:cs="Arial"/>
      <w:color w:val="17365D"/>
      <w:sz w:val="24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15BA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qFormat/>
    <w:rsid w:val="00591E4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591E4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ancass.vbi@vietinbank.v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C16D0-C078-4513-9EE7-A59E8CD9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37</TotalTime>
  <Pages>15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14862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VNPT 5G</dc:creator>
  <cp:lastModifiedBy>15066293 Đỗ Thanh Thảo</cp:lastModifiedBy>
  <cp:revision>44</cp:revision>
  <cp:lastPrinted>2018-09-21T01:43:00Z</cp:lastPrinted>
  <dcterms:created xsi:type="dcterms:W3CDTF">2021-11-16T02:16:00Z</dcterms:created>
  <dcterms:modified xsi:type="dcterms:W3CDTF">2025-04-14T04:22:00Z</dcterms:modified>
</cp:coreProperties>
</file>